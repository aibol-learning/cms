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86826" w14:textId="77777777" w:rsidR="00152B9A" w:rsidRPr="00BE59B8" w:rsidRDefault="00F95200" w:rsidP="00FE75C8">
      <w:pPr>
        <w:pStyle w:val="Title"/>
        <w:rPr>
          <w:rFonts w:eastAsia="MS Gothic"/>
        </w:rPr>
      </w:pPr>
      <w:r>
        <w:br/>
      </w:r>
      <w:r w:rsidR="00F6479E">
        <w:rPr>
          <w:lang w:eastAsia="zh-CN"/>
        </w:rPr>
        <w:t>PSS</w:t>
      </w:r>
      <w:r w:rsidR="00F6479E">
        <w:rPr>
          <w:rFonts w:hint="eastAsia"/>
          <w:lang w:eastAsia="zh-CN"/>
        </w:rPr>
        <w:t>与统一集成平台集成接口</w:t>
      </w:r>
      <w:r w:rsidR="00BE59B8">
        <w:rPr>
          <w:rFonts w:hint="eastAsia"/>
          <w:lang w:eastAsia="zh-CN"/>
        </w:rPr>
        <w:t>提案</w:t>
      </w:r>
    </w:p>
    <w:p w14:paraId="2F2061E2" w14:textId="77777777" w:rsidR="00152B9A" w:rsidRPr="00FE75C8" w:rsidRDefault="00152B9A" w:rsidP="00B538F5">
      <w:pPr>
        <w:rPr>
          <w:rStyle w:val="PlaceholderText"/>
          <w:i/>
          <w:color w:val="auto"/>
        </w:rPr>
      </w:pPr>
    </w:p>
    <w:sdt>
      <w:sdtPr>
        <w:rPr>
          <w:rFonts w:asciiTheme="minorHAnsi" w:eastAsia="微软雅黑" w:hAnsiTheme="minorHAnsi" w:cstheme="minorBidi"/>
          <w:color w:val="404040" w:themeColor="text1" w:themeTint="BF"/>
          <w:sz w:val="21"/>
          <w:szCs w:val="18"/>
          <w:lang w:eastAsia="ja-JP"/>
        </w:rPr>
        <w:id w:val="13515266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238FC" w14:textId="77777777" w:rsidR="00FD010E" w:rsidRDefault="00FD010E" w:rsidP="00FD010E">
          <w:pPr>
            <w:pStyle w:val="TOCHeading"/>
            <w:spacing w:before="0" w:line="240" w:lineRule="auto"/>
          </w:pPr>
          <w:r>
            <w:rPr>
              <w:rFonts w:ascii="微软雅黑" w:eastAsia="微软雅黑" w:hAnsi="微软雅黑" w:cs="微软雅黑" w:hint="eastAsia"/>
              <w:lang w:eastAsia="zh-CN"/>
            </w:rPr>
            <w:t>目录</w:t>
          </w:r>
        </w:p>
        <w:p w14:paraId="4AF9325C" w14:textId="3C000F22" w:rsidR="001B1C05" w:rsidRDefault="00FD010E" w:rsidP="001B1C05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color w:val="auto"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8740" w:history="1">
            <w:r w:rsidR="001B1C05" w:rsidRPr="00CE6E8C">
              <w:rPr>
                <w:rStyle w:val="Hyperlink"/>
                <w:rFonts w:hint="eastAsia"/>
                <w:noProof/>
                <w:lang w:eastAsia="zh-CN"/>
              </w:rPr>
              <w:t>单点登录</w:t>
            </w:r>
            <w:r w:rsidR="001B1C05">
              <w:rPr>
                <w:noProof/>
                <w:webHidden/>
              </w:rPr>
              <w:tab/>
            </w:r>
            <w:r w:rsidR="001B1C05">
              <w:rPr>
                <w:noProof/>
                <w:webHidden/>
              </w:rPr>
              <w:fldChar w:fldCharType="begin"/>
            </w:r>
            <w:r w:rsidR="001B1C05">
              <w:rPr>
                <w:noProof/>
                <w:webHidden/>
              </w:rPr>
              <w:instrText xml:space="preserve"> PAGEREF _Toc13478740 \h </w:instrText>
            </w:r>
            <w:r w:rsidR="001B1C05">
              <w:rPr>
                <w:noProof/>
                <w:webHidden/>
              </w:rPr>
            </w:r>
            <w:r w:rsidR="001B1C05">
              <w:rPr>
                <w:noProof/>
                <w:webHidden/>
              </w:rPr>
              <w:fldChar w:fldCharType="separate"/>
            </w:r>
            <w:r w:rsidR="001B1C05">
              <w:rPr>
                <w:noProof/>
                <w:webHidden/>
              </w:rPr>
              <w:t>2</w:t>
            </w:r>
            <w:r w:rsidR="001B1C05">
              <w:rPr>
                <w:noProof/>
                <w:webHidden/>
              </w:rPr>
              <w:fldChar w:fldCharType="end"/>
            </w:r>
          </w:hyperlink>
        </w:p>
        <w:p w14:paraId="550DD9D9" w14:textId="7B07E3C2" w:rsidR="001B1C05" w:rsidRDefault="001B1C05" w:rsidP="001B1C05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color w:val="auto"/>
              <w:sz w:val="22"/>
              <w:szCs w:val="22"/>
              <w:lang w:eastAsia="zh-CN"/>
            </w:rPr>
          </w:pPr>
          <w:hyperlink w:anchor="_Toc13478741" w:history="1">
            <w:r w:rsidRPr="00CE6E8C">
              <w:rPr>
                <w:rStyle w:val="Hyperlink"/>
                <w:rFonts w:hint="eastAsia"/>
                <w:noProof/>
                <w:lang w:eastAsia="zh-CN"/>
              </w:rPr>
              <w:t>获取登录认证令牌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B3F4A" w14:textId="11D438CC" w:rsidR="001B1C05" w:rsidRDefault="001B1C05" w:rsidP="001B1C05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color w:val="auto"/>
              <w:sz w:val="22"/>
              <w:szCs w:val="22"/>
              <w:lang w:eastAsia="zh-CN"/>
            </w:rPr>
          </w:pPr>
          <w:hyperlink w:anchor="_Toc13478742" w:history="1">
            <w:r w:rsidRPr="00CE6E8C">
              <w:rPr>
                <w:rStyle w:val="Hyperlink"/>
                <w:rFonts w:hint="eastAsia"/>
                <w:noProof/>
                <w:lang w:eastAsia="zh-CN"/>
              </w:rPr>
              <w:t>获取当前用户信息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7AB1D" w14:textId="3F74F7E8" w:rsidR="001B1C05" w:rsidRDefault="001B1C05" w:rsidP="001B1C05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color w:val="auto"/>
              <w:sz w:val="22"/>
              <w:szCs w:val="22"/>
              <w:lang w:eastAsia="zh-CN"/>
            </w:rPr>
          </w:pPr>
          <w:hyperlink w:anchor="_Toc13478743" w:history="1">
            <w:r w:rsidRPr="00CE6E8C">
              <w:rPr>
                <w:rStyle w:val="Hyperlink"/>
                <w:rFonts w:hint="eastAsia"/>
                <w:noProof/>
                <w:lang w:eastAsia="zh-CN"/>
              </w:rPr>
              <w:t>调用受保护资源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C37F9" w14:textId="1F6AA8BE" w:rsidR="001B1C05" w:rsidRDefault="001B1C05" w:rsidP="001B1C05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color w:val="auto"/>
              <w:sz w:val="22"/>
              <w:szCs w:val="22"/>
              <w:lang w:eastAsia="zh-CN"/>
            </w:rPr>
          </w:pPr>
          <w:hyperlink w:anchor="_Toc13478744" w:history="1">
            <w:r w:rsidRPr="00CE6E8C">
              <w:rPr>
                <w:rStyle w:val="Hyperlink"/>
                <w:rFonts w:hint="eastAsia"/>
                <w:noProof/>
                <w:lang w:eastAsia="zh-CN"/>
              </w:rPr>
              <w:t>业务需求接口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C2D64" w14:textId="662ED112" w:rsidR="001B1C05" w:rsidRDefault="001B1C05" w:rsidP="001B1C05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color w:val="auto"/>
              <w:sz w:val="22"/>
              <w:szCs w:val="22"/>
              <w:lang w:eastAsia="zh-CN"/>
            </w:rPr>
          </w:pPr>
          <w:hyperlink w:anchor="_Toc13478745" w:history="1">
            <w:r w:rsidRPr="00CE6E8C">
              <w:rPr>
                <w:rStyle w:val="Hyperlink"/>
                <w:rFonts w:hint="eastAsia"/>
                <w:noProof/>
                <w:lang w:eastAsia="zh-CN"/>
              </w:rPr>
              <w:t>个人黑名单信息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61850" w14:textId="3247D15C" w:rsidR="001B1C05" w:rsidRDefault="001B1C05" w:rsidP="001B1C05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color w:val="auto"/>
              <w:sz w:val="22"/>
              <w:szCs w:val="22"/>
              <w:lang w:eastAsia="zh-CN"/>
            </w:rPr>
          </w:pPr>
          <w:hyperlink w:anchor="_Toc13478746" w:history="1">
            <w:r w:rsidRPr="00CE6E8C">
              <w:rPr>
                <w:rStyle w:val="Hyperlink"/>
                <w:rFonts w:hint="eastAsia"/>
                <w:noProof/>
                <w:lang w:eastAsia="zh-CN"/>
              </w:rPr>
              <w:t>承包商黑名单信息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F9DBC" w14:textId="7E156F5B" w:rsidR="001B1C05" w:rsidRDefault="001B1C05" w:rsidP="001B1C05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color w:val="auto"/>
              <w:sz w:val="22"/>
              <w:szCs w:val="22"/>
              <w:lang w:eastAsia="zh-CN"/>
            </w:rPr>
          </w:pPr>
          <w:hyperlink w:anchor="_Toc13478747" w:history="1">
            <w:r w:rsidRPr="00CE6E8C">
              <w:rPr>
                <w:rStyle w:val="Hyperlink"/>
                <w:rFonts w:hint="eastAsia"/>
                <w:noProof/>
                <w:lang w:eastAsia="zh-CN"/>
              </w:rPr>
              <w:t>系统用户信息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32BFC" w14:textId="1C4161BC" w:rsidR="001B1C05" w:rsidRDefault="001B1C05" w:rsidP="001B1C05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color w:val="auto"/>
              <w:sz w:val="22"/>
              <w:szCs w:val="22"/>
              <w:lang w:eastAsia="zh-CN"/>
            </w:rPr>
          </w:pPr>
          <w:hyperlink w:anchor="_Toc13478748" w:history="1">
            <w:r w:rsidRPr="00CE6E8C">
              <w:rPr>
                <w:rStyle w:val="Hyperlink"/>
                <w:rFonts w:hint="eastAsia"/>
                <w:noProof/>
                <w:lang w:eastAsia="zh-CN"/>
              </w:rPr>
              <w:t>承包商企业信息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B319A" w14:textId="5EC1D3D2" w:rsidR="001B1C05" w:rsidRDefault="001B1C05" w:rsidP="001B1C05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color w:val="auto"/>
              <w:sz w:val="22"/>
              <w:szCs w:val="22"/>
              <w:lang w:eastAsia="zh-CN"/>
            </w:rPr>
          </w:pPr>
          <w:hyperlink w:anchor="_Toc13478749" w:history="1">
            <w:r w:rsidRPr="00CE6E8C">
              <w:rPr>
                <w:rStyle w:val="Hyperlink"/>
                <w:rFonts w:hint="eastAsia"/>
                <w:noProof/>
                <w:lang w:eastAsia="zh-CN"/>
              </w:rPr>
              <w:t>承包商附件信息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A8643" w14:textId="0B462343" w:rsidR="001B1C05" w:rsidRDefault="001B1C05" w:rsidP="001B1C05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color w:val="auto"/>
              <w:sz w:val="22"/>
              <w:szCs w:val="22"/>
              <w:lang w:eastAsia="zh-CN"/>
            </w:rPr>
          </w:pPr>
          <w:hyperlink w:anchor="_Toc13478750" w:history="1">
            <w:r w:rsidRPr="00CE6E8C">
              <w:rPr>
                <w:rStyle w:val="Hyperlink"/>
                <w:rFonts w:hint="eastAsia"/>
                <w:noProof/>
                <w:lang w:eastAsia="zh-CN"/>
              </w:rPr>
              <w:t>承包商项目列表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D7D59" w14:textId="05FB0D1F" w:rsidR="001B1C05" w:rsidRDefault="001B1C05" w:rsidP="001B1C05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color w:val="auto"/>
              <w:sz w:val="22"/>
              <w:szCs w:val="22"/>
              <w:lang w:eastAsia="zh-CN"/>
            </w:rPr>
          </w:pPr>
          <w:hyperlink w:anchor="_Toc13478751" w:history="1">
            <w:r w:rsidRPr="00CE6E8C">
              <w:rPr>
                <w:rStyle w:val="Hyperlink"/>
                <w:rFonts w:hint="eastAsia"/>
                <w:noProof/>
                <w:lang w:eastAsia="zh-CN"/>
              </w:rPr>
              <w:t>承包商项目明细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EA456" w14:textId="565F93F0" w:rsidR="001B1C05" w:rsidRDefault="001B1C05" w:rsidP="001B1C05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color w:val="auto"/>
              <w:sz w:val="22"/>
              <w:szCs w:val="22"/>
              <w:lang w:eastAsia="zh-CN"/>
            </w:rPr>
          </w:pPr>
          <w:hyperlink w:anchor="_Toc13478752" w:history="1">
            <w:r w:rsidRPr="00CE6E8C">
              <w:rPr>
                <w:rStyle w:val="Hyperlink"/>
                <w:rFonts w:hint="eastAsia"/>
                <w:noProof/>
                <w:lang w:eastAsia="zh-CN"/>
              </w:rPr>
              <w:t>承包商项目成员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34B63" w14:textId="14036CBC" w:rsidR="001B1C05" w:rsidRDefault="001B1C05" w:rsidP="001B1C05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color w:val="auto"/>
              <w:sz w:val="22"/>
              <w:szCs w:val="22"/>
              <w:lang w:eastAsia="zh-CN"/>
            </w:rPr>
          </w:pPr>
          <w:hyperlink w:anchor="_Toc13478753" w:history="1">
            <w:r w:rsidRPr="00CE6E8C">
              <w:rPr>
                <w:rStyle w:val="Hyperlink"/>
                <w:rFonts w:hint="eastAsia"/>
                <w:noProof/>
                <w:lang w:eastAsia="zh-CN"/>
              </w:rPr>
              <w:t>承包商项目工作票信息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FEE21" w14:textId="66C17D48" w:rsidR="001B1C05" w:rsidRDefault="001B1C05" w:rsidP="001B1C05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color w:val="auto"/>
              <w:sz w:val="22"/>
              <w:szCs w:val="22"/>
              <w:lang w:eastAsia="zh-CN"/>
            </w:rPr>
          </w:pPr>
          <w:hyperlink w:anchor="_Toc13478754" w:history="1">
            <w:r w:rsidRPr="00CE6E8C">
              <w:rPr>
                <w:rStyle w:val="Hyperlink"/>
                <w:rFonts w:hint="eastAsia"/>
                <w:noProof/>
                <w:lang w:eastAsia="zh-CN"/>
              </w:rPr>
              <w:t>承包商项目违章信息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F47AD" w14:textId="654F27A3" w:rsidR="001B1C05" w:rsidRDefault="001B1C05" w:rsidP="001B1C05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color w:val="auto"/>
              <w:sz w:val="22"/>
              <w:szCs w:val="22"/>
              <w:lang w:eastAsia="zh-CN"/>
            </w:rPr>
          </w:pPr>
          <w:hyperlink w:anchor="_Toc13478755" w:history="1">
            <w:r w:rsidRPr="00CE6E8C">
              <w:rPr>
                <w:rStyle w:val="Hyperlink"/>
                <w:rFonts w:hint="eastAsia"/>
                <w:noProof/>
                <w:lang w:eastAsia="zh-CN"/>
              </w:rPr>
              <w:t>部门信息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D699A" w14:textId="5B467D0A" w:rsidR="001B1C05" w:rsidRDefault="001B1C05" w:rsidP="001B1C05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color w:val="auto"/>
              <w:sz w:val="22"/>
              <w:szCs w:val="22"/>
              <w:lang w:eastAsia="zh-CN"/>
            </w:rPr>
          </w:pPr>
          <w:hyperlink w:anchor="_Toc13478756" w:history="1">
            <w:r w:rsidRPr="00CE6E8C">
              <w:rPr>
                <w:rStyle w:val="Hyperlink"/>
                <w:rFonts w:hint="eastAsia"/>
                <w:noProof/>
                <w:lang w:eastAsia="zh-CN"/>
              </w:rPr>
              <w:t>有效外来人员信息（外包工程人员进厂）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903CD" w14:textId="3BD2BEFD" w:rsidR="001B1C05" w:rsidRDefault="001B1C05" w:rsidP="001B1C05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color w:val="auto"/>
              <w:sz w:val="22"/>
              <w:szCs w:val="22"/>
              <w:lang w:eastAsia="zh-CN"/>
            </w:rPr>
          </w:pPr>
          <w:hyperlink w:anchor="_Toc13478757" w:history="1">
            <w:r w:rsidRPr="00CE6E8C">
              <w:rPr>
                <w:rStyle w:val="Hyperlink"/>
                <w:rFonts w:hint="eastAsia"/>
                <w:noProof/>
                <w:lang w:eastAsia="zh-CN"/>
              </w:rPr>
              <w:t>待办事项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3948F" w14:textId="2D41F2B2" w:rsidR="001B1C05" w:rsidRDefault="001B1C05" w:rsidP="001B1C05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color w:val="auto"/>
              <w:sz w:val="22"/>
              <w:szCs w:val="22"/>
              <w:lang w:eastAsia="zh-CN"/>
            </w:rPr>
          </w:pPr>
          <w:hyperlink w:anchor="_Toc13478758" w:history="1">
            <w:r w:rsidRPr="00CE6E8C">
              <w:rPr>
                <w:rStyle w:val="Hyperlink"/>
                <w:rFonts w:hint="eastAsia"/>
                <w:noProof/>
                <w:lang w:eastAsia="zh-CN"/>
              </w:rPr>
              <w:t>消息通知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544D3" w14:textId="77777777" w:rsidR="001B1C05" w:rsidRDefault="00FD010E" w:rsidP="001B1C05">
          <w:pPr>
            <w:keepNext/>
            <w:spacing w:after="0" w:line="24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13478740" w:displacedByCustomXml="prev"/>
    <w:p w14:paraId="5C767D0D" w14:textId="77777777" w:rsidR="001B1C05" w:rsidRDefault="001B1C05">
      <w:pPr>
        <w:rPr>
          <w:b/>
          <w:bCs/>
          <w:caps/>
          <w:color w:val="1F4E79" w:themeColor="accent1" w:themeShade="80"/>
          <w:sz w:val="28"/>
          <w:szCs w:val="28"/>
          <w:lang w:eastAsia="zh-CN"/>
        </w:rPr>
      </w:pPr>
      <w:r>
        <w:rPr>
          <w:lang w:eastAsia="zh-CN"/>
        </w:rPr>
        <w:br w:type="page"/>
      </w:r>
    </w:p>
    <w:p w14:paraId="4DEA97EB" w14:textId="36545610" w:rsidR="00152B9A" w:rsidRDefault="001444E7" w:rsidP="001444E7">
      <w:pPr>
        <w:pStyle w:val="Heading1"/>
        <w:rPr>
          <w:lang w:eastAsia="zh-CN"/>
        </w:rPr>
      </w:pPr>
      <w:r>
        <w:rPr>
          <w:rFonts w:hint="eastAsia"/>
          <w:lang w:eastAsia="zh-CN"/>
        </w:rPr>
        <w:lastRenderedPageBreak/>
        <w:t>单点登录</w:t>
      </w:r>
      <w:bookmarkEnd w:id="0"/>
    </w:p>
    <w:p w14:paraId="71ECFD13" w14:textId="759EAAAE" w:rsidR="00942752" w:rsidRDefault="00942752" w:rsidP="00942752">
      <w:pPr>
        <w:rPr>
          <w:lang w:eastAsia="zh-CN"/>
        </w:rPr>
      </w:pPr>
      <w:r>
        <w:rPr>
          <w:rFonts w:hint="eastAsia"/>
          <w:lang w:eastAsia="zh-CN"/>
        </w:rPr>
        <w:t>基本流程如下：</w:t>
      </w:r>
    </w:p>
    <w:p w14:paraId="6306D57D" w14:textId="192F8B5E" w:rsidR="00942752" w:rsidRDefault="00B8645A" w:rsidP="00B8645A">
      <w:pPr>
        <w:pStyle w:val="ListParagraph"/>
        <w:numPr>
          <w:ilvl w:val="0"/>
          <w:numId w:val="51"/>
        </w:numPr>
        <w:rPr>
          <w:lang w:eastAsia="zh-CN"/>
        </w:rPr>
      </w:pPr>
      <w:r>
        <w:rPr>
          <w:rFonts w:hint="eastAsia"/>
          <w:lang w:eastAsia="zh-CN"/>
        </w:rPr>
        <w:t>获取登录认证令牌</w:t>
      </w:r>
      <w:r w:rsidR="00C248F7">
        <w:rPr>
          <w:rFonts w:hint="eastAsia"/>
          <w:lang w:eastAsia="zh-CN"/>
        </w:rPr>
        <w:t>（</w:t>
      </w:r>
      <w:r w:rsidR="00E97818">
        <w:rPr>
          <w:rFonts w:hint="eastAsia"/>
          <w:lang w:eastAsia="zh-CN"/>
        </w:rPr>
        <w:t>即访问令牌，</w:t>
      </w:r>
      <w:proofErr w:type="spellStart"/>
      <w:r w:rsidR="00C248F7">
        <w:rPr>
          <w:rFonts w:hint="eastAsia"/>
          <w:lang w:eastAsia="zh-CN"/>
        </w:rPr>
        <w:t>a</w:t>
      </w:r>
      <w:r w:rsidR="00C248F7">
        <w:rPr>
          <w:lang w:eastAsia="zh-CN"/>
        </w:rPr>
        <w:t>ccess_token</w:t>
      </w:r>
      <w:proofErr w:type="spellEnd"/>
      <w:r w:rsidR="00C248F7">
        <w:rPr>
          <w:rFonts w:hint="eastAsia"/>
          <w:lang w:eastAsia="zh-CN"/>
        </w:rPr>
        <w:t>）</w:t>
      </w:r>
    </w:p>
    <w:p w14:paraId="740E3CED" w14:textId="7335D31E" w:rsidR="00B8645A" w:rsidRDefault="0063004E" w:rsidP="00B8645A">
      <w:pPr>
        <w:pStyle w:val="ListParagraph"/>
        <w:numPr>
          <w:ilvl w:val="0"/>
          <w:numId w:val="51"/>
        </w:numPr>
        <w:rPr>
          <w:lang w:eastAsia="zh-CN"/>
        </w:rPr>
      </w:pPr>
      <w:r>
        <w:rPr>
          <w:rFonts w:hint="eastAsia"/>
          <w:lang w:eastAsia="zh-CN"/>
        </w:rPr>
        <w:t>使用该该令牌访问受保护的接口资源（</w:t>
      </w:r>
      <w:proofErr w:type="spellStart"/>
      <w:r>
        <w:rPr>
          <w:rFonts w:hint="eastAsia"/>
          <w:lang w:eastAsia="zh-CN"/>
        </w:rPr>
        <w:t>a</w:t>
      </w:r>
      <w:r>
        <w:rPr>
          <w:lang w:eastAsia="zh-CN"/>
        </w:rPr>
        <w:t>ccess_token</w:t>
      </w:r>
      <w:proofErr w:type="spellEnd"/>
      <w:r>
        <w:rPr>
          <w:rFonts w:hint="eastAsia"/>
          <w:lang w:eastAsia="zh-CN"/>
        </w:rPr>
        <w:t>放在</w:t>
      </w:r>
      <w:r>
        <w:rPr>
          <w:rFonts w:hint="eastAsia"/>
          <w:lang w:eastAsia="zh-CN"/>
        </w:rPr>
        <w:t>h</w:t>
      </w:r>
      <w:r>
        <w:rPr>
          <w:lang w:eastAsia="zh-CN"/>
        </w:rPr>
        <w:t>ttp header</w:t>
      </w:r>
      <w:r>
        <w:rPr>
          <w:rFonts w:hint="eastAsia"/>
          <w:lang w:eastAsia="zh-CN"/>
        </w:rPr>
        <w:t>中）</w:t>
      </w:r>
    </w:p>
    <w:p w14:paraId="28E61EE1" w14:textId="77777777" w:rsidR="00152B9A" w:rsidRPr="00D51DC6" w:rsidRDefault="001444E7" w:rsidP="001444E7">
      <w:pPr>
        <w:pStyle w:val="Heading2"/>
      </w:pPr>
      <w:bookmarkStart w:id="1" w:name="_Toc13478741"/>
      <w:r>
        <w:rPr>
          <w:rFonts w:hint="eastAsia"/>
          <w:lang w:eastAsia="zh-CN"/>
        </w:rPr>
        <w:t>获取登录认证令牌</w:t>
      </w:r>
      <w:bookmarkEnd w:id="1"/>
    </w:p>
    <w:p w14:paraId="1F3B55C9" w14:textId="77777777" w:rsidR="001444E7" w:rsidRPr="00E061DB" w:rsidRDefault="001444E7" w:rsidP="001444E7">
      <w:pPr>
        <w:rPr>
          <w:rFonts w:ascii="微软雅黑" w:hAnsi="微软雅黑"/>
          <w:lang w:eastAsia="zh-CN"/>
        </w:rPr>
      </w:pPr>
      <w:r w:rsidRPr="00E061DB">
        <w:rPr>
          <w:rFonts w:ascii="微软雅黑" w:hAnsi="微软雅黑" w:hint="eastAsia"/>
          <w:b/>
          <w:lang w:eastAsia="zh-CN"/>
        </w:rPr>
        <w:t>URI：</w:t>
      </w:r>
      <w:r w:rsidRPr="00E061DB">
        <w:rPr>
          <w:rFonts w:ascii="微软雅黑" w:hAnsi="微软雅黑" w:hint="eastAsia"/>
          <w:lang w:eastAsia="zh-CN"/>
        </w:rPr>
        <w:t>https://10.138.20.145:443/identity/connect/token</w:t>
      </w:r>
    </w:p>
    <w:p w14:paraId="4256D4C3" w14:textId="77777777" w:rsidR="001444E7" w:rsidRDefault="001444E7" w:rsidP="001444E7">
      <w:pPr>
        <w:rPr>
          <w:lang w:eastAsia="zh-CN"/>
        </w:rPr>
      </w:pPr>
      <w:r w:rsidRPr="00E061DB">
        <w:rPr>
          <w:rFonts w:ascii="微软雅黑" w:hAnsi="微软雅黑"/>
          <w:b/>
          <w:lang w:eastAsia="zh-CN"/>
        </w:rPr>
        <w:t>Http</w:t>
      </w:r>
      <w:r w:rsidRPr="00E061DB">
        <w:rPr>
          <w:rFonts w:ascii="微软雅黑" w:hAnsi="微软雅黑" w:hint="eastAsia"/>
          <w:b/>
          <w:lang w:eastAsia="zh-CN"/>
        </w:rPr>
        <w:t>方法</w:t>
      </w:r>
      <w:r>
        <w:rPr>
          <w:rFonts w:hint="eastAsia"/>
          <w:b/>
          <w:lang w:eastAsia="zh-CN"/>
        </w:rPr>
        <w:t>：</w:t>
      </w:r>
      <w:r>
        <w:rPr>
          <w:rFonts w:hint="eastAsia"/>
          <w:lang w:eastAsia="zh-CN"/>
        </w:rPr>
        <w:t>POST</w:t>
      </w:r>
    </w:p>
    <w:p w14:paraId="182D2764" w14:textId="77777777" w:rsidR="001444E7" w:rsidRDefault="001444E7" w:rsidP="001444E7">
      <w:pPr>
        <w:rPr>
          <w:b/>
          <w:lang w:eastAsia="zh-CN"/>
        </w:rPr>
      </w:pPr>
      <w:r>
        <w:rPr>
          <w:rFonts w:hint="eastAsia"/>
          <w:b/>
          <w:lang w:eastAsia="zh-CN"/>
        </w:rPr>
        <w:t>参数：</w:t>
      </w:r>
    </w:p>
    <w:p w14:paraId="174CE60C" w14:textId="77777777" w:rsidR="001444E7" w:rsidRPr="001444E7" w:rsidRDefault="001444E7" w:rsidP="001444E7">
      <w:pPr>
        <w:rPr>
          <w:b/>
          <w:lang w:eastAsia="zh-CN"/>
        </w:rPr>
      </w:pPr>
      <w:proofErr w:type="spellStart"/>
      <w:r>
        <w:rPr>
          <w:rFonts w:hint="eastAsia"/>
          <w:lang w:eastAsia="zh-CN"/>
        </w:rPr>
        <w:t>grant_type</w:t>
      </w:r>
      <w:proofErr w:type="spellEnd"/>
      <w:r>
        <w:rPr>
          <w:rFonts w:hint="eastAsia"/>
          <w:lang w:eastAsia="zh-CN"/>
        </w:rPr>
        <w:t>：字符串格式，值为“</w:t>
      </w:r>
      <w:r>
        <w:rPr>
          <w:rFonts w:hint="eastAsia"/>
          <w:lang w:eastAsia="zh-CN"/>
        </w:rPr>
        <w:t>password</w:t>
      </w:r>
      <w:r>
        <w:rPr>
          <w:rFonts w:hint="eastAsia"/>
          <w:lang w:eastAsia="zh-CN"/>
        </w:rPr>
        <w:t>”</w:t>
      </w:r>
    </w:p>
    <w:p w14:paraId="7C220F1B" w14:textId="77777777" w:rsidR="001444E7" w:rsidRDefault="001444E7" w:rsidP="001444E7">
      <w:pPr>
        <w:rPr>
          <w:lang w:eastAsia="zh-CN"/>
        </w:rPr>
      </w:pPr>
      <w:r>
        <w:rPr>
          <w:rFonts w:hint="eastAsia"/>
          <w:lang w:eastAsia="zh-CN"/>
        </w:rPr>
        <w:t>scope</w:t>
      </w:r>
      <w:r>
        <w:rPr>
          <w:rFonts w:hint="eastAsia"/>
          <w:lang w:eastAsia="zh-CN"/>
        </w:rPr>
        <w:t>：字符串格式，值为如下内容：</w:t>
      </w:r>
    </w:p>
    <w:p w14:paraId="41AA7A37" w14:textId="77777777" w:rsidR="001444E7" w:rsidRDefault="001444E7" w:rsidP="001444E7">
      <w:pPr>
        <w:jc w:val="center"/>
        <w:rPr>
          <w:shd w:val="pct10" w:color="auto" w:fill="FFFFFF"/>
          <w:lang w:eastAsia="zh-CN"/>
        </w:rPr>
      </w:pPr>
      <w:r>
        <w:rPr>
          <w:rFonts w:hint="eastAsia"/>
          <w:shd w:val="pct10" w:color="auto" w:fill="FFFFFF"/>
          <w:lang w:eastAsia="zh-CN"/>
        </w:rPr>
        <w:t>“</w:t>
      </w:r>
      <w:proofErr w:type="spellStart"/>
      <w:r>
        <w:rPr>
          <w:shd w:val="pct10" w:color="auto" w:fill="FFFFFF"/>
          <w:lang w:eastAsia="zh-CN"/>
        </w:rPr>
        <w:t>openid</w:t>
      </w:r>
      <w:proofErr w:type="spellEnd"/>
      <w:r>
        <w:rPr>
          <w:shd w:val="pct10" w:color="auto" w:fill="FFFFFF"/>
          <w:lang w:eastAsia="zh-CN"/>
        </w:rPr>
        <w:t xml:space="preserve"> profile </w:t>
      </w:r>
      <w:r>
        <w:rPr>
          <w:rFonts w:hint="eastAsia"/>
          <w:shd w:val="pct10" w:color="auto" w:fill="FFFFFF"/>
          <w:lang w:eastAsia="zh-CN"/>
        </w:rPr>
        <w:t>cod</w:t>
      </w:r>
      <w:r>
        <w:rPr>
          <w:shd w:val="pct10" w:color="auto" w:fill="FFFFFF"/>
          <w:lang w:eastAsia="zh-CN"/>
        </w:rPr>
        <w:t xml:space="preserve">e department phone </w:t>
      </w:r>
      <w:proofErr w:type="spellStart"/>
      <w:r>
        <w:rPr>
          <w:shd w:val="pct10" w:color="auto" w:fill="FFFFFF"/>
          <w:lang w:eastAsia="zh-CN"/>
        </w:rPr>
        <w:t>offline_access</w:t>
      </w:r>
      <w:proofErr w:type="spellEnd"/>
      <w:r>
        <w:rPr>
          <w:shd w:val="pct10" w:color="auto" w:fill="FFFFFF"/>
          <w:lang w:eastAsia="zh-CN"/>
        </w:rPr>
        <w:t>”</w:t>
      </w:r>
    </w:p>
    <w:p w14:paraId="441F701D" w14:textId="77777777" w:rsidR="001444E7" w:rsidRDefault="001444E7" w:rsidP="001444E7">
      <w:pPr>
        <w:jc w:val="both"/>
        <w:rPr>
          <w:lang w:eastAsia="zh-CN"/>
        </w:rPr>
      </w:pPr>
      <w:r>
        <w:rPr>
          <w:rFonts w:hint="eastAsia"/>
          <w:lang w:eastAsia="zh-CN"/>
        </w:rPr>
        <w:t>username</w:t>
      </w:r>
      <w:r>
        <w:rPr>
          <w:rFonts w:hint="eastAsia"/>
          <w:lang w:eastAsia="zh-CN"/>
        </w:rPr>
        <w:t>：字符串格式，表示登录系统的手机用户的用户名</w:t>
      </w:r>
    </w:p>
    <w:p w14:paraId="051CE41A" w14:textId="77777777" w:rsidR="001444E7" w:rsidRDefault="001444E7" w:rsidP="001444E7">
      <w:pPr>
        <w:jc w:val="both"/>
        <w:rPr>
          <w:lang w:eastAsia="zh-CN"/>
        </w:rPr>
      </w:pPr>
      <w:r>
        <w:rPr>
          <w:rFonts w:hint="eastAsia"/>
          <w:lang w:eastAsia="zh-CN"/>
        </w:rPr>
        <w:t>password</w:t>
      </w:r>
      <w:r>
        <w:rPr>
          <w:rFonts w:hint="eastAsia"/>
          <w:lang w:eastAsia="zh-CN"/>
        </w:rPr>
        <w:t>：字符串格式，表示登录系统的手机用户的密码</w:t>
      </w:r>
    </w:p>
    <w:p w14:paraId="40676B93" w14:textId="77777777" w:rsidR="001444E7" w:rsidRDefault="001444E7" w:rsidP="001444E7">
      <w:pPr>
        <w:jc w:val="both"/>
        <w:rPr>
          <w:lang w:eastAsia="zh-CN"/>
        </w:rPr>
      </w:pPr>
      <w:proofErr w:type="spellStart"/>
      <w:r>
        <w:rPr>
          <w:rFonts w:hint="eastAsia"/>
          <w:lang w:eastAsia="zh-CN"/>
        </w:rPr>
        <w:t>client_id</w:t>
      </w:r>
      <w:proofErr w:type="spellEnd"/>
      <w:r>
        <w:rPr>
          <w:rFonts w:hint="eastAsia"/>
          <w:lang w:eastAsia="zh-CN"/>
        </w:rPr>
        <w:t>：字符串格式，表示在单点登录系统中注册的应用标识，由系统管理员分配</w:t>
      </w:r>
    </w:p>
    <w:p w14:paraId="5A96ADBC" w14:textId="77777777" w:rsidR="001444E7" w:rsidRDefault="001444E7" w:rsidP="001444E7">
      <w:pPr>
        <w:jc w:val="both"/>
        <w:rPr>
          <w:lang w:eastAsia="zh-CN"/>
        </w:rPr>
      </w:pPr>
      <w:proofErr w:type="spellStart"/>
      <w:r>
        <w:rPr>
          <w:rFonts w:hint="eastAsia"/>
          <w:lang w:eastAsia="zh-CN"/>
        </w:rPr>
        <w:t>client_secret</w:t>
      </w:r>
      <w:proofErr w:type="spellEnd"/>
      <w:r>
        <w:rPr>
          <w:rFonts w:hint="eastAsia"/>
          <w:lang w:eastAsia="zh-CN"/>
        </w:rPr>
        <w:t xml:space="preserve">: </w:t>
      </w:r>
      <w:r>
        <w:rPr>
          <w:rFonts w:hint="eastAsia"/>
          <w:lang w:eastAsia="zh-CN"/>
        </w:rPr>
        <w:t>字符串格式，表示在单点登录系统中注册的应用密码，由系统管理员设置</w:t>
      </w:r>
    </w:p>
    <w:p w14:paraId="6193DC23" w14:textId="77777777" w:rsidR="001444E7" w:rsidRDefault="001444E7" w:rsidP="001444E7">
      <w:pPr>
        <w:rPr>
          <w:b/>
          <w:lang w:eastAsia="zh-CN"/>
        </w:rPr>
      </w:pPr>
      <w:r>
        <w:rPr>
          <w:rFonts w:hint="eastAsia"/>
          <w:b/>
          <w:lang w:eastAsia="zh-CN"/>
        </w:rPr>
        <w:t>返回值：</w:t>
      </w:r>
    </w:p>
    <w:p w14:paraId="00711890" w14:textId="77777777" w:rsidR="001444E7" w:rsidRDefault="001444E7" w:rsidP="001444E7">
      <w:pPr>
        <w:rPr>
          <w:lang w:eastAsia="zh-CN"/>
        </w:rPr>
      </w:pPr>
      <w:r>
        <w:rPr>
          <w:rFonts w:hint="eastAsia"/>
          <w:lang w:eastAsia="zh-CN"/>
        </w:rPr>
        <w:t>令牌字符串，格式为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，需要解析其中的内容包括：</w:t>
      </w:r>
    </w:p>
    <w:p w14:paraId="0DC80ABB" w14:textId="77777777" w:rsidR="001444E7" w:rsidRDefault="001444E7" w:rsidP="001444E7">
      <w:pPr>
        <w:pStyle w:val="ListParagraph1"/>
        <w:numPr>
          <w:ilvl w:val="0"/>
          <w:numId w:val="50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access_token</w:t>
      </w:r>
      <w:proofErr w:type="spellEnd"/>
      <w:r>
        <w:rPr>
          <w:rFonts w:hint="eastAsia"/>
          <w:lang w:eastAsia="zh-CN"/>
        </w:rPr>
        <w:t>：访问令牌，用于访问其它集成的系统时使用</w:t>
      </w:r>
    </w:p>
    <w:p w14:paraId="4E50672C" w14:textId="77777777" w:rsidR="001444E7" w:rsidRDefault="001444E7" w:rsidP="001444E7">
      <w:pPr>
        <w:pStyle w:val="ListParagraph1"/>
        <w:numPr>
          <w:ilvl w:val="0"/>
          <w:numId w:val="50"/>
        </w:numPr>
        <w:rPr>
          <w:lang w:eastAsia="zh-CN"/>
        </w:rPr>
      </w:pPr>
      <w:proofErr w:type="spellStart"/>
      <w:r>
        <w:rPr>
          <w:lang w:eastAsia="zh-CN"/>
        </w:rPr>
        <w:t>refresh_token</w:t>
      </w:r>
      <w:proofErr w:type="spellEnd"/>
      <w:r>
        <w:rPr>
          <w:rFonts w:hint="eastAsia"/>
          <w:lang w:eastAsia="zh-CN"/>
        </w:rPr>
        <w:t>：刷新令牌，用于访问令牌过期时刷新获取新的令牌</w:t>
      </w:r>
    </w:p>
    <w:p w14:paraId="7D92F403" w14:textId="77777777" w:rsidR="001444E7" w:rsidRDefault="001444E7" w:rsidP="001444E7">
      <w:pPr>
        <w:pStyle w:val="ListParagraph1"/>
        <w:numPr>
          <w:ilvl w:val="0"/>
          <w:numId w:val="50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token_type</w:t>
      </w:r>
      <w:proofErr w:type="spellEnd"/>
      <w:r>
        <w:rPr>
          <w:rFonts w:hint="eastAsia"/>
          <w:lang w:eastAsia="zh-CN"/>
        </w:rPr>
        <w:t>：访问令牌类型</w:t>
      </w:r>
    </w:p>
    <w:p w14:paraId="09A80457" w14:textId="77777777" w:rsidR="001444E7" w:rsidRDefault="001444E7" w:rsidP="001444E7">
      <w:pPr>
        <w:pStyle w:val="Heading2"/>
        <w:rPr>
          <w:lang w:eastAsia="zh-CN"/>
        </w:rPr>
      </w:pPr>
      <w:bookmarkStart w:id="2" w:name="_Toc13478742"/>
      <w:r>
        <w:rPr>
          <w:rFonts w:hint="eastAsia"/>
          <w:lang w:eastAsia="zh-CN"/>
        </w:rPr>
        <w:lastRenderedPageBreak/>
        <w:t>获取当前用户信息</w:t>
      </w:r>
      <w:bookmarkEnd w:id="2"/>
    </w:p>
    <w:p w14:paraId="0DBB2ACA" w14:textId="77777777" w:rsidR="001444E7" w:rsidRDefault="001444E7" w:rsidP="001444E7">
      <w:pPr>
        <w:rPr>
          <w:lang w:eastAsia="zh-CN"/>
        </w:rPr>
      </w:pPr>
      <w:r w:rsidRPr="00E061DB">
        <w:rPr>
          <w:rFonts w:ascii="微软雅黑" w:hAnsi="微软雅黑" w:hint="eastAsia"/>
          <w:b/>
          <w:lang w:eastAsia="zh-CN"/>
        </w:rPr>
        <w:t>URI</w:t>
      </w:r>
      <w:r>
        <w:rPr>
          <w:rFonts w:hint="eastAsia"/>
          <w:b/>
          <w:lang w:eastAsia="zh-CN"/>
        </w:rPr>
        <w:t>：</w:t>
      </w:r>
      <w:r>
        <w:rPr>
          <w:rFonts w:hint="eastAsia"/>
          <w:lang w:eastAsia="zh-CN"/>
        </w:rPr>
        <w:t>https://10.138.20.145:443/identity/connect/</w:t>
      </w:r>
      <w:r>
        <w:rPr>
          <w:lang w:eastAsia="zh-CN"/>
        </w:rPr>
        <w:t>userinfo</w:t>
      </w:r>
    </w:p>
    <w:p w14:paraId="60654F2A" w14:textId="77777777" w:rsidR="001444E7" w:rsidRDefault="001444E7" w:rsidP="001444E7">
      <w:pPr>
        <w:rPr>
          <w:lang w:eastAsia="zh-CN"/>
        </w:rPr>
      </w:pPr>
      <w:r w:rsidRPr="00E061DB">
        <w:rPr>
          <w:rFonts w:ascii="微软雅黑" w:hAnsi="微软雅黑" w:hint="eastAsia"/>
          <w:b/>
          <w:lang w:eastAsia="zh-CN"/>
        </w:rPr>
        <w:t>Http方法</w:t>
      </w:r>
      <w:r>
        <w:rPr>
          <w:rFonts w:hint="eastAsia"/>
          <w:b/>
          <w:lang w:eastAsia="zh-CN"/>
        </w:rPr>
        <w:t>：</w:t>
      </w:r>
      <w:r>
        <w:rPr>
          <w:rFonts w:hint="eastAsia"/>
          <w:lang w:eastAsia="zh-CN"/>
        </w:rPr>
        <w:t>GET</w:t>
      </w:r>
    </w:p>
    <w:p w14:paraId="299AD88C" w14:textId="77777777" w:rsidR="001444E7" w:rsidRDefault="001444E7" w:rsidP="001444E7">
      <w:pPr>
        <w:rPr>
          <w:b/>
          <w:lang w:eastAsia="zh-CN"/>
        </w:rPr>
      </w:pPr>
      <w:r>
        <w:rPr>
          <w:b/>
          <w:lang w:eastAsia="zh-CN"/>
        </w:rPr>
        <w:t>H</w:t>
      </w:r>
      <w:r>
        <w:rPr>
          <w:rFonts w:hint="eastAsia"/>
          <w:b/>
          <w:lang w:eastAsia="zh-CN"/>
        </w:rPr>
        <w:t>ttp</w:t>
      </w:r>
      <w:r>
        <w:rPr>
          <w:rFonts w:hint="eastAsia"/>
          <w:b/>
          <w:lang w:eastAsia="zh-CN"/>
        </w:rPr>
        <w:t>头：</w:t>
      </w:r>
    </w:p>
    <w:p w14:paraId="347247FB" w14:textId="77777777" w:rsidR="001444E7" w:rsidRDefault="001444E7" w:rsidP="001444E7">
      <w:pPr>
        <w:rPr>
          <w:lang w:eastAsia="zh-CN"/>
        </w:rPr>
      </w:pPr>
      <w:r>
        <w:rPr>
          <w:rFonts w:hint="eastAsia"/>
          <w:lang w:eastAsia="zh-CN"/>
        </w:rPr>
        <w:t>必须加上“</w:t>
      </w:r>
      <w:r>
        <w:rPr>
          <w:rFonts w:ascii="等线" w:eastAsia="等线" w:hAnsi="等线" w:hint="eastAsia"/>
          <w:color w:val="000000"/>
          <w:szCs w:val="21"/>
        </w:rPr>
        <w:t xml:space="preserve">Authorization: </w:t>
      </w:r>
      <w:proofErr w:type="spellStart"/>
      <w:r>
        <w:rPr>
          <w:rFonts w:ascii="等线" w:eastAsia="等线" w:hAnsi="等线" w:hint="eastAsia"/>
          <w:color w:val="000000"/>
          <w:szCs w:val="21"/>
        </w:rPr>
        <w:t>token_type</w:t>
      </w:r>
      <w:proofErr w:type="spellEnd"/>
      <w:r>
        <w:rPr>
          <w:rFonts w:ascii="等线" w:eastAsia="等线" w:hAnsi="等线" w:hint="eastAsia"/>
          <w:color w:val="000000"/>
          <w:szCs w:val="21"/>
        </w:rPr>
        <w:t xml:space="preserve"> </w:t>
      </w:r>
      <w:proofErr w:type="spellStart"/>
      <w:r>
        <w:rPr>
          <w:rFonts w:ascii="等线" w:eastAsia="等线" w:hAnsi="等线" w:hint="eastAsia"/>
          <w:color w:val="000000"/>
          <w:szCs w:val="21"/>
        </w:rPr>
        <w:t>access_token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>，其中</w:t>
      </w:r>
      <w:proofErr w:type="spellStart"/>
      <w:r>
        <w:rPr>
          <w:rFonts w:hint="eastAsia"/>
          <w:lang w:eastAsia="zh-CN"/>
        </w:rPr>
        <w:t>token_type</w:t>
      </w:r>
      <w:proofErr w:type="spellEnd"/>
      <w:r>
        <w:rPr>
          <w:rFonts w:hint="eastAsia"/>
          <w:lang w:eastAsia="zh-CN"/>
        </w:rPr>
        <w:t>为令牌字符中的</w:t>
      </w:r>
      <w:proofErr w:type="spellStart"/>
      <w:r>
        <w:rPr>
          <w:rFonts w:hint="eastAsia"/>
          <w:lang w:eastAsia="zh-CN"/>
        </w:rPr>
        <w:t>token_type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access_token</w:t>
      </w:r>
      <w:proofErr w:type="spellEnd"/>
      <w:r>
        <w:rPr>
          <w:rFonts w:hint="eastAsia"/>
          <w:lang w:eastAsia="zh-CN"/>
        </w:rPr>
        <w:t>为访问令牌。</w:t>
      </w:r>
    </w:p>
    <w:p w14:paraId="1F4028D9" w14:textId="77777777" w:rsidR="001444E7" w:rsidRDefault="001444E7" w:rsidP="001444E7">
      <w:pPr>
        <w:rPr>
          <w:b/>
          <w:lang w:eastAsia="zh-CN"/>
        </w:rPr>
      </w:pPr>
      <w:r>
        <w:rPr>
          <w:rFonts w:hint="eastAsia"/>
          <w:b/>
          <w:lang w:eastAsia="zh-CN"/>
        </w:rPr>
        <w:t>返回值：</w:t>
      </w:r>
    </w:p>
    <w:p w14:paraId="7B6BDD4D" w14:textId="77777777" w:rsidR="001444E7" w:rsidRDefault="001444E7" w:rsidP="001444E7">
      <w:pPr>
        <w:rPr>
          <w:lang w:eastAsia="zh-CN"/>
        </w:rPr>
      </w:pPr>
      <w:r>
        <w:rPr>
          <w:rFonts w:hint="eastAsia"/>
          <w:lang w:eastAsia="zh-CN"/>
        </w:rPr>
        <w:t>系统返回用户信息的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字符串，可能是如下的例子：（请注意，由于系统尚在功能验证阶段，可能字段会在后续版本中有变化，一旦改变会有更新通知）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1444E7" w14:paraId="5686DF9D" w14:textId="77777777" w:rsidTr="00A92162">
        <w:tc>
          <w:tcPr>
            <w:tcW w:w="9350" w:type="dxa"/>
          </w:tcPr>
          <w:p w14:paraId="7415D652" w14:textId="77777777" w:rsidR="001444E7" w:rsidRDefault="001444E7" w:rsidP="00A92162">
            <w:pPr>
              <w:rPr>
                <w:lang w:eastAsia="zh-CN"/>
              </w:rPr>
            </w:pPr>
            <w:r>
              <w:rPr>
                <w:lang w:eastAsia="zh-CN"/>
              </w:rPr>
              <w:t>HTTP/1.1 200 OK</w:t>
            </w:r>
          </w:p>
          <w:p w14:paraId="04CBF1AB" w14:textId="77777777" w:rsidR="001444E7" w:rsidRDefault="001444E7" w:rsidP="00A92162">
            <w:pPr>
              <w:rPr>
                <w:lang w:eastAsia="zh-CN"/>
              </w:rPr>
            </w:pPr>
            <w:r>
              <w:rPr>
                <w:lang w:eastAsia="zh-CN"/>
              </w:rPr>
              <w:t>Content-Type: application/json</w:t>
            </w:r>
          </w:p>
          <w:p w14:paraId="1F02D390" w14:textId="77777777" w:rsidR="001444E7" w:rsidRDefault="001444E7" w:rsidP="00A92162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4A7AF5C2" w14:textId="77777777" w:rsidR="001444E7" w:rsidRDefault="001444E7" w:rsidP="00A9216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"sub": "3fc78a95-1f21-4e9f-9e83-56810df55fc8",</w:t>
            </w:r>
          </w:p>
          <w:p w14:paraId="6A32E106" w14:textId="77777777" w:rsidR="001444E7" w:rsidRDefault="001444E7" w:rsidP="00A9216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"name": "Bob Smith",</w:t>
            </w:r>
          </w:p>
          <w:p w14:paraId="3CEFA34F" w14:textId="77777777" w:rsidR="001444E7" w:rsidRDefault="001444E7" w:rsidP="00A9216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"</w:t>
            </w: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ender": "</w:t>
            </w:r>
            <w:r>
              <w:rPr>
                <w:rFonts w:hint="eastAsia"/>
                <w:lang w:eastAsia="zh-CN"/>
              </w:rPr>
              <w:t>男</w:t>
            </w:r>
            <w:r>
              <w:rPr>
                <w:lang w:eastAsia="zh-CN"/>
              </w:rPr>
              <w:t>",</w:t>
            </w:r>
          </w:p>
          <w:p w14:paraId="5058D867" w14:textId="77777777" w:rsidR="001444E7" w:rsidRDefault="001444E7" w:rsidP="00A9216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"code": "1000126123", </w:t>
            </w:r>
            <w:r>
              <w:rPr>
                <w:rFonts w:hint="eastAsia"/>
                <w:lang w:eastAsia="zh-CN"/>
              </w:rPr>
              <w:t>（工号）</w:t>
            </w:r>
          </w:p>
          <w:p w14:paraId="7B72C4ED" w14:textId="77777777" w:rsidR="001444E7" w:rsidRDefault="001444E7" w:rsidP="00A9216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"birthday": "1972-09-12",</w:t>
            </w:r>
          </w:p>
          <w:p w14:paraId="7CF9AC4F" w14:textId="77777777" w:rsidR="001444E7" w:rsidRDefault="001444E7" w:rsidP="00A9216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"</w:t>
            </w:r>
            <w:proofErr w:type="spellStart"/>
            <w:r>
              <w:rPr>
                <w:lang w:eastAsia="zh-CN"/>
              </w:rPr>
              <w:t>phone_number</w:t>
            </w:r>
            <w:proofErr w:type="spellEnd"/>
            <w:r>
              <w:rPr>
                <w:lang w:eastAsia="zh-CN"/>
              </w:rPr>
              <w:t xml:space="preserve">": </w:t>
            </w:r>
            <w:bookmarkStart w:id="3" w:name="OLE_LINK23"/>
            <w:bookmarkStart w:id="4" w:name="OLE_LINK24"/>
            <w:r>
              <w:rPr>
                <w:lang w:eastAsia="zh-CN"/>
              </w:rPr>
              <w:t>"13992939532"</w:t>
            </w:r>
            <w:bookmarkEnd w:id="3"/>
            <w:bookmarkEnd w:id="4"/>
            <w:r>
              <w:rPr>
                <w:lang w:eastAsia="zh-CN"/>
              </w:rPr>
              <w:t>,</w:t>
            </w:r>
          </w:p>
          <w:p w14:paraId="1154486A" w14:textId="77777777" w:rsidR="001444E7" w:rsidRDefault="001444E7" w:rsidP="00A9216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"department": "</w:t>
            </w:r>
            <w:r>
              <w:rPr>
                <w:rFonts w:hint="eastAsia"/>
                <w:lang w:eastAsia="zh-CN"/>
              </w:rPr>
              <w:t>平圩发电商务部</w:t>
            </w:r>
            <w:r>
              <w:rPr>
                <w:lang w:eastAsia="zh-CN"/>
              </w:rPr>
              <w:t>"</w:t>
            </w:r>
          </w:p>
          <w:p w14:paraId="696ACBC5" w14:textId="77777777" w:rsidR="001444E7" w:rsidRDefault="001444E7" w:rsidP="00A9216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lang w:eastAsia="zh-CN"/>
              </w:rPr>
              <w:t>"</w:t>
            </w:r>
            <w:proofErr w:type="spellStart"/>
            <w:r>
              <w:rPr>
                <w:lang w:eastAsia="zh-CN"/>
              </w:rPr>
              <w:t>sid</w:t>
            </w:r>
            <w:proofErr w:type="spellEnd"/>
            <w:r>
              <w:rPr>
                <w:lang w:eastAsia="zh-CN"/>
              </w:rPr>
              <w:t>": 4</w:t>
            </w:r>
            <w:r>
              <w:rPr>
                <w:rFonts w:hint="eastAsia"/>
                <w:lang w:eastAsia="zh-CN"/>
              </w:rPr>
              <w:t>表示正常状态，</w:t>
            </w:r>
            <w:r>
              <w:rPr>
                <w:rFonts w:hint="eastAsia"/>
                <w:lang w:eastAsia="zh-CN"/>
              </w:rPr>
              <w:t>16</w:t>
            </w:r>
            <w:r>
              <w:rPr>
                <w:rFonts w:hint="eastAsia"/>
                <w:lang w:eastAsia="zh-CN"/>
              </w:rPr>
              <w:t>表示锁定状态</w:t>
            </w:r>
          </w:p>
          <w:p w14:paraId="4118266C" w14:textId="77777777" w:rsidR="001444E7" w:rsidRDefault="001444E7" w:rsidP="00A92162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0F3D76D6" w14:textId="77777777" w:rsidR="001444E7" w:rsidRDefault="001444E7" w:rsidP="001444E7">
      <w:pPr>
        <w:rPr>
          <w:lang w:eastAsia="zh-CN"/>
        </w:rPr>
      </w:pPr>
    </w:p>
    <w:p w14:paraId="44049954" w14:textId="77777777" w:rsidR="001444E7" w:rsidRDefault="001444E7" w:rsidP="001444E7">
      <w:pPr>
        <w:pStyle w:val="Heading2"/>
        <w:rPr>
          <w:lang w:eastAsia="zh-CN"/>
        </w:rPr>
      </w:pPr>
      <w:bookmarkStart w:id="5" w:name="_Toc13478743"/>
      <w:r>
        <w:rPr>
          <w:rFonts w:hint="eastAsia"/>
          <w:lang w:eastAsia="zh-CN"/>
        </w:rPr>
        <w:t>调用受保护资源</w:t>
      </w:r>
      <w:bookmarkEnd w:id="5"/>
    </w:p>
    <w:p w14:paraId="7F7AFE15" w14:textId="77777777" w:rsidR="001444E7" w:rsidRDefault="001444E7" w:rsidP="001444E7">
      <w:pPr>
        <w:rPr>
          <w:lang w:eastAsia="zh-CN"/>
        </w:rPr>
      </w:pPr>
      <w:r w:rsidRPr="00E061DB">
        <w:rPr>
          <w:rFonts w:ascii="微软雅黑" w:hAnsi="微软雅黑" w:hint="eastAsia"/>
          <w:b/>
          <w:lang w:eastAsia="zh-CN"/>
        </w:rPr>
        <w:t>URI</w:t>
      </w:r>
      <w:r>
        <w:rPr>
          <w:rFonts w:hint="eastAsia"/>
          <w:b/>
          <w:lang w:eastAsia="zh-CN"/>
        </w:rPr>
        <w:t>：</w:t>
      </w:r>
      <w:r>
        <w:rPr>
          <w:rFonts w:hint="eastAsia"/>
          <w:lang w:eastAsia="zh-CN"/>
        </w:rPr>
        <w:t>各类资源的独有</w:t>
      </w:r>
      <w:r>
        <w:rPr>
          <w:rFonts w:hint="eastAsia"/>
          <w:lang w:eastAsia="zh-CN"/>
        </w:rPr>
        <w:t>URI</w:t>
      </w:r>
    </w:p>
    <w:p w14:paraId="2C727247" w14:textId="77777777" w:rsidR="001444E7" w:rsidRDefault="001444E7" w:rsidP="001444E7">
      <w:pPr>
        <w:rPr>
          <w:lang w:eastAsia="zh-CN"/>
        </w:rPr>
      </w:pPr>
      <w:r w:rsidRPr="00E061DB">
        <w:rPr>
          <w:rFonts w:ascii="微软雅黑" w:hAnsi="微软雅黑"/>
          <w:b/>
          <w:lang w:eastAsia="zh-CN"/>
        </w:rPr>
        <w:t>Http</w:t>
      </w:r>
      <w:r w:rsidRPr="00E061DB">
        <w:rPr>
          <w:rFonts w:ascii="微软雅黑" w:hAnsi="微软雅黑" w:hint="eastAsia"/>
          <w:b/>
          <w:lang w:eastAsia="zh-CN"/>
        </w:rPr>
        <w:t>方法</w:t>
      </w:r>
      <w:r>
        <w:rPr>
          <w:rFonts w:hint="eastAsia"/>
          <w:b/>
          <w:lang w:eastAsia="zh-CN"/>
        </w:rPr>
        <w:t>：</w:t>
      </w:r>
      <w:r>
        <w:rPr>
          <w:rFonts w:hint="eastAsia"/>
          <w:lang w:eastAsia="zh-CN"/>
        </w:rPr>
        <w:t>G</w:t>
      </w:r>
      <w:r>
        <w:rPr>
          <w:lang w:eastAsia="zh-CN"/>
        </w:rPr>
        <w:t>ET/POST/PUT/DELETE</w:t>
      </w:r>
    </w:p>
    <w:p w14:paraId="5DDCEA94" w14:textId="5ABF2FC2" w:rsidR="001444E7" w:rsidRDefault="001444E7" w:rsidP="00011C93">
      <w:pPr>
        <w:rPr>
          <w:rFonts w:eastAsia="MS Gothic"/>
          <w:b/>
          <w:lang w:eastAsia="zh-CN"/>
        </w:rPr>
      </w:pPr>
      <w:r w:rsidRPr="00E061DB">
        <w:rPr>
          <w:rFonts w:ascii="微软雅黑" w:hAnsi="微软雅黑"/>
          <w:b/>
          <w:lang w:eastAsia="zh-CN"/>
        </w:rPr>
        <w:t>Http</w:t>
      </w:r>
      <w:r w:rsidRPr="00E061DB">
        <w:rPr>
          <w:rFonts w:ascii="微软雅黑" w:hAnsi="微软雅黑" w:hint="eastAsia"/>
          <w:b/>
          <w:lang w:eastAsia="zh-CN"/>
        </w:rPr>
        <w:t>头</w:t>
      </w:r>
      <w:r>
        <w:rPr>
          <w:rFonts w:hint="eastAsia"/>
          <w:b/>
          <w:lang w:eastAsia="zh-CN"/>
        </w:rPr>
        <w:t>：</w:t>
      </w:r>
      <w:r>
        <w:rPr>
          <w:rFonts w:hint="eastAsia"/>
          <w:lang w:eastAsia="zh-CN"/>
        </w:rPr>
        <w:t>必须加上“</w:t>
      </w:r>
      <w:r>
        <w:rPr>
          <w:rFonts w:ascii="等线" w:eastAsia="等线" w:hAnsi="等线" w:hint="eastAsia"/>
          <w:color w:val="000000"/>
          <w:szCs w:val="21"/>
        </w:rPr>
        <w:t xml:space="preserve">Authorization: </w:t>
      </w:r>
      <w:proofErr w:type="spellStart"/>
      <w:r>
        <w:rPr>
          <w:rFonts w:ascii="等线" w:eastAsia="等线" w:hAnsi="等线" w:hint="eastAsia"/>
          <w:color w:val="000000"/>
          <w:szCs w:val="21"/>
        </w:rPr>
        <w:t>token_type</w:t>
      </w:r>
      <w:proofErr w:type="spellEnd"/>
      <w:r>
        <w:rPr>
          <w:rFonts w:ascii="等线" w:eastAsia="等线" w:hAnsi="等线" w:hint="eastAsia"/>
          <w:color w:val="000000"/>
          <w:szCs w:val="21"/>
        </w:rPr>
        <w:t xml:space="preserve"> </w:t>
      </w:r>
      <w:proofErr w:type="spellStart"/>
      <w:r>
        <w:rPr>
          <w:rFonts w:ascii="等线" w:eastAsia="等线" w:hAnsi="等线" w:hint="eastAsia"/>
          <w:color w:val="000000"/>
          <w:szCs w:val="21"/>
        </w:rPr>
        <w:t>access_token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>，其中</w:t>
      </w:r>
      <w:proofErr w:type="spellStart"/>
      <w:r>
        <w:rPr>
          <w:rFonts w:hint="eastAsia"/>
          <w:lang w:eastAsia="zh-CN"/>
        </w:rPr>
        <w:t>token_type</w:t>
      </w:r>
      <w:proofErr w:type="spellEnd"/>
      <w:r>
        <w:rPr>
          <w:rFonts w:hint="eastAsia"/>
          <w:lang w:eastAsia="zh-CN"/>
        </w:rPr>
        <w:t>为令牌字符中的</w:t>
      </w:r>
      <w:proofErr w:type="spellStart"/>
      <w:r>
        <w:rPr>
          <w:rFonts w:hint="eastAsia"/>
          <w:lang w:eastAsia="zh-CN"/>
        </w:rPr>
        <w:t>token_type</w:t>
      </w:r>
      <w:proofErr w:type="spellEnd"/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access_token</w:t>
      </w:r>
      <w:proofErr w:type="spellEnd"/>
      <w:r>
        <w:rPr>
          <w:rFonts w:hint="eastAsia"/>
          <w:lang w:eastAsia="zh-CN"/>
        </w:rPr>
        <w:t>为访问令牌。（本文后续所有接口描述，均不再添加对于该</w:t>
      </w:r>
      <w:r>
        <w:rPr>
          <w:rFonts w:hint="eastAsia"/>
          <w:lang w:eastAsia="zh-CN"/>
        </w:rPr>
        <w:t>Authorization Http</w:t>
      </w:r>
      <w:r>
        <w:rPr>
          <w:rFonts w:hint="eastAsia"/>
          <w:lang w:eastAsia="zh-CN"/>
        </w:rPr>
        <w:t>头的内容，默认必须要添加）</w:t>
      </w:r>
    </w:p>
    <w:p w14:paraId="7F201A16" w14:textId="77777777" w:rsidR="001444E7" w:rsidRDefault="001444E7" w:rsidP="001444E7">
      <w:pPr>
        <w:rPr>
          <w:b/>
          <w:lang w:eastAsia="zh-CN"/>
        </w:rPr>
      </w:pPr>
      <w:r>
        <w:rPr>
          <w:rFonts w:hint="eastAsia"/>
          <w:b/>
          <w:lang w:eastAsia="zh-CN"/>
        </w:rPr>
        <w:t>参数：</w:t>
      </w:r>
      <w:r>
        <w:rPr>
          <w:rFonts w:hint="eastAsia"/>
          <w:lang w:eastAsia="zh-CN"/>
        </w:rPr>
        <w:t>满足受保护资源的独有格式即可</w:t>
      </w:r>
    </w:p>
    <w:p w14:paraId="53C34176" w14:textId="32899FC7" w:rsidR="001B1C05" w:rsidRPr="001B1C05" w:rsidRDefault="001444E7" w:rsidP="001B1C05">
      <w:pPr>
        <w:pStyle w:val="Heading1"/>
        <w:rPr>
          <w:rFonts w:hint="eastAsia"/>
          <w:lang w:eastAsia="zh-CN"/>
        </w:rPr>
      </w:pPr>
      <w:bookmarkStart w:id="6" w:name="_Toc13478744"/>
      <w:r>
        <w:rPr>
          <w:rFonts w:hint="eastAsia"/>
          <w:lang w:eastAsia="zh-CN"/>
        </w:rPr>
        <w:lastRenderedPageBreak/>
        <w:t>业务需求接口</w:t>
      </w:r>
      <w:bookmarkEnd w:id="6"/>
    </w:p>
    <w:p w14:paraId="42B44992" w14:textId="7C66CED0" w:rsidR="00AF73F7" w:rsidRDefault="00AF73F7" w:rsidP="00DE09BB">
      <w:pPr>
        <w:rPr>
          <w:lang w:eastAsia="zh-CN"/>
        </w:rPr>
      </w:pPr>
      <w:r>
        <w:rPr>
          <w:rFonts w:hint="eastAsia"/>
          <w:lang w:eastAsia="zh-CN"/>
        </w:rPr>
        <w:t>该功能</w:t>
      </w:r>
      <w:r w:rsidR="0065616C">
        <w:rPr>
          <w:rFonts w:hint="eastAsia"/>
          <w:lang w:eastAsia="zh-CN"/>
        </w:rPr>
        <w:t>目前</w:t>
      </w:r>
      <w:r>
        <w:rPr>
          <w:rFonts w:hint="eastAsia"/>
          <w:lang w:eastAsia="zh-CN"/>
        </w:rPr>
        <w:t>发布在</w:t>
      </w:r>
      <w:r w:rsidR="0065616C">
        <w:rPr>
          <w:rFonts w:hint="eastAsia"/>
          <w:lang w:eastAsia="zh-CN"/>
        </w:rPr>
        <w:t>公网</w:t>
      </w:r>
      <w:r w:rsidR="00F17000">
        <w:rPr>
          <w:rFonts w:hint="eastAsia"/>
          <w:lang w:eastAsia="zh-CN"/>
        </w:rPr>
        <w:t>服务器上，访问地址的根目录为：</w:t>
      </w:r>
    </w:p>
    <w:p w14:paraId="47171E3A" w14:textId="2D1D60A9" w:rsidR="00F17000" w:rsidRDefault="00F17000" w:rsidP="00F17000">
      <w:pPr>
        <w:jc w:val="center"/>
        <w:rPr>
          <w:shd w:val="pct10" w:color="auto" w:fill="FFFFFF"/>
          <w:lang w:eastAsia="zh-CN"/>
        </w:rPr>
      </w:pPr>
      <w:r>
        <w:rPr>
          <w:shd w:val="pct10" w:color="auto" w:fill="FFFFFF"/>
          <w:lang w:eastAsia="zh-CN"/>
        </w:rPr>
        <w:t xml:space="preserve"> </w:t>
      </w:r>
      <w:r>
        <w:rPr>
          <w:rFonts w:hint="eastAsia"/>
          <w:shd w:val="pct10" w:color="auto" w:fill="FFFFFF"/>
          <w:lang w:eastAsia="zh-CN"/>
        </w:rPr>
        <w:t>http</w:t>
      </w:r>
      <w:r>
        <w:rPr>
          <w:shd w:val="pct10" w:color="auto" w:fill="FFFFFF"/>
          <w:lang w:eastAsia="zh-CN"/>
        </w:rPr>
        <w:t>://pss</w:t>
      </w:r>
      <w:r w:rsidR="0065616C">
        <w:rPr>
          <w:shd w:val="pct10" w:color="auto" w:fill="FFFFFF"/>
          <w:lang w:eastAsia="zh-CN"/>
        </w:rPr>
        <w:t>.aibol.com.cn</w:t>
      </w:r>
      <w:r>
        <w:rPr>
          <w:shd w:val="pct10" w:color="auto" w:fill="FFFFFF"/>
          <w:lang w:eastAsia="zh-CN"/>
        </w:rPr>
        <w:t xml:space="preserve"> </w:t>
      </w:r>
    </w:p>
    <w:p w14:paraId="01ECEC88" w14:textId="26516C03" w:rsidR="00F17000" w:rsidRDefault="00D320E4" w:rsidP="00DE09BB">
      <w:pPr>
        <w:rPr>
          <w:lang w:eastAsia="zh-CN"/>
        </w:rPr>
      </w:pPr>
      <w:r>
        <w:rPr>
          <w:rFonts w:hint="eastAsia"/>
          <w:lang w:eastAsia="zh-CN"/>
        </w:rPr>
        <w:t>下文所有接口均采用相对路径描述，如个人黑名单信息的相对路径为</w:t>
      </w:r>
      <w:r w:rsidR="009854A5">
        <w:rPr>
          <w:rFonts w:hint="eastAsia"/>
          <w:lang w:eastAsia="zh-CN"/>
        </w:rPr>
        <w:t>/</w:t>
      </w:r>
      <w:r w:rsidR="009854A5">
        <w:rPr>
          <w:lang w:eastAsia="zh-CN"/>
        </w:rPr>
        <w:t>personal/blacklist</w:t>
      </w:r>
      <w:r w:rsidR="009854A5">
        <w:rPr>
          <w:rFonts w:hint="eastAsia"/>
          <w:lang w:eastAsia="zh-CN"/>
        </w:rPr>
        <w:t>，则完整的访问路径为：</w:t>
      </w:r>
    </w:p>
    <w:p w14:paraId="183BCCD3" w14:textId="0D57566B" w:rsidR="009854A5" w:rsidRDefault="009854A5" w:rsidP="009854A5">
      <w:pPr>
        <w:jc w:val="center"/>
        <w:rPr>
          <w:shd w:val="pct10" w:color="auto" w:fill="FFFFFF"/>
          <w:lang w:eastAsia="zh-CN"/>
        </w:rPr>
      </w:pPr>
      <w:r>
        <w:rPr>
          <w:rFonts w:hint="eastAsia"/>
          <w:shd w:val="pct10" w:color="auto" w:fill="FFFFFF"/>
          <w:lang w:eastAsia="zh-CN"/>
        </w:rPr>
        <w:t>http</w:t>
      </w:r>
      <w:r>
        <w:rPr>
          <w:shd w:val="pct10" w:color="auto" w:fill="FFFFFF"/>
          <w:lang w:eastAsia="zh-CN"/>
        </w:rPr>
        <w:t>://</w:t>
      </w:r>
      <w:r w:rsidR="0065616C" w:rsidRPr="0065616C">
        <w:rPr>
          <w:shd w:val="pct10" w:color="auto" w:fill="FFFFFF"/>
          <w:lang w:eastAsia="zh-CN"/>
        </w:rPr>
        <w:t xml:space="preserve"> </w:t>
      </w:r>
      <w:r w:rsidR="0065616C">
        <w:rPr>
          <w:shd w:val="pct10" w:color="auto" w:fill="FFFFFF"/>
          <w:lang w:eastAsia="zh-CN"/>
        </w:rPr>
        <w:t>pss.aibol.com.cn</w:t>
      </w:r>
      <w:r>
        <w:rPr>
          <w:rFonts w:hint="eastAsia"/>
          <w:shd w:val="pct10" w:color="auto" w:fill="FFFFFF"/>
          <w:lang w:eastAsia="zh-CN"/>
        </w:rPr>
        <w:t>/</w:t>
      </w:r>
      <w:r>
        <w:rPr>
          <w:shd w:val="pct10" w:color="auto" w:fill="FFFFFF"/>
          <w:lang w:eastAsia="zh-CN"/>
        </w:rPr>
        <w:t>personal/blacklist</w:t>
      </w:r>
    </w:p>
    <w:p w14:paraId="6A9B0CC7" w14:textId="7F7C90A8" w:rsidR="00901830" w:rsidRDefault="00901830" w:rsidP="00901830">
      <w:pPr>
        <w:rPr>
          <w:lang w:eastAsia="zh-CN"/>
        </w:rPr>
      </w:pPr>
      <w:r w:rsidRPr="00901830">
        <w:rPr>
          <w:rFonts w:hint="eastAsia"/>
          <w:lang w:eastAsia="zh-CN"/>
        </w:rPr>
        <w:t>采用</w:t>
      </w:r>
      <w:r>
        <w:rPr>
          <w:rFonts w:hint="eastAsia"/>
          <w:lang w:eastAsia="zh-CN"/>
        </w:rPr>
        <w:t>s</w:t>
      </w:r>
      <w:r>
        <w:rPr>
          <w:lang w:eastAsia="zh-CN"/>
        </w:rPr>
        <w:t>wagger</w:t>
      </w:r>
      <w:r>
        <w:rPr>
          <w:rFonts w:hint="eastAsia"/>
          <w:lang w:eastAsia="zh-CN"/>
        </w:rPr>
        <w:t>描述接口信息，访问地址是：</w:t>
      </w:r>
    </w:p>
    <w:p w14:paraId="68C683AD" w14:textId="130B9864" w:rsidR="00901830" w:rsidRPr="00901830" w:rsidRDefault="00901830" w:rsidP="00901830">
      <w:pPr>
        <w:jc w:val="center"/>
        <w:rPr>
          <w:rFonts w:hint="eastAsia"/>
          <w:shd w:val="pct10" w:color="auto" w:fill="FFFFFF"/>
          <w:lang w:eastAsia="zh-CN"/>
        </w:rPr>
      </w:pPr>
      <w:r>
        <w:rPr>
          <w:rFonts w:hint="eastAsia"/>
          <w:shd w:val="pct10" w:color="auto" w:fill="FFFFFF"/>
          <w:lang w:eastAsia="zh-CN"/>
        </w:rPr>
        <w:t>http</w:t>
      </w:r>
      <w:r>
        <w:rPr>
          <w:shd w:val="pct10" w:color="auto" w:fill="FFFFFF"/>
          <w:lang w:eastAsia="zh-CN"/>
        </w:rPr>
        <w:t>://</w:t>
      </w:r>
      <w:r w:rsidRPr="0065616C">
        <w:rPr>
          <w:shd w:val="pct10" w:color="auto" w:fill="FFFFFF"/>
          <w:lang w:eastAsia="zh-CN"/>
        </w:rPr>
        <w:t xml:space="preserve"> </w:t>
      </w:r>
      <w:r>
        <w:rPr>
          <w:shd w:val="pct10" w:color="auto" w:fill="FFFFFF"/>
          <w:lang w:eastAsia="zh-CN"/>
        </w:rPr>
        <w:t>pss.aibol.com.cn</w:t>
      </w:r>
      <w:r>
        <w:rPr>
          <w:rFonts w:hint="eastAsia"/>
          <w:shd w:val="pct10" w:color="auto" w:fill="FFFFFF"/>
          <w:lang w:eastAsia="zh-CN"/>
        </w:rPr>
        <w:t>/s</w:t>
      </w:r>
      <w:r>
        <w:rPr>
          <w:shd w:val="pct10" w:color="auto" w:fill="FFFFFF"/>
          <w:lang w:eastAsia="zh-CN"/>
        </w:rPr>
        <w:t>wagger</w:t>
      </w:r>
    </w:p>
    <w:p w14:paraId="51CDD7E8" w14:textId="06CDCCD1" w:rsidR="00B65932" w:rsidRDefault="00B65932" w:rsidP="00B65932">
      <w:pPr>
        <w:rPr>
          <w:lang w:eastAsia="zh-CN"/>
        </w:rPr>
      </w:pPr>
      <w:r w:rsidRPr="00B65932">
        <w:rPr>
          <w:rFonts w:hint="eastAsia"/>
          <w:lang w:eastAsia="zh-CN"/>
        </w:rPr>
        <w:t>下文</w:t>
      </w:r>
      <w:r>
        <w:rPr>
          <w:rFonts w:hint="eastAsia"/>
          <w:lang w:eastAsia="zh-CN"/>
        </w:rPr>
        <w:t>所有接口参数均忽略大小写。</w:t>
      </w:r>
    </w:p>
    <w:p w14:paraId="362A3D89" w14:textId="64C367A3" w:rsidR="00C20C01" w:rsidRDefault="00DE09BB" w:rsidP="00B65932">
      <w:pPr>
        <w:rPr>
          <w:lang w:eastAsia="zh-CN"/>
        </w:rPr>
      </w:pPr>
      <w:r>
        <w:rPr>
          <w:rFonts w:hint="eastAsia"/>
          <w:lang w:eastAsia="zh-CN"/>
        </w:rPr>
        <w:t>所有列表搜索均包含</w:t>
      </w:r>
      <w:proofErr w:type="spellStart"/>
      <w:r>
        <w:rPr>
          <w:lang w:eastAsia="zh-CN"/>
        </w:rPr>
        <w:t>Last</w:t>
      </w:r>
      <w:r>
        <w:rPr>
          <w:rFonts w:hint="eastAsia"/>
          <w:lang w:eastAsia="zh-CN"/>
        </w:rPr>
        <w:t>Re</w:t>
      </w:r>
      <w:r>
        <w:rPr>
          <w:lang w:eastAsia="zh-CN"/>
        </w:rPr>
        <w:t>trieveDate</w:t>
      </w:r>
      <w:proofErr w:type="spellEnd"/>
      <w:r>
        <w:rPr>
          <w:rFonts w:hint="eastAsia"/>
          <w:lang w:eastAsia="zh-CN"/>
        </w:rPr>
        <w:t>参数，该参数与记录集合中的最后修改时间匹配，凡是最后修改时间大于等于</w:t>
      </w:r>
      <w:proofErr w:type="spellStart"/>
      <w:r>
        <w:rPr>
          <w:lang w:eastAsia="zh-CN"/>
        </w:rPr>
        <w:t>Last</w:t>
      </w:r>
      <w:r>
        <w:rPr>
          <w:rFonts w:hint="eastAsia"/>
          <w:lang w:eastAsia="zh-CN"/>
        </w:rPr>
        <w:t>Re</w:t>
      </w:r>
      <w:r>
        <w:rPr>
          <w:lang w:eastAsia="zh-CN"/>
        </w:rPr>
        <w:t>trieveDate</w:t>
      </w:r>
      <w:proofErr w:type="spellEnd"/>
      <w:r>
        <w:rPr>
          <w:rFonts w:hint="eastAsia"/>
          <w:lang w:eastAsia="zh-CN"/>
        </w:rPr>
        <w:t>的记录都会被搜索出来，这样可以解决以前同步过的数据需要再次同步的问题。</w:t>
      </w:r>
    </w:p>
    <w:p w14:paraId="5B817268" w14:textId="718CA867" w:rsidR="001B1C05" w:rsidRDefault="001B1C05">
      <w:pPr>
        <w:rPr>
          <w:lang w:eastAsia="zh-CN"/>
        </w:rPr>
      </w:pPr>
      <w:bookmarkStart w:id="7" w:name="_GoBack"/>
      <w:bookmarkEnd w:id="7"/>
      <w:r>
        <w:rPr>
          <w:lang w:eastAsia="zh-CN"/>
        </w:rPr>
        <w:br w:type="page"/>
      </w:r>
    </w:p>
    <w:p w14:paraId="5DAA2FFA" w14:textId="77777777" w:rsidR="00941BCD" w:rsidRDefault="00941BCD" w:rsidP="00941BCD">
      <w:pPr>
        <w:pStyle w:val="Heading2"/>
        <w:spacing w:line="288" w:lineRule="auto"/>
        <w:rPr>
          <w:lang w:eastAsia="zh-CN"/>
        </w:rPr>
      </w:pPr>
      <w:bookmarkStart w:id="8" w:name="OLE_LINK5"/>
      <w:bookmarkStart w:id="9" w:name="_Toc13478745"/>
      <w:r>
        <w:rPr>
          <w:rFonts w:hint="eastAsia"/>
          <w:lang w:eastAsia="zh-CN"/>
        </w:rPr>
        <w:lastRenderedPageBreak/>
        <w:t>个人黑名单信息</w:t>
      </w:r>
      <w:bookmarkEnd w:id="9"/>
    </w:p>
    <w:bookmarkEnd w:id="8"/>
    <w:p w14:paraId="78E90091" w14:textId="573A322D" w:rsidR="00B964AC" w:rsidRDefault="00B964AC" w:rsidP="00941BCD">
      <w:pPr>
        <w:rPr>
          <w:rFonts w:ascii="微软雅黑" w:hAnsi="微软雅黑"/>
          <w:b/>
          <w:lang w:eastAsia="zh-CN"/>
        </w:rPr>
      </w:pPr>
      <w:r>
        <w:rPr>
          <w:rFonts w:ascii="微软雅黑" w:hAnsi="微软雅黑" w:hint="eastAsia"/>
          <w:b/>
          <w:lang w:eastAsia="zh-CN"/>
        </w:rPr>
        <w:t>URI：</w:t>
      </w:r>
      <w:r w:rsidR="005D6B15">
        <w:rPr>
          <w:rFonts w:ascii="微软雅黑" w:hAnsi="微软雅黑"/>
          <w:bCs/>
          <w:lang w:eastAsia="zh-CN"/>
        </w:rPr>
        <w:t xml:space="preserve"> </w:t>
      </w:r>
      <w:r w:rsidR="00AF73F7">
        <w:rPr>
          <w:rFonts w:ascii="微软雅黑" w:hAnsi="微软雅黑"/>
          <w:bCs/>
          <w:lang w:eastAsia="zh-CN"/>
        </w:rPr>
        <w:t>/</w:t>
      </w:r>
      <w:r w:rsidR="005D6B15">
        <w:rPr>
          <w:rFonts w:ascii="微软雅黑" w:hAnsi="微软雅黑"/>
          <w:bCs/>
          <w:lang w:eastAsia="zh-CN"/>
        </w:rPr>
        <w:t>personal/blacklist</w:t>
      </w:r>
    </w:p>
    <w:p w14:paraId="64FF6C33" w14:textId="6215C9BB" w:rsidR="00941BCD" w:rsidRDefault="00941BCD" w:rsidP="00941BCD">
      <w:pPr>
        <w:rPr>
          <w:lang w:eastAsia="zh-CN"/>
        </w:rPr>
      </w:pPr>
      <w:r w:rsidRPr="00E061DB">
        <w:rPr>
          <w:rFonts w:ascii="微软雅黑" w:hAnsi="微软雅黑" w:hint="eastAsia"/>
          <w:b/>
          <w:lang w:eastAsia="zh-CN"/>
        </w:rPr>
        <w:t>Http方法</w:t>
      </w:r>
      <w:r w:rsidRPr="00E061DB">
        <w:rPr>
          <w:rFonts w:hint="eastAsia"/>
          <w:b/>
          <w:lang w:eastAsia="zh-CN"/>
        </w:rPr>
        <w:t>：</w:t>
      </w:r>
      <w:r w:rsidR="0025302D" w:rsidRPr="0025302D">
        <w:rPr>
          <w:rFonts w:hint="eastAsia"/>
          <w:lang w:eastAsia="zh-CN"/>
        </w:rPr>
        <w:t>GET</w:t>
      </w:r>
    </w:p>
    <w:p w14:paraId="3F9DAFCE" w14:textId="4FE515EB" w:rsidR="00660129" w:rsidRPr="002A2478" w:rsidRDefault="00660129" w:rsidP="00941BCD">
      <w:pPr>
        <w:rPr>
          <w:b/>
          <w:bCs/>
          <w:lang w:eastAsia="zh-CN"/>
        </w:rPr>
      </w:pPr>
      <w:r w:rsidRPr="002A2478">
        <w:rPr>
          <w:rFonts w:hint="eastAsia"/>
          <w:b/>
          <w:bCs/>
          <w:lang w:eastAsia="zh-CN"/>
        </w:rPr>
        <w:t>参数：</w:t>
      </w:r>
    </w:p>
    <w:p w14:paraId="2286C8B1" w14:textId="186A9397" w:rsidR="002A2478" w:rsidRDefault="0094475B" w:rsidP="00941BCD">
      <w:pPr>
        <w:rPr>
          <w:lang w:eastAsia="zh-CN"/>
        </w:rPr>
      </w:pPr>
      <w:bookmarkStart w:id="10" w:name="OLE_LINK55"/>
      <w:proofErr w:type="spellStart"/>
      <w:r>
        <w:rPr>
          <w:lang w:eastAsia="zh-CN"/>
        </w:rPr>
        <w:t>Last</w:t>
      </w:r>
      <w:r>
        <w:rPr>
          <w:rFonts w:hint="eastAsia"/>
          <w:lang w:eastAsia="zh-CN"/>
        </w:rPr>
        <w:t>Re</w:t>
      </w:r>
      <w:r>
        <w:rPr>
          <w:lang w:eastAsia="zh-CN"/>
        </w:rPr>
        <w:t>trieveDate</w:t>
      </w:r>
      <w:bookmarkEnd w:id="10"/>
      <w:proofErr w:type="spellEnd"/>
      <w:r>
        <w:rPr>
          <w:rFonts w:hint="eastAsia"/>
          <w:lang w:eastAsia="zh-CN"/>
        </w:rPr>
        <w:t>：</w:t>
      </w:r>
      <w:r w:rsidR="00897954">
        <w:rPr>
          <w:rFonts w:hint="eastAsia"/>
          <w:lang w:eastAsia="zh-CN"/>
        </w:rPr>
        <w:t>最后检索时间</w:t>
      </w:r>
      <w:r w:rsidR="0019295F">
        <w:rPr>
          <w:rFonts w:hint="eastAsia"/>
          <w:lang w:eastAsia="zh-CN"/>
        </w:rPr>
        <w:t>，格式为</w:t>
      </w:r>
      <w:proofErr w:type="spellStart"/>
      <w:r w:rsidR="0019295F">
        <w:rPr>
          <w:lang w:eastAsia="zh-CN"/>
        </w:rPr>
        <w:t>yyyy</w:t>
      </w:r>
      <w:proofErr w:type="spellEnd"/>
      <w:r w:rsidR="0019295F">
        <w:rPr>
          <w:lang w:eastAsia="zh-CN"/>
        </w:rPr>
        <w:t>-MM-dd</w:t>
      </w:r>
      <w:r w:rsidR="0019295F">
        <w:rPr>
          <w:rFonts w:hint="eastAsia"/>
          <w:lang w:eastAsia="zh-CN"/>
        </w:rPr>
        <w:t>，如</w:t>
      </w:r>
      <w:r w:rsidR="00CF6187">
        <w:rPr>
          <w:rFonts w:hint="eastAsia"/>
          <w:lang w:eastAsia="zh-CN"/>
        </w:rPr>
        <w:t>2019</w:t>
      </w:r>
      <w:r w:rsidR="00CF6187">
        <w:rPr>
          <w:lang w:eastAsia="zh-CN"/>
        </w:rPr>
        <w:t>-07-21</w:t>
      </w:r>
      <w:r w:rsidR="00CF6187">
        <w:rPr>
          <w:rFonts w:hint="eastAsia"/>
          <w:lang w:eastAsia="zh-CN"/>
        </w:rPr>
        <w:t>。</w:t>
      </w:r>
      <w:r w:rsidR="007C7B7E">
        <w:rPr>
          <w:rFonts w:hint="eastAsia"/>
          <w:lang w:eastAsia="zh-CN"/>
        </w:rPr>
        <w:t>该值表示搜索从最后检索</w:t>
      </w:r>
      <w:r w:rsidR="007C7B7E">
        <w:rPr>
          <w:rFonts w:hint="eastAsia"/>
          <w:lang w:eastAsia="zh-CN"/>
        </w:rPr>
        <w:t xml:space="preserve"> </w:t>
      </w:r>
      <w:r w:rsidR="007C7B7E">
        <w:rPr>
          <w:rFonts w:hint="eastAsia"/>
          <w:lang w:eastAsia="zh-CN"/>
        </w:rPr>
        <w:t>时间开始，至当前时间结束，所有</w:t>
      </w:r>
      <w:r w:rsidR="00451F5F">
        <w:rPr>
          <w:rFonts w:hint="eastAsia"/>
          <w:lang w:eastAsia="zh-CN"/>
        </w:rPr>
        <w:t>符合条件的记录</w:t>
      </w:r>
      <w:r w:rsidR="007C7B7E">
        <w:rPr>
          <w:rFonts w:hint="eastAsia"/>
          <w:lang w:eastAsia="zh-CN"/>
        </w:rPr>
        <w:t>。</w:t>
      </w:r>
      <w:r w:rsidR="00B04200">
        <w:rPr>
          <w:rFonts w:hint="eastAsia"/>
          <w:lang w:eastAsia="zh-CN"/>
        </w:rPr>
        <w:t>参数</w:t>
      </w:r>
      <w:r w:rsidR="00CF6187">
        <w:rPr>
          <w:rFonts w:hint="eastAsia"/>
          <w:lang w:eastAsia="zh-CN"/>
        </w:rPr>
        <w:t>允许为空，默认值为</w:t>
      </w:r>
      <w:r w:rsidR="00A551F6">
        <w:rPr>
          <w:rFonts w:hint="eastAsia"/>
          <w:lang w:eastAsia="zh-CN"/>
        </w:rPr>
        <w:t>调用日期的前一天，如</w:t>
      </w:r>
      <w:r w:rsidR="00A551F6">
        <w:rPr>
          <w:rFonts w:hint="eastAsia"/>
          <w:lang w:eastAsia="zh-CN"/>
        </w:rPr>
        <w:t>2019-</w:t>
      </w:r>
      <w:r w:rsidR="00A551F6">
        <w:rPr>
          <w:lang w:eastAsia="zh-CN"/>
        </w:rPr>
        <w:t>07-03 01:00:00</w:t>
      </w:r>
      <w:r w:rsidR="00A551F6">
        <w:rPr>
          <w:rFonts w:hint="eastAsia"/>
          <w:lang w:eastAsia="zh-CN"/>
        </w:rPr>
        <w:t>时刻调用接口，则该参数默认值为</w:t>
      </w:r>
      <w:r w:rsidR="00A551F6">
        <w:rPr>
          <w:rFonts w:hint="eastAsia"/>
          <w:lang w:eastAsia="zh-CN"/>
        </w:rPr>
        <w:t xml:space="preserve"> </w:t>
      </w:r>
      <w:r w:rsidR="00A551F6">
        <w:rPr>
          <w:lang w:eastAsia="zh-CN"/>
        </w:rPr>
        <w:t>2019-07-02</w:t>
      </w:r>
      <w:r w:rsidR="00A551F6">
        <w:rPr>
          <w:rFonts w:hint="eastAsia"/>
          <w:lang w:eastAsia="zh-CN"/>
        </w:rPr>
        <w:t>。</w:t>
      </w:r>
      <w:r w:rsidR="00814DC4">
        <w:rPr>
          <w:rFonts w:hint="eastAsia"/>
          <w:lang w:eastAsia="zh-CN"/>
        </w:rPr>
        <w:t>（后同）</w:t>
      </w:r>
    </w:p>
    <w:p w14:paraId="7268ACBF" w14:textId="4BE9F2AD" w:rsidR="00D130C1" w:rsidRDefault="00EB530B" w:rsidP="00941BCD">
      <w:pPr>
        <w:rPr>
          <w:lang w:eastAsia="zh-CN"/>
        </w:rPr>
      </w:pPr>
      <w:bookmarkStart w:id="11" w:name="OLE_LINK56"/>
      <w:bookmarkStart w:id="12" w:name="OLE_LINK57"/>
      <w:proofErr w:type="spellStart"/>
      <w:r>
        <w:rPr>
          <w:lang w:eastAsia="zh-CN"/>
        </w:rPr>
        <w:t>PageIndex</w:t>
      </w:r>
      <w:bookmarkEnd w:id="11"/>
      <w:bookmarkEnd w:id="12"/>
      <w:proofErr w:type="spellEnd"/>
      <w:r>
        <w:rPr>
          <w:rFonts w:hint="eastAsia"/>
          <w:lang w:eastAsia="zh-CN"/>
        </w:rPr>
        <w:t>：</w:t>
      </w:r>
      <w:r w:rsidR="003F15C9">
        <w:rPr>
          <w:rFonts w:hint="eastAsia"/>
          <w:lang w:eastAsia="zh-CN"/>
        </w:rPr>
        <w:t>分页页码</w:t>
      </w:r>
      <w:r w:rsidR="00F634AA">
        <w:rPr>
          <w:rFonts w:hint="eastAsia"/>
          <w:lang w:eastAsia="zh-CN"/>
        </w:rPr>
        <w:t>，从</w:t>
      </w:r>
      <w:r w:rsidR="00F634AA">
        <w:rPr>
          <w:rFonts w:hint="eastAsia"/>
          <w:lang w:eastAsia="zh-CN"/>
        </w:rPr>
        <w:t>1</w:t>
      </w:r>
      <w:r w:rsidR="00F634AA">
        <w:rPr>
          <w:rFonts w:hint="eastAsia"/>
          <w:lang w:eastAsia="zh-CN"/>
        </w:rPr>
        <w:t>开始计数。</w:t>
      </w:r>
      <w:r w:rsidR="00B04200">
        <w:rPr>
          <w:rFonts w:hint="eastAsia"/>
          <w:lang w:eastAsia="zh-CN"/>
        </w:rPr>
        <w:t>参数</w:t>
      </w:r>
      <w:r w:rsidR="009B2F33">
        <w:rPr>
          <w:rFonts w:hint="eastAsia"/>
          <w:lang w:eastAsia="zh-CN"/>
        </w:rPr>
        <w:t>允许为空，默认为</w:t>
      </w:r>
      <w:r w:rsidR="009B2F33">
        <w:rPr>
          <w:rFonts w:hint="eastAsia"/>
          <w:lang w:eastAsia="zh-CN"/>
        </w:rPr>
        <w:t>1</w:t>
      </w:r>
      <w:r w:rsidR="009B2F33">
        <w:rPr>
          <w:rFonts w:hint="eastAsia"/>
          <w:lang w:eastAsia="zh-CN"/>
        </w:rPr>
        <w:t>。</w:t>
      </w:r>
    </w:p>
    <w:p w14:paraId="7176EEE1" w14:textId="393546CD" w:rsidR="0032467B" w:rsidRDefault="0032467B" w:rsidP="00941BCD">
      <w:pPr>
        <w:rPr>
          <w:lang w:eastAsia="zh-CN"/>
        </w:rPr>
      </w:pPr>
      <w:proofErr w:type="spellStart"/>
      <w:r>
        <w:rPr>
          <w:lang w:eastAsia="zh-CN"/>
        </w:rPr>
        <w:t>Page</w:t>
      </w:r>
      <w:r w:rsidR="0046394C">
        <w:rPr>
          <w:rFonts w:hint="eastAsia"/>
          <w:lang w:eastAsia="zh-CN"/>
        </w:rPr>
        <w:t>Size</w:t>
      </w:r>
      <w:proofErr w:type="spellEnd"/>
      <w:r>
        <w:rPr>
          <w:rFonts w:hint="eastAsia"/>
          <w:lang w:eastAsia="zh-CN"/>
        </w:rPr>
        <w:t>：</w:t>
      </w:r>
      <w:r w:rsidR="0046394C">
        <w:rPr>
          <w:rFonts w:hint="eastAsia"/>
          <w:lang w:eastAsia="zh-CN"/>
        </w:rPr>
        <w:t>每页最大记录条数，</w:t>
      </w:r>
      <w:r w:rsidR="00B04200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允许为空，默认为</w:t>
      </w:r>
      <w:r w:rsidR="0046394C"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。</w:t>
      </w:r>
    </w:p>
    <w:p w14:paraId="5695646A" w14:textId="4E8DFD32" w:rsidR="002A2478" w:rsidRDefault="002A2478" w:rsidP="00941BCD">
      <w:pPr>
        <w:rPr>
          <w:b/>
          <w:bCs/>
          <w:lang w:eastAsia="zh-CN"/>
        </w:rPr>
      </w:pPr>
      <w:r w:rsidRPr="002A2478">
        <w:rPr>
          <w:rFonts w:hint="eastAsia"/>
          <w:b/>
          <w:bCs/>
          <w:lang w:eastAsia="zh-CN"/>
        </w:rPr>
        <w:t>返回值：</w:t>
      </w:r>
      <w:r w:rsidR="00BA368B">
        <w:rPr>
          <w:rFonts w:hint="eastAsia"/>
          <w:b/>
          <w:bCs/>
          <w:lang w:eastAsia="zh-CN"/>
        </w:rPr>
        <w:t>J</w:t>
      </w:r>
      <w:r w:rsidR="00BA368B">
        <w:rPr>
          <w:b/>
          <w:bCs/>
          <w:lang w:eastAsia="zh-CN"/>
        </w:rPr>
        <w:t>SON</w:t>
      </w:r>
      <w:r w:rsidR="00A1057D">
        <w:rPr>
          <w:rFonts w:hint="eastAsia"/>
          <w:b/>
          <w:bCs/>
          <w:lang w:eastAsia="zh-CN"/>
        </w:rPr>
        <w:t>对象</w:t>
      </w:r>
    </w:p>
    <w:p w14:paraId="38373491" w14:textId="7B70D5ED" w:rsidR="003E05C0" w:rsidRDefault="003E05C0" w:rsidP="00941BCD">
      <w:pPr>
        <w:rPr>
          <w:lang w:eastAsia="zh-CN"/>
        </w:rPr>
      </w:pPr>
      <w:r w:rsidRPr="00143048">
        <w:rPr>
          <w:rFonts w:hint="eastAsia"/>
          <w:lang w:eastAsia="zh-CN"/>
        </w:rPr>
        <w:t>{</w:t>
      </w:r>
    </w:p>
    <w:p w14:paraId="61AD0641" w14:textId="0819EBC5" w:rsidR="003A384E" w:rsidRDefault="00A71313" w:rsidP="00941BCD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rFonts w:hint="eastAsia"/>
          <w:lang w:eastAsia="zh-CN"/>
        </w:rPr>
        <w:t>Total</w:t>
      </w:r>
      <w:r>
        <w:rPr>
          <w:lang w:eastAsia="zh-CN"/>
        </w:rPr>
        <w:t>Records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数字，总</w:t>
      </w:r>
      <w:r w:rsidR="003A384E">
        <w:rPr>
          <w:rFonts w:hint="eastAsia"/>
          <w:lang w:eastAsia="zh-CN"/>
        </w:rPr>
        <w:t>记录</w:t>
      </w:r>
      <w:r>
        <w:rPr>
          <w:rFonts w:hint="eastAsia"/>
          <w:lang w:eastAsia="zh-CN"/>
        </w:rPr>
        <w:t>数</w:t>
      </w:r>
    </w:p>
    <w:p w14:paraId="6576884E" w14:textId="42592063" w:rsidR="003A384E" w:rsidRDefault="003A384E" w:rsidP="00941BCD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rFonts w:hint="eastAsia"/>
          <w:lang w:eastAsia="zh-CN"/>
        </w:rPr>
        <w:t>Page</w:t>
      </w:r>
      <w:r>
        <w:rPr>
          <w:lang w:eastAsia="zh-CN"/>
        </w:rPr>
        <w:t>Index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数字，当前</w:t>
      </w:r>
      <w:r w:rsidR="00924198">
        <w:rPr>
          <w:rFonts w:hint="eastAsia"/>
          <w:lang w:eastAsia="zh-CN"/>
        </w:rPr>
        <w:t>页</w:t>
      </w:r>
      <w:r w:rsidR="00C75A16">
        <w:rPr>
          <w:rFonts w:hint="eastAsia"/>
          <w:lang w:eastAsia="zh-CN"/>
        </w:rPr>
        <w:t>码</w:t>
      </w:r>
    </w:p>
    <w:p w14:paraId="16BFB721" w14:textId="63F3A369" w:rsidR="00533735" w:rsidRDefault="00533735" w:rsidP="00941BCD">
      <w:pPr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PageSize</w:t>
      </w:r>
      <w:proofErr w:type="spellEnd"/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数字，每页最大条数</w:t>
      </w:r>
    </w:p>
    <w:p w14:paraId="14D0E929" w14:textId="3D393A07" w:rsidR="007C7B7E" w:rsidRDefault="007C7B7E" w:rsidP="00941BCD">
      <w:pPr>
        <w:rPr>
          <w:lang w:eastAsia="zh-CN"/>
        </w:rPr>
      </w:pPr>
      <w:r>
        <w:rPr>
          <w:lang w:eastAsia="zh-CN"/>
        </w:rPr>
        <w:tab/>
      </w:r>
      <w:r w:rsidR="00F80FED">
        <w:rPr>
          <w:rFonts w:hint="eastAsia"/>
          <w:lang w:eastAsia="zh-CN"/>
        </w:rPr>
        <w:t>Reco</w:t>
      </w:r>
      <w:r w:rsidR="00F80FED">
        <w:rPr>
          <w:lang w:eastAsia="zh-CN"/>
        </w:rPr>
        <w:t>rds: [</w:t>
      </w:r>
    </w:p>
    <w:p w14:paraId="67E02DBF" w14:textId="64E804E4" w:rsidR="00B135E9" w:rsidRDefault="00B135E9" w:rsidP="00B135E9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{</w:t>
      </w:r>
    </w:p>
    <w:p w14:paraId="722D93D4" w14:textId="667E662B" w:rsidR="00850C2E" w:rsidRDefault="00850C2E" w:rsidP="00850C2E">
      <w:pPr>
        <w:ind w:left="720" w:firstLine="72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I</w:t>
      </w:r>
      <w:r>
        <w:rPr>
          <w:lang w:eastAsia="zh-CN"/>
        </w:rPr>
        <w:t xml:space="preserve">d: </w:t>
      </w:r>
      <w:r>
        <w:rPr>
          <w:rFonts w:hint="eastAsia"/>
          <w:lang w:eastAsia="zh-CN"/>
        </w:rPr>
        <w:t>字符串，</w:t>
      </w:r>
      <w:r w:rsidR="004B143B">
        <w:rPr>
          <w:rFonts w:hint="eastAsia"/>
          <w:lang w:eastAsia="zh-CN"/>
        </w:rPr>
        <w:t>记录</w:t>
      </w:r>
      <w:r>
        <w:rPr>
          <w:rFonts w:hint="eastAsia"/>
          <w:lang w:eastAsia="zh-CN"/>
        </w:rPr>
        <w:t>唯一标识</w:t>
      </w:r>
      <w:r w:rsidR="008E0AD7">
        <w:rPr>
          <w:rFonts w:hint="eastAsia"/>
          <w:lang w:eastAsia="zh-CN"/>
        </w:rPr>
        <w:t>（</w:t>
      </w:r>
      <w:r w:rsidR="00983894">
        <w:rPr>
          <w:rFonts w:hint="eastAsia"/>
          <w:lang w:eastAsia="zh-CN"/>
        </w:rPr>
        <w:t>本文中以</w:t>
      </w:r>
      <w:r w:rsidR="00983894">
        <w:rPr>
          <w:rFonts w:hint="eastAsia"/>
          <w:lang w:eastAsia="zh-CN"/>
        </w:rPr>
        <w:t>ID</w:t>
      </w:r>
      <w:r w:rsidR="008E0AD7">
        <w:rPr>
          <w:lang w:eastAsia="zh-CN"/>
        </w:rPr>
        <w:t>1</w:t>
      </w:r>
      <w:r w:rsidR="008E0AD7">
        <w:rPr>
          <w:rFonts w:hint="eastAsia"/>
          <w:lang w:eastAsia="zh-CN"/>
        </w:rPr>
        <w:t>表示）</w:t>
      </w:r>
    </w:p>
    <w:p w14:paraId="4B4E4786" w14:textId="77777777" w:rsidR="00BB4B21" w:rsidRDefault="00B135E9" w:rsidP="00BB4B21">
      <w:pPr>
        <w:ind w:left="1440" w:firstLine="720"/>
        <w:rPr>
          <w:lang w:eastAsia="zh-CN"/>
        </w:rPr>
      </w:pPr>
      <w:r>
        <w:rPr>
          <w:rFonts w:hint="eastAsia"/>
          <w:lang w:eastAsia="zh-CN"/>
        </w:rPr>
        <w:t>Name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字符串，姓名</w:t>
      </w:r>
    </w:p>
    <w:p w14:paraId="63FF9200" w14:textId="38C727CA" w:rsidR="00B135E9" w:rsidRDefault="00B135E9" w:rsidP="00BB4B21">
      <w:pPr>
        <w:ind w:left="1440" w:firstLine="720"/>
        <w:rPr>
          <w:lang w:eastAsia="zh-CN"/>
        </w:rPr>
      </w:pPr>
      <w:r>
        <w:rPr>
          <w:lang w:eastAsia="zh-CN"/>
        </w:rPr>
        <w:t>Gender</w:t>
      </w:r>
      <w:r>
        <w:rPr>
          <w:rFonts w:hint="eastAsia"/>
          <w:lang w:eastAsia="zh-CN"/>
        </w:rPr>
        <w:t>：字符串，男、女或未知</w:t>
      </w:r>
    </w:p>
    <w:p w14:paraId="722F758F" w14:textId="35464631" w:rsidR="00B135E9" w:rsidRDefault="00B135E9" w:rsidP="00BB4B21">
      <w:pPr>
        <w:ind w:left="1440" w:firstLine="720"/>
        <w:rPr>
          <w:lang w:eastAsia="zh-CN"/>
        </w:rPr>
      </w:pPr>
      <w:proofErr w:type="spellStart"/>
      <w:r>
        <w:rPr>
          <w:lang w:eastAsia="zh-CN"/>
        </w:rPr>
        <w:t>IDNumber</w:t>
      </w:r>
      <w:proofErr w:type="spellEnd"/>
      <w:r>
        <w:rPr>
          <w:rFonts w:hint="eastAsia"/>
          <w:lang w:eastAsia="zh-CN"/>
        </w:rPr>
        <w:t>：字符串，身份证号码</w:t>
      </w:r>
    </w:p>
    <w:p w14:paraId="67E4F485" w14:textId="3BF99E02" w:rsidR="00B135E9" w:rsidRDefault="00B135E9" w:rsidP="00BB4B21">
      <w:pPr>
        <w:ind w:left="1440" w:firstLine="720"/>
        <w:rPr>
          <w:lang w:eastAsia="zh-CN"/>
        </w:rPr>
      </w:pPr>
      <w:r>
        <w:rPr>
          <w:lang w:eastAsia="zh-CN"/>
        </w:rPr>
        <w:t>C</w:t>
      </w:r>
      <w:r w:rsidRPr="00D061E8">
        <w:rPr>
          <w:lang w:eastAsia="zh-CN"/>
        </w:rPr>
        <w:t>ontractor</w:t>
      </w:r>
      <w:r>
        <w:rPr>
          <w:rFonts w:hint="eastAsia"/>
          <w:lang w:eastAsia="zh-CN"/>
        </w:rPr>
        <w:t>：字符串，承包商名称</w:t>
      </w:r>
    </w:p>
    <w:p w14:paraId="55857B24" w14:textId="77777777" w:rsidR="00B135E9" w:rsidRDefault="00B135E9" w:rsidP="00BB4B21">
      <w:pPr>
        <w:ind w:left="2160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ource</w:t>
      </w:r>
      <w:r>
        <w:rPr>
          <w:rFonts w:hint="eastAsia"/>
          <w:lang w:eastAsia="zh-CN"/>
        </w:rPr>
        <w:t>：字符串，黑名单来源</w:t>
      </w:r>
    </w:p>
    <w:p w14:paraId="7CD1F256" w14:textId="77777777" w:rsidR="00B135E9" w:rsidRDefault="00B135E9" w:rsidP="00BB4B21">
      <w:pPr>
        <w:ind w:left="2160"/>
        <w:rPr>
          <w:lang w:eastAsia="zh-CN"/>
        </w:rPr>
      </w:pPr>
      <w:r>
        <w:rPr>
          <w:lang w:eastAsia="zh-CN"/>
        </w:rPr>
        <w:lastRenderedPageBreak/>
        <w:t>Reason</w:t>
      </w:r>
      <w:r>
        <w:rPr>
          <w:rFonts w:hint="eastAsia"/>
          <w:lang w:eastAsia="zh-CN"/>
        </w:rPr>
        <w:t>：字符串，列入黑名单原因</w:t>
      </w:r>
    </w:p>
    <w:p w14:paraId="1D4ABA6A" w14:textId="77777777" w:rsidR="00B135E9" w:rsidRDefault="00B135E9" w:rsidP="00BB4B21">
      <w:pPr>
        <w:ind w:left="2160"/>
        <w:rPr>
          <w:lang w:eastAsia="zh-CN"/>
        </w:rPr>
      </w:pPr>
      <w:proofErr w:type="spellStart"/>
      <w:r>
        <w:rPr>
          <w:lang w:eastAsia="zh-CN"/>
        </w:rPr>
        <w:t>LeaveDate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日期，格式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yyy</w:t>
      </w:r>
      <w:proofErr w:type="spellEnd"/>
      <w:r>
        <w:rPr>
          <w:lang w:eastAsia="zh-CN"/>
        </w:rPr>
        <w:t>-MM-dd</w:t>
      </w:r>
      <w:r>
        <w:rPr>
          <w:rFonts w:hint="eastAsia"/>
          <w:lang w:eastAsia="zh-CN"/>
        </w:rPr>
        <w:t>，离厂时间</w:t>
      </w:r>
    </w:p>
    <w:p w14:paraId="56DE4102" w14:textId="77777777" w:rsidR="00B135E9" w:rsidRDefault="00B135E9" w:rsidP="00BB4B21">
      <w:pPr>
        <w:ind w:left="2160"/>
        <w:rPr>
          <w:lang w:eastAsia="zh-CN"/>
        </w:rPr>
      </w:pPr>
      <w:proofErr w:type="spellStart"/>
      <w:r>
        <w:rPr>
          <w:rFonts w:hint="eastAsia"/>
          <w:lang w:eastAsia="zh-CN"/>
        </w:rPr>
        <w:t>Creat</w:t>
      </w:r>
      <w:r>
        <w:rPr>
          <w:lang w:eastAsia="zh-CN"/>
        </w:rPr>
        <w:t>ionTime</w:t>
      </w:r>
      <w:proofErr w:type="spellEnd"/>
      <w:r>
        <w:rPr>
          <w:rFonts w:hint="eastAsia"/>
          <w:lang w:eastAsia="zh-CN"/>
        </w:rPr>
        <w:t>：日期，格式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yyy</w:t>
      </w:r>
      <w:proofErr w:type="spellEnd"/>
      <w:r>
        <w:rPr>
          <w:lang w:eastAsia="zh-CN"/>
        </w:rPr>
        <w:t xml:space="preserve">-MM-dd </w:t>
      </w:r>
      <w:proofErr w:type="spellStart"/>
      <w:r>
        <w:rPr>
          <w:lang w:eastAsia="zh-CN"/>
        </w:rPr>
        <w:t>hh:mm:ss</w:t>
      </w:r>
      <w:proofErr w:type="spellEnd"/>
      <w:r>
        <w:rPr>
          <w:rFonts w:hint="eastAsia"/>
          <w:lang w:eastAsia="zh-CN"/>
        </w:rPr>
        <w:t>，记录创建时间</w:t>
      </w:r>
    </w:p>
    <w:p w14:paraId="2770D507" w14:textId="77777777" w:rsidR="00B135E9" w:rsidRDefault="00B135E9" w:rsidP="00BB4B21">
      <w:pPr>
        <w:ind w:left="2160"/>
        <w:rPr>
          <w:lang w:eastAsia="zh-CN"/>
        </w:rPr>
      </w:pPr>
      <w:proofErr w:type="spellStart"/>
      <w:r>
        <w:rPr>
          <w:lang w:eastAsia="zh-CN"/>
        </w:rPr>
        <w:t>ModificationTime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日期，格式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yyy</w:t>
      </w:r>
      <w:proofErr w:type="spellEnd"/>
      <w:r>
        <w:rPr>
          <w:lang w:eastAsia="zh-CN"/>
        </w:rPr>
        <w:t xml:space="preserve">-MM-dd </w:t>
      </w:r>
      <w:proofErr w:type="spellStart"/>
      <w:r>
        <w:rPr>
          <w:lang w:eastAsia="zh-CN"/>
        </w:rPr>
        <w:t>hh:mm:ss</w:t>
      </w:r>
      <w:proofErr w:type="spellEnd"/>
      <w:r>
        <w:rPr>
          <w:rFonts w:hint="eastAsia"/>
          <w:lang w:eastAsia="zh-CN"/>
        </w:rPr>
        <w:t>，记录最后修改时间</w:t>
      </w:r>
    </w:p>
    <w:p w14:paraId="63361E07" w14:textId="3EB90490" w:rsidR="00B135E9" w:rsidRDefault="00B135E9" w:rsidP="00941BCD">
      <w:pPr>
        <w:rPr>
          <w:lang w:eastAsia="zh-CN"/>
        </w:rPr>
      </w:pPr>
      <w:r>
        <w:rPr>
          <w:lang w:eastAsia="zh-CN"/>
        </w:rPr>
        <w:tab/>
      </w:r>
      <w:r w:rsidR="00BB4B21">
        <w:rPr>
          <w:lang w:eastAsia="zh-CN"/>
        </w:rPr>
        <w:tab/>
      </w: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t>，……</w:t>
      </w:r>
      <w:r>
        <w:rPr>
          <w:lang w:eastAsia="zh-CN"/>
        </w:rPr>
        <w:tab/>
      </w:r>
    </w:p>
    <w:p w14:paraId="5F4C30B6" w14:textId="5415A855" w:rsidR="00F80FED" w:rsidRPr="00143048" w:rsidRDefault="00F80FED" w:rsidP="00941BCD">
      <w:pPr>
        <w:rPr>
          <w:lang w:eastAsia="zh-CN"/>
        </w:rPr>
      </w:pPr>
      <w:r>
        <w:rPr>
          <w:lang w:eastAsia="zh-CN"/>
        </w:rPr>
        <w:tab/>
        <w:t>]</w:t>
      </w:r>
    </w:p>
    <w:p w14:paraId="166146F7" w14:textId="58584ADC" w:rsidR="00B154DA" w:rsidRDefault="003E05C0" w:rsidP="00941BCD">
      <w:pPr>
        <w:rPr>
          <w:lang w:eastAsia="zh-CN"/>
        </w:rPr>
      </w:pPr>
      <w:r w:rsidRPr="00143048">
        <w:rPr>
          <w:rFonts w:hint="eastAsia"/>
          <w:lang w:eastAsia="zh-CN"/>
        </w:rPr>
        <w:t>}</w:t>
      </w:r>
    </w:p>
    <w:p w14:paraId="4AEFBC74" w14:textId="77777777" w:rsidR="007E64CA" w:rsidRDefault="007E64CA">
      <w:pPr>
        <w:rPr>
          <w:b/>
          <w:bCs/>
          <w:color w:val="5B9BD5" w:themeColor="accent1"/>
          <w:sz w:val="24"/>
          <w:szCs w:val="24"/>
          <w:lang w:eastAsia="zh-CN"/>
        </w:rPr>
      </w:pPr>
      <w:r>
        <w:rPr>
          <w:lang w:eastAsia="zh-CN"/>
        </w:rPr>
        <w:br w:type="page"/>
      </w:r>
    </w:p>
    <w:p w14:paraId="437D1309" w14:textId="0F55000D" w:rsidR="007E64CA" w:rsidRDefault="007E64CA" w:rsidP="007E64CA">
      <w:pPr>
        <w:pStyle w:val="Heading2"/>
        <w:rPr>
          <w:lang w:eastAsia="zh-CN"/>
        </w:rPr>
      </w:pPr>
      <w:bookmarkStart w:id="13" w:name="OLE_LINK6"/>
      <w:bookmarkStart w:id="14" w:name="OLE_LINK7"/>
      <w:bookmarkStart w:id="15" w:name="_Toc13478746"/>
      <w:r>
        <w:rPr>
          <w:rFonts w:hint="eastAsia"/>
          <w:lang w:eastAsia="zh-CN"/>
        </w:rPr>
        <w:lastRenderedPageBreak/>
        <w:t>承包商黑名单信息</w:t>
      </w:r>
      <w:bookmarkEnd w:id="15"/>
    </w:p>
    <w:bookmarkEnd w:id="13"/>
    <w:bookmarkEnd w:id="14"/>
    <w:p w14:paraId="20A74314" w14:textId="011BE4DD" w:rsidR="007E64CA" w:rsidRDefault="007E64CA" w:rsidP="007E64CA">
      <w:pPr>
        <w:rPr>
          <w:rFonts w:ascii="微软雅黑" w:hAnsi="微软雅黑"/>
          <w:b/>
          <w:lang w:eastAsia="zh-CN"/>
        </w:rPr>
      </w:pPr>
      <w:r>
        <w:rPr>
          <w:rFonts w:ascii="微软雅黑" w:hAnsi="微软雅黑" w:hint="eastAsia"/>
          <w:b/>
          <w:lang w:eastAsia="zh-CN"/>
        </w:rPr>
        <w:t>URI：</w:t>
      </w:r>
      <w:r>
        <w:rPr>
          <w:rFonts w:ascii="微软雅黑" w:hAnsi="微软雅黑"/>
          <w:bCs/>
          <w:lang w:eastAsia="zh-CN"/>
        </w:rPr>
        <w:t xml:space="preserve"> /</w:t>
      </w:r>
      <w:bookmarkStart w:id="16" w:name="OLE_LINK8"/>
      <w:bookmarkStart w:id="17" w:name="OLE_LINK9"/>
      <w:r>
        <w:rPr>
          <w:rFonts w:ascii="微软雅黑" w:hAnsi="微软雅黑"/>
          <w:bCs/>
          <w:lang w:eastAsia="zh-CN"/>
        </w:rPr>
        <w:t>contractor</w:t>
      </w:r>
      <w:bookmarkEnd w:id="16"/>
      <w:bookmarkEnd w:id="17"/>
      <w:r>
        <w:rPr>
          <w:rFonts w:ascii="微软雅黑" w:hAnsi="微软雅黑"/>
          <w:bCs/>
          <w:lang w:eastAsia="zh-CN"/>
        </w:rPr>
        <w:t>/blacklist</w:t>
      </w:r>
    </w:p>
    <w:p w14:paraId="4BC5155B" w14:textId="77777777" w:rsidR="007E64CA" w:rsidRDefault="007E64CA" w:rsidP="007E64CA">
      <w:pPr>
        <w:rPr>
          <w:lang w:eastAsia="zh-CN"/>
        </w:rPr>
      </w:pPr>
      <w:r w:rsidRPr="00E061DB">
        <w:rPr>
          <w:rFonts w:ascii="微软雅黑" w:hAnsi="微软雅黑" w:hint="eastAsia"/>
          <w:b/>
          <w:lang w:eastAsia="zh-CN"/>
        </w:rPr>
        <w:t>Http方法</w:t>
      </w:r>
      <w:r w:rsidRPr="00E061DB">
        <w:rPr>
          <w:rFonts w:hint="eastAsia"/>
          <w:b/>
          <w:lang w:eastAsia="zh-CN"/>
        </w:rPr>
        <w:t>：</w:t>
      </w:r>
      <w:r w:rsidRPr="0025302D">
        <w:rPr>
          <w:rFonts w:hint="eastAsia"/>
          <w:lang w:eastAsia="zh-CN"/>
        </w:rPr>
        <w:t>GET</w:t>
      </w:r>
    </w:p>
    <w:p w14:paraId="62D11BA6" w14:textId="77777777" w:rsidR="007E64CA" w:rsidRDefault="007E64CA" w:rsidP="007E64CA">
      <w:pPr>
        <w:rPr>
          <w:b/>
          <w:lang w:eastAsia="zh-CN"/>
        </w:rPr>
      </w:pPr>
      <w:r>
        <w:rPr>
          <w:rFonts w:hint="eastAsia"/>
          <w:b/>
          <w:lang w:eastAsia="zh-CN"/>
        </w:rPr>
        <w:t>参数</w:t>
      </w:r>
      <w:r w:rsidRPr="00E061DB">
        <w:rPr>
          <w:rFonts w:hint="eastAsia"/>
          <w:b/>
          <w:lang w:eastAsia="zh-CN"/>
        </w:rPr>
        <w:t>：</w:t>
      </w:r>
    </w:p>
    <w:p w14:paraId="0B1E961C" w14:textId="77777777" w:rsidR="007E64CA" w:rsidRDefault="007E64CA" w:rsidP="007E64CA">
      <w:pPr>
        <w:rPr>
          <w:lang w:eastAsia="zh-CN"/>
        </w:rPr>
      </w:pPr>
      <w:proofErr w:type="spellStart"/>
      <w:r>
        <w:rPr>
          <w:lang w:eastAsia="zh-CN"/>
        </w:rPr>
        <w:t>Last</w:t>
      </w:r>
      <w:r>
        <w:rPr>
          <w:rFonts w:hint="eastAsia"/>
          <w:lang w:eastAsia="zh-CN"/>
        </w:rPr>
        <w:t>Re</w:t>
      </w:r>
      <w:r>
        <w:rPr>
          <w:lang w:eastAsia="zh-CN"/>
        </w:rPr>
        <w:t>trieveDate</w:t>
      </w:r>
      <w:proofErr w:type="spellEnd"/>
      <w:r>
        <w:rPr>
          <w:rFonts w:hint="eastAsia"/>
          <w:lang w:eastAsia="zh-CN"/>
        </w:rPr>
        <w:t>：最后检索时间。</w:t>
      </w:r>
    </w:p>
    <w:p w14:paraId="2F716BBE" w14:textId="77777777" w:rsidR="007E64CA" w:rsidRDefault="007E64CA" w:rsidP="007E64CA">
      <w:pPr>
        <w:rPr>
          <w:lang w:eastAsia="zh-CN"/>
        </w:rPr>
      </w:pPr>
      <w:proofErr w:type="spellStart"/>
      <w:r>
        <w:rPr>
          <w:lang w:eastAsia="zh-CN"/>
        </w:rPr>
        <w:t>PageIndex</w:t>
      </w:r>
      <w:proofErr w:type="spellEnd"/>
      <w:r>
        <w:rPr>
          <w:rFonts w:hint="eastAsia"/>
          <w:lang w:eastAsia="zh-CN"/>
        </w:rPr>
        <w:t>：分页页码，从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开始计数。参数允许为空，默认为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。</w:t>
      </w:r>
    </w:p>
    <w:p w14:paraId="2D3F1B03" w14:textId="77777777" w:rsidR="007E64CA" w:rsidRDefault="007E64CA" w:rsidP="007E64CA">
      <w:pPr>
        <w:rPr>
          <w:lang w:eastAsia="zh-CN"/>
        </w:rPr>
      </w:pPr>
      <w:proofErr w:type="spellStart"/>
      <w:r>
        <w:rPr>
          <w:lang w:eastAsia="zh-CN"/>
        </w:rPr>
        <w:t>Page</w:t>
      </w:r>
      <w:r>
        <w:rPr>
          <w:rFonts w:hint="eastAsia"/>
          <w:lang w:eastAsia="zh-CN"/>
        </w:rPr>
        <w:t>Size</w:t>
      </w:r>
      <w:proofErr w:type="spellEnd"/>
      <w:r>
        <w:rPr>
          <w:rFonts w:hint="eastAsia"/>
          <w:lang w:eastAsia="zh-CN"/>
        </w:rPr>
        <w:t>：每页最大记录条数，参数允许为空，默认为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。</w:t>
      </w:r>
    </w:p>
    <w:p w14:paraId="68FC0466" w14:textId="77777777" w:rsidR="007E64CA" w:rsidRDefault="007E64CA" w:rsidP="007E64CA">
      <w:pPr>
        <w:rPr>
          <w:b/>
          <w:bCs/>
          <w:lang w:eastAsia="zh-CN"/>
        </w:rPr>
      </w:pPr>
      <w:r w:rsidRPr="002A2478">
        <w:rPr>
          <w:rFonts w:hint="eastAsia"/>
          <w:b/>
          <w:bCs/>
          <w:lang w:eastAsia="zh-CN"/>
        </w:rPr>
        <w:t>返回值：</w:t>
      </w:r>
      <w:r>
        <w:rPr>
          <w:rFonts w:hint="eastAsia"/>
          <w:b/>
          <w:bCs/>
          <w:lang w:eastAsia="zh-CN"/>
        </w:rPr>
        <w:t>J</w:t>
      </w:r>
      <w:r>
        <w:rPr>
          <w:b/>
          <w:bCs/>
          <w:lang w:eastAsia="zh-CN"/>
        </w:rPr>
        <w:t>SON</w:t>
      </w:r>
      <w:r>
        <w:rPr>
          <w:rFonts w:hint="eastAsia"/>
          <w:b/>
          <w:bCs/>
          <w:lang w:eastAsia="zh-CN"/>
        </w:rPr>
        <w:t>对象</w:t>
      </w:r>
    </w:p>
    <w:p w14:paraId="2741B3BE" w14:textId="77777777" w:rsidR="007E64CA" w:rsidRDefault="007E64CA" w:rsidP="007E64CA">
      <w:pPr>
        <w:spacing w:after="120" w:line="240" w:lineRule="auto"/>
        <w:rPr>
          <w:lang w:eastAsia="zh-CN"/>
        </w:rPr>
      </w:pPr>
      <w:r w:rsidRPr="00143048">
        <w:rPr>
          <w:rFonts w:hint="eastAsia"/>
          <w:lang w:eastAsia="zh-CN"/>
        </w:rPr>
        <w:t>{</w:t>
      </w:r>
    </w:p>
    <w:p w14:paraId="1E994F13" w14:textId="77777777" w:rsidR="007E64CA" w:rsidRDefault="007E64CA" w:rsidP="007E64CA">
      <w:pPr>
        <w:spacing w:after="120" w:line="240" w:lineRule="auto"/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rFonts w:hint="eastAsia"/>
          <w:lang w:eastAsia="zh-CN"/>
        </w:rPr>
        <w:t>Total</w:t>
      </w:r>
      <w:r>
        <w:rPr>
          <w:lang w:eastAsia="zh-CN"/>
        </w:rPr>
        <w:t>Records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数字，总记录数</w:t>
      </w:r>
    </w:p>
    <w:p w14:paraId="7A7B5794" w14:textId="77777777" w:rsidR="007E64CA" w:rsidRDefault="007E64CA" w:rsidP="007E64CA">
      <w:pPr>
        <w:spacing w:after="120" w:line="240" w:lineRule="auto"/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rFonts w:hint="eastAsia"/>
          <w:lang w:eastAsia="zh-CN"/>
        </w:rPr>
        <w:t>Page</w:t>
      </w:r>
      <w:r>
        <w:rPr>
          <w:lang w:eastAsia="zh-CN"/>
        </w:rPr>
        <w:t>Index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数字，当前页码</w:t>
      </w:r>
    </w:p>
    <w:p w14:paraId="68DBB423" w14:textId="77777777" w:rsidR="007E64CA" w:rsidRDefault="007E64CA" w:rsidP="007E64CA">
      <w:pPr>
        <w:spacing w:after="120" w:line="240" w:lineRule="auto"/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PageSize</w:t>
      </w:r>
      <w:proofErr w:type="spellEnd"/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数字，每页最大条数</w:t>
      </w:r>
    </w:p>
    <w:p w14:paraId="4F9A87CB" w14:textId="77777777" w:rsidR="007E64CA" w:rsidRDefault="007E64CA" w:rsidP="007E64CA">
      <w:pPr>
        <w:spacing w:after="120" w:line="240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Reco</w:t>
      </w:r>
      <w:r>
        <w:rPr>
          <w:lang w:eastAsia="zh-CN"/>
        </w:rPr>
        <w:t>rds: [</w:t>
      </w:r>
    </w:p>
    <w:p w14:paraId="765851DB" w14:textId="77777777" w:rsidR="007E64CA" w:rsidRDefault="007E64CA" w:rsidP="007E64CA">
      <w:pPr>
        <w:spacing w:after="120" w:line="240" w:lineRule="auto"/>
        <w:ind w:left="720" w:firstLine="720"/>
        <w:rPr>
          <w:lang w:eastAsia="zh-CN"/>
        </w:rPr>
      </w:pPr>
      <w:r>
        <w:rPr>
          <w:rFonts w:hint="eastAsia"/>
          <w:lang w:eastAsia="zh-CN"/>
        </w:rPr>
        <w:t>{</w:t>
      </w:r>
    </w:p>
    <w:p w14:paraId="354939F7" w14:textId="0B018915" w:rsidR="007E64CA" w:rsidRDefault="007E64CA" w:rsidP="007E64CA">
      <w:pPr>
        <w:spacing w:after="120" w:line="240" w:lineRule="auto"/>
        <w:ind w:left="1440" w:firstLine="720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d: </w:t>
      </w:r>
      <w:r>
        <w:rPr>
          <w:rFonts w:hint="eastAsia"/>
          <w:lang w:eastAsia="zh-CN"/>
        </w:rPr>
        <w:t>字符串，</w:t>
      </w:r>
      <w:r w:rsidR="003D1EC4">
        <w:rPr>
          <w:rFonts w:hint="eastAsia"/>
          <w:lang w:eastAsia="zh-CN"/>
        </w:rPr>
        <w:t>承包商</w:t>
      </w:r>
      <w:r>
        <w:rPr>
          <w:rFonts w:hint="eastAsia"/>
          <w:lang w:eastAsia="zh-CN"/>
        </w:rPr>
        <w:t>唯一标识（本文中以</w:t>
      </w:r>
      <w:r>
        <w:rPr>
          <w:rFonts w:hint="eastAsia"/>
          <w:lang w:eastAsia="zh-CN"/>
        </w:rPr>
        <w:t>ID</w:t>
      </w:r>
      <w:r w:rsidR="00390EA6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表示）</w:t>
      </w:r>
    </w:p>
    <w:p w14:paraId="554198DD" w14:textId="4CE88C57" w:rsidR="007E64CA" w:rsidRDefault="007E64CA" w:rsidP="007E64CA">
      <w:pPr>
        <w:spacing w:after="120" w:line="240" w:lineRule="auto"/>
        <w:ind w:left="1440" w:firstLine="720"/>
        <w:rPr>
          <w:lang w:eastAsia="zh-CN"/>
        </w:rPr>
      </w:pPr>
      <w:r>
        <w:rPr>
          <w:rFonts w:hint="eastAsia"/>
          <w:lang w:eastAsia="zh-CN"/>
        </w:rPr>
        <w:t>Name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字符串，</w:t>
      </w:r>
      <w:r w:rsidR="007830E4">
        <w:rPr>
          <w:rFonts w:hint="eastAsia"/>
          <w:lang w:eastAsia="zh-CN"/>
        </w:rPr>
        <w:t>名称</w:t>
      </w:r>
    </w:p>
    <w:p w14:paraId="509231D9" w14:textId="16711732" w:rsidR="007E64CA" w:rsidRDefault="007E64CA" w:rsidP="007E64CA">
      <w:pPr>
        <w:spacing w:after="120" w:line="240" w:lineRule="auto"/>
        <w:ind w:left="1440" w:firstLine="720"/>
        <w:rPr>
          <w:lang w:eastAsia="zh-CN"/>
        </w:rPr>
      </w:pPr>
      <w:r>
        <w:rPr>
          <w:lang w:eastAsia="zh-CN"/>
        </w:rPr>
        <w:t>Code</w:t>
      </w:r>
      <w:r>
        <w:rPr>
          <w:rFonts w:hint="eastAsia"/>
          <w:lang w:eastAsia="zh-CN"/>
        </w:rPr>
        <w:t>：字符串，</w:t>
      </w:r>
      <w:r w:rsidR="007830E4">
        <w:rPr>
          <w:rFonts w:hint="eastAsia"/>
          <w:lang w:eastAsia="zh-CN"/>
        </w:rPr>
        <w:t>注册码</w:t>
      </w:r>
    </w:p>
    <w:p w14:paraId="7657797B" w14:textId="3E5E046D" w:rsidR="007E64CA" w:rsidRDefault="00684C61" w:rsidP="007E64CA">
      <w:pPr>
        <w:spacing w:after="120" w:line="240" w:lineRule="auto"/>
        <w:ind w:left="1440" w:firstLine="720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ource</w:t>
      </w:r>
      <w:r w:rsidR="007E64CA">
        <w:rPr>
          <w:rFonts w:hint="eastAsia"/>
          <w:lang w:eastAsia="zh-CN"/>
        </w:rPr>
        <w:t>：字符串，</w:t>
      </w:r>
      <w:r>
        <w:rPr>
          <w:rFonts w:hint="eastAsia"/>
          <w:lang w:eastAsia="zh-CN"/>
        </w:rPr>
        <w:t>黑名单来源</w:t>
      </w:r>
    </w:p>
    <w:p w14:paraId="14DC60E4" w14:textId="2BFF7D7B" w:rsidR="007E64CA" w:rsidRDefault="004C7DD6" w:rsidP="007E64CA">
      <w:pPr>
        <w:spacing w:after="120" w:line="240" w:lineRule="auto"/>
        <w:ind w:left="2160"/>
        <w:rPr>
          <w:lang w:eastAsia="zh-CN"/>
        </w:rPr>
      </w:pPr>
      <w:r>
        <w:rPr>
          <w:rFonts w:hint="eastAsia"/>
          <w:lang w:eastAsia="zh-CN"/>
        </w:rPr>
        <w:t>Reas</w:t>
      </w:r>
      <w:r>
        <w:rPr>
          <w:lang w:eastAsia="zh-CN"/>
        </w:rPr>
        <w:t>on</w:t>
      </w:r>
      <w:r w:rsidR="007E64CA">
        <w:rPr>
          <w:rFonts w:hint="eastAsia"/>
          <w:lang w:eastAsia="zh-CN"/>
        </w:rPr>
        <w:t>：字符串，</w:t>
      </w:r>
      <w:r>
        <w:rPr>
          <w:rFonts w:hint="eastAsia"/>
          <w:lang w:eastAsia="zh-CN"/>
        </w:rPr>
        <w:t>列入黑名单原因</w:t>
      </w:r>
    </w:p>
    <w:p w14:paraId="037DB2E0" w14:textId="54702171" w:rsidR="00BB7D42" w:rsidRDefault="00BB7D42" w:rsidP="007E64CA">
      <w:pPr>
        <w:spacing w:after="120" w:line="240" w:lineRule="auto"/>
        <w:ind w:left="2160"/>
        <w:rPr>
          <w:lang w:eastAsia="zh-CN"/>
        </w:rPr>
      </w:pPr>
      <w:bookmarkStart w:id="18" w:name="OLE_LINK58"/>
      <w:proofErr w:type="spellStart"/>
      <w:r>
        <w:rPr>
          <w:rFonts w:hint="eastAsia"/>
          <w:lang w:eastAsia="zh-CN"/>
        </w:rPr>
        <w:t>Ef</w:t>
      </w:r>
      <w:r>
        <w:rPr>
          <w:lang w:eastAsia="zh-CN"/>
        </w:rPr>
        <w:t>fectiveFrom</w:t>
      </w:r>
      <w:bookmarkEnd w:id="18"/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日期，格式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yyy</w:t>
      </w:r>
      <w:proofErr w:type="spellEnd"/>
      <w:r>
        <w:rPr>
          <w:lang w:eastAsia="zh-CN"/>
        </w:rPr>
        <w:t>-MM-dd</w:t>
      </w:r>
      <w:r>
        <w:rPr>
          <w:rFonts w:hint="eastAsia"/>
          <w:lang w:eastAsia="zh-CN"/>
        </w:rPr>
        <w:t>，生</w:t>
      </w:r>
      <w:r w:rsidR="00107BD7">
        <w:rPr>
          <w:rFonts w:hint="eastAsia"/>
          <w:lang w:eastAsia="zh-CN"/>
        </w:rPr>
        <w:t>效</w:t>
      </w:r>
      <w:r>
        <w:rPr>
          <w:rFonts w:hint="eastAsia"/>
          <w:lang w:eastAsia="zh-CN"/>
        </w:rPr>
        <w:t>日期</w:t>
      </w:r>
    </w:p>
    <w:p w14:paraId="725E8966" w14:textId="7D1798BF" w:rsidR="00107BD7" w:rsidRDefault="00107BD7" w:rsidP="007E64CA">
      <w:pPr>
        <w:spacing w:after="120" w:line="240" w:lineRule="auto"/>
        <w:ind w:left="2160"/>
        <w:rPr>
          <w:lang w:eastAsia="zh-CN"/>
        </w:rPr>
      </w:pPr>
      <w:bookmarkStart w:id="19" w:name="OLE_LINK59"/>
      <w:proofErr w:type="spellStart"/>
      <w:r>
        <w:rPr>
          <w:lang w:eastAsia="zh-CN"/>
        </w:rPr>
        <w:t>EffectiveTo</w:t>
      </w:r>
      <w:bookmarkEnd w:id="19"/>
      <w:proofErr w:type="spellEnd"/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日期，格式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yyy</w:t>
      </w:r>
      <w:proofErr w:type="spellEnd"/>
      <w:r>
        <w:rPr>
          <w:lang w:eastAsia="zh-CN"/>
        </w:rPr>
        <w:t>-MM-dd</w:t>
      </w:r>
      <w:r>
        <w:rPr>
          <w:rFonts w:hint="eastAsia"/>
          <w:lang w:eastAsia="zh-CN"/>
        </w:rPr>
        <w:t>，到期日期，为空表示永久有效</w:t>
      </w:r>
    </w:p>
    <w:p w14:paraId="0D4BDC2A" w14:textId="3A3C2ACD" w:rsidR="00107BD7" w:rsidRDefault="00107BD7" w:rsidP="007E64CA">
      <w:pPr>
        <w:spacing w:after="120" w:line="240" w:lineRule="auto"/>
        <w:ind w:left="2160"/>
        <w:rPr>
          <w:lang w:eastAsia="zh-CN"/>
        </w:rPr>
      </w:pPr>
      <w:bookmarkStart w:id="20" w:name="OLE_LINK60"/>
      <w:bookmarkStart w:id="21" w:name="OLE_LINK61"/>
      <w:proofErr w:type="spellStart"/>
      <w:r>
        <w:rPr>
          <w:lang w:eastAsia="zh-CN"/>
        </w:rPr>
        <w:t>MinEffectiveDate</w:t>
      </w:r>
      <w:bookmarkEnd w:id="20"/>
      <w:bookmarkEnd w:id="21"/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日期，格式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yyy</w:t>
      </w:r>
      <w:proofErr w:type="spellEnd"/>
      <w:r>
        <w:rPr>
          <w:lang w:eastAsia="zh-CN"/>
        </w:rPr>
        <w:t>-MM-dd</w:t>
      </w:r>
      <w:r>
        <w:rPr>
          <w:rFonts w:hint="eastAsia"/>
          <w:lang w:eastAsia="zh-CN"/>
        </w:rPr>
        <w:t>，生效最小期限</w:t>
      </w:r>
    </w:p>
    <w:p w14:paraId="26FCE55A" w14:textId="24B253A6" w:rsidR="007E64CA" w:rsidRDefault="007E64CA" w:rsidP="00D80DC0">
      <w:pPr>
        <w:spacing w:after="120" w:line="240" w:lineRule="auto"/>
        <w:ind w:left="2160"/>
        <w:rPr>
          <w:lang w:eastAsia="zh-CN"/>
        </w:rPr>
      </w:pPr>
      <w:proofErr w:type="spellStart"/>
      <w:r>
        <w:rPr>
          <w:rFonts w:hint="eastAsia"/>
          <w:lang w:eastAsia="zh-CN"/>
        </w:rPr>
        <w:t>Creat</w:t>
      </w:r>
      <w:r>
        <w:rPr>
          <w:lang w:eastAsia="zh-CN"/>
        </w:rPr>
        <w:t>ionTime</w:t>
      </w:r>
      <w:proofErr w:type="spellEnd"/>
      <w:r>
        <w:rPr>
          <w:rFonts w:hint="eastAsia"/>
          <w:lang w:eastAsia="zh-CN"/>
        </w:rPr>
        <w:t>：日期，格式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yyy</w:t>
      </w:r>
      <w:proofErr w:type="spellEnd"/>
      <w:r>
        <w:rPr>
          <w:lang w:eastAsia="zh-CN"/>
        </w:rPr>
        <w:t xml:space="preserve">-MM-dd </w:t>
      </w:r>
      <w:proofErr w:type="spellStart"/>
      <w:r>
        <w:rPr>
          <w:lang w:eastAsia="zh-CN"/>
        </w:rPr>
        <w:t>hh:mm:ss</w:t>
      </w:r>
      <w:proofErr w:type="spellEnd"/>
      <w:r>
        <w:rPr>
          <w:rFonts w:hint="eastAsia"/>
          <w:lang w:eastAsia="zh-CN"/>
        </w:rPr>
        <w:t>，记录创建时间</w:t>
      </w:r>
    </w:p>
    <w:p w14:paraId="4EF768D0" w14:textId="77777777" w:rsidR="007E64CA" w:rsidRDefault="007E64CA" w:rsidP="007E64CA">
      <w:pPr>
        <w:spacing w:after="120" w:line="240" w:lineRule="auto"/>
        <w:ind w:left="72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t>，……</w:t>
      </w:r>
      <w:r>
        <w:rPr>
          <w:lang w:eastAsia="zh-CN"/>
        </w:rPr>
        <w:tab/>
      </w:r>
    </w:p>
    <w:p w14:paraId="047CD978" w14:textId="77777777" w:rsidR="007E64CA" w:rsidRDefault="007E64CA" w:rsidP="007E64CA">
      <w:pPr>
        <w:spacing w:after="120" w:line="240" w:lineRule="auto"/>
        <w:ind w:firstLine="720"/>
        <w:rPr>
          <w:lang w:eastAsia="zh-CN"/>
        </w:rPr>
      </w:pPr>
      <w:r>
        <w:rPr>
          <w:lang w:eastAsia="zh-CN"/>
        </w:rPr>
        <w:t>]</w:t>
      </w:r>
    </w:p>
    <w:p w14:paraId="4E3CCFC9" w14:textId="473667B8" w:rsidR="00B154DA" w:rsidRDefault="007E64CA" w:rsidP="00D80DC0">
      <w:pPr>
        <w:spacing w:after="120" w:line="240" w:lineRule="auto"/>
        <w:rPr>
          <w:lang w:eastAsia="zh-CN"/>
        </w:rPr>
      </w:pPr>
      <w:r>
        <w:rPr>
          <w:rFonts w:hint="eastAsia"/>
          <w:lang w:eastAsia="zh-CN"/>
        </w:rPr>
        <w:t>}</w:t>
      </w:r>
    </w:p>
    <w:p w14:paraId="6B2D92E2" w14:textId="50B76B9C" w:rsidR="00BA5A6F" w:rsidRDefault="00E061DB" w:rsidP="003E5BED">
      <w:pPr>
        <w:pStyle w:val="Heading2"/>
        <w:spacing w:line="288" w:lineRule="auto"/>
        <w:rPr>
          <w:lang w:eastAsia="zh-CN"/>
        </w:rPr>
      </w:pPr>
      <w:bookmarkStart w:id="22" w:name="_Toc13478747"/>
      <w:r>
        <w:rPr>
          <w:rFonts w:hint="eastAsia"/>
          <w:lang w:eastAsia="zh-CN"/>
        </w:rPr>
        <w:lastRenderedPageBreak/>
        <w:t>系统用户信息</w:t>
      </w:r>
      <w:bookmarkEnd w:id="22"/>
    </w:p>
    <w:p w14:paraId="7A30ECE6" w14:textId="48EA5118" w:rsidR="00BE18BF" w:rsidRDefault="00BE18BF" w:rsidP="00BE18BF">
      <w:pPr>
        <w:rPr>
          <w:rFonts w:ascii="微软雅黑" w:hAnsi="微软雅黑"/>
          <w:b/>
          <w:lang w:eastAsia="zh-CN"/>
        </w:rPr>
      </w:pPr>
      <w:r>
        <w:rPr>
          <w:rFonts w:ascii="微软雅黑" w:hAnsi="微软雅黑" w:hint="eastAsia"/>
          <w:b/>
          <w:lang w:eastAsia="zh-CN"/>
        </w:rPr>
        <w:t>URI：</w:t>
      </w:r>
      <w:r>
        <w:rPr>
          <w:rFonts w:ascii="微软雅黑" w:hAnsi="微软雅黑"/>
          <w:bCs/>
          <w:lang w:eastAsia="zh-CN"/>
        </w:rPr>
        <w:t xml:space="preserve"> /</w:t>
      </w:r>
      <w:r w:rsidR="00F320B4">
        <w:rPr>
          <w:rFonts w:ascii="微软雅黑" w:hAnsi="微软雅黑"/>
          <w:bCs/>
          <w:lang w:eastAsia="zh-CN"/>
        </w:rPr>
        <w:t>system/</w:t>
      </w:r>
      <w:r w:rsidR="00BC5229">
        <w:rPr>
          <w:rFonts w:ascii="微软雅黑" w:hAnsi="微软雅黑"/>
          <w:bCs/>
          <w:lang w:eastAsia="zh-CN"/>
        </w:rPr>
        <w:t>users</w:t>
      </w:r>
    </w:p>
    <w:p w14:paraId="4E68DF89" w14:textId="54C0F6A5" w:rsidR="00B57838" w:rsidRDefault="00B57838" w:rsidP="00B57838">
      <w:pPr>
        <w:rPr>
          <w:lang w:eastAsia="zh-CN"/>
        </w:rPr>
      </w:pPr>
      <w:r w:rsidRPr="00E061DB">
        <w:rPr>
          <w:rFonts w:ascii="微软雅黑" w:hAnsi="微软雅黑" w:hint="eastAsia"/>
          <w:b/>
          <w:lang w:eastAsia="zh-CN"/>
        </w:rPr>
        <w:t>Http方法</w:t>
      </w:r>
      <w:r w:rsidRPr="00E061DB">
        <w:rPr>
          <w:rFonts w:hint="eastAsia"/>
          <w:b/>
          <w:lang w:eastAsia="zh-CN"/>
        </w:rPr>
        <w:t>：</w:t>
      </w:r>
      <w:r w:rsidR="0025302D" w:rsidRPr="0025302D">
        <w:rPr>
          <w:rFonts w:hint="eastAsia"/>
          <w:lang w:eastAsia="zh-CN"/>
        </w:rPr>
        <w:t>GET</w:t>
      </w:r>
    </w:p>
    <w:p w14:paraId="2854794A" w14:textId="3763B12A" w:rsidR="00B57838" w:rsidRDefault="00814DC4" w:rsidP="00B57838">
      <w:pPr>
        <w:rPr>
          <w:b/>
          <w:lang w:eastAsia="zh-CN"/>
        </w:rPr>
      </w:pPr>
      <w:r>
        <w:rPr>
          <w:rFonts w:hint="eastAsia"/>
          <w:b/>
          <w:lang w:eastAsia="zh-CN"/>
        </w:rPr>
        <w:t>参数</w:t>
      </w:r>
      <w:r w:rsidR="00B57838" w:rsidRPr="00E061DB">
        <w:rPr>
          <w:rFonts w:hint="eastAsia"/>
          <w:b/>
          <w:lang w:eastAsia="zh-CN"/>
        </w:rPr>
        <w:t>：</w:t>
      </w:r>
    </w:p>
    <w:p w14:paraId="0CC95522" w14:textId="543AB187" w:rsidR="00995C36" w:rsidRDefault="00995C36" w:rsidP="00995C36">
      <w:pPr>
        <w:rPr>
          <w:lang w:eastAsia="zh-CN"/>
        </w:rPr>
      </w:pPr>
      <w:proofErr w:type="spellStart"/>
      <w:r>
        <w:rPr>
          <w:lang w:eastAsia="zh-CN"/>
        </w:rPr>
        <w:t>Last</w:t>
      </w:r>
      <w:r>
        <w:rPr>
          <w:rFonts w:hint="eastAsia"/>
          <w:lang w:eastAsia="zh-CN"/>
        </w:rPr>
        <w:t>Re</w:t>
      </w:r>
      <w:r>
        <w:rPr>
          <w:lang w:eastAsia="zh-CN"/>
        </w:rPr>
        <w:t>trieveDate</w:t>
      </w:r>
      <w:proofErr w:type="spellEnd"/>
      <w:r>
        <w:rPr>
          <w:rFonts w:hint="eastAsia"/>
          <w:lang w:eastAsia="zh-CN"/>
        </w:rPr>
        <w:t>：最后检索时间。</w:t>
      </w:r>
    </w:p>
    <w:p w14:paraId="22D3A6E9" w14:textId="5EA3016D" w:rsidR="00995C36" w:rsidRDefault="00995C36" w:rsidP="00995C36">
      <w:pPr>
        <w:rPr>
          <w:lang w:eastAsia="zh-CN"/>
        </w:rPr>
      </w:pPr>
      <w:proofErr w:type="spellStart"/>
      <w:r>
        <w:rPr>
          <w:lang w:eastAsia="zh-CN"/>
        </w:rPr>
        <w:t>PageIndex</w:t>
      </w:r>
      <w:proofErr w:type="spellEnd"/>
      <w:r>
        <w:rPr>
          <w:rFonts w:hint="eastAsia"/>
          <w:lang w:eastAsia="zh-CN"/>
        </w:rPr>
        <w:t>：分页页码，从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开始计数。</w:t>
      </w:r>
      <w:r w:rsidR="000265D5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允许为空，默认为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。</w:t>
      </w:r>
    </w:p>
    <w:p w14:paraId="0D3D0558" w14:textId="2E7A89D1" w:rsidR="0081283A" w:rsidRDefault="0081283A" w:rsidP="00995C36">
      <w:pPr>
        <w:rPr>
          <w:lang w:eastAsia="zh-CN"/>
        </w:rPr>
      </w:pPr>
      <w:proofErr w:type="spellStart"/>
      <w:r>
        <w:rPr>
          <w:lang w:eastAsia="zh-CN"/>
        </w:rPr>
        <w:t>Page</w:t>
      </w:r>
      <w:r>
        <w:rPr>
          <w:rFonts w:hint="eastAsia"/>
          <w:lang w:eastAsia="zh-CN"/>
        </w:rPr>
        <w:t>Size</w:t>
      </w:r>
      <w:proofErr w:type="spellEnd"/>
      <w:r>
        <w:rPr>
          <w:rFonts w:hint="eastAsia"/>
          <w:lang w:eastAsia="zh-CN"/>
        </w:rPr>
        <w:t>：每页最大记录条数，</w:t>
      </w:r>
      <w:r w:rsidR="000265D5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允许为空，默认为</w:t>
      </w:r>
      <w:r>
        <w:rPr>
          <w:rFonts w:hint="eastAsia"/>
          <w:lang w:eastAsia="zh-CN"/>
        </w:rPr>
        <w:t>20</w:t>
      </w:r>
      <w:r w:rsidR="00B93431">
        <w:rPr>
          <w:rFonts w:hint="eastAsia"/>
          <w:lang w:eastAsia="zh-CN"/>
        </w:rPr>
        <w:t>。</w:t>
      </w:r>
    </w:p>
    <w:p w14:paraId="162089CE" w14:textId="22D226E2" w:rsidR="00D9380E" w:rsidRDefault="00D9380E" w:rsidP="00D9380E">
      <w:pPr>
        <w:rPr>
          <w:b/>
          <w:bCs/>
          <w:lang w:eastAsia="zh-CN"/>
        </w:rPr>
      </w:pPr>
      <w:r w:rsidRPr="002A2478">
        <w:rPr>
          <w:rFonts w:hint="eastAsia"/>
          <w:b/>
          <w:bCs/>
          <w:lang w:eastAsia="zh-CN"/>
        </w:rPr>
        <w:t>返回值：</w:t>
      </w:r>
      <w:r>
        <w:rPr>
          <w:rFonts w:hint="eastAsia"/>
          <w:b/>
          <w:bCs/>
          <w:lang w:eastAsia="zh-CN"/>
        </w:rPr>
        <w:t>J</w:t>
      </w:r>
      <w:r>
        <w:rPr>
          <w:b/>
          <w:bCs/>
          <w:lang w:eastAsia="zh-CN"/>
        </w:rPr>
        <w:t>SON</w:t>
      </w:r>
      <w:r w:rsidR="00580961">
        <w:rPr>
          <w:rFonts w:hint="eastAsia"/>
          <w:b/>
          <w:bCs/>
          <w:lang w:eastAsia="zh-CN"/>
        </w:rPr>
        <w:t>对象</w:t>
      </w:r>
    </w:p>
    <w:p w14:paraId="54638373" w14:textId="77777777" w:rsidR="00B909B3" w:rsidRDefault="00B909B3" w:rsidP="00545814">
      <w:pPr>
        <w:spacing w:after="120" w:line="240" w:lineRule="auto"/>
        <w:rPr>
          <w:lang w:eastAsia="zh-CN"/>
        </w:rPr>
      </w:pPr>
      <w:r w:rsidRPr="00143048">
        <w:rPr>
          <w:rFonts w:hint="eastAsia"/>
          <w:lang w:eastAsia="zh-CN"/>
        </w:rPr>
        <w:t>{</w:t>
      </w:r>
    </w:p>
    <w:p w14:paraId="08B6B610" w14:textId="77777777" w:rsidR="00B909B3" w:rsidRDefault="00B909B3" w:rsidP="00545814">
      <w:pPr>
        <w:spacing w:after="120" w:line="240" w:lineRule="auto"/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rFonts w:hint="eastAsia"/>
          <w:lang w:eastAsia="zh-CN"/>
        </w:rPr>
        <w:t>Total</w:t>
      </w:r>
      <w:r>
        <w:rPr>
          <w:lang w:eastAsia="zh-CN"/>
        </w:rPr>
        <w:t>Records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数字，总记录数</w:t>
      </w:r>
    </w:p>
    <w:p w14:paraId="64732AC6" w14:textId="77777777" w:rsidR="00B909B3" w:rsidRDefault="00B909B3" w:rsidP="00545814">
      <w:pPr>
        <w:spacing w:after="120" w:line="240" w:lineRule="auto"/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rFonts w:hint="eastAsia"/>
          <w:lang w:eastAsia="zh-CN"/>
        </w:rPr>
        <w:t>Page</w:t>
      </w:r>
      <w:r>
        <w:rPr>
          <w:lang w:eastAsia="zh-CN"/>
        </w:rPr>
        <w:t>Index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数字，当前页码</w:t>
      </w:r>
    </w:p>
    <w:p w14:paraId="313CD927" w14:textId="77777777" w:rsidR="00B909B3" w:rsidRDefault="00B909B3" w:rsidP="00545814">
      <w:pPr>
        <w:spacing w:after="120" w:line="240" w:lineRule="auto"/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PageSize</w:t>
      </w:r>
      <w:proofErr w:type="spellEnd"/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数字，每页最大条数</w:t>
      </w:r>
    </w:p>
    <w:p w14:paraId="0663843D" w14:textId="77777777" w:rsidR="00B909B3" w:rsidRDefault="00B909B3" w:rsidP="00545814">
      <w:pPr>
        <w:spacing w:after="120" w:line="240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Reco</w:t>
      </w:r>
      <w:r>
        <w:rPr>
          <w:lang w:eastAsia="zh-CN"/>
        </w:rPr>
        <w:t>rds: [</w:t>
      </w:r>
    </w:p>
    <w:p w14:paraId="6D4D9610" w14:textId="731844B7" w:rsidR="00CB4788" w:rsidRDefault="00D9380E" w:rsidP="00545814">
      <w:pPr>
        <w:spacing w:after="120" w:line="240" w:lineRule="auto"/>
        <w:ind w:left="720" w:firstLine="720"/>
        <w:rPr>
          <w:lang w:eastAsia="zh-CN"/>
        </w:rPr>
      </w:pPr>
      <w:r>
        <w:rPr>
          <w:rFonts w:hint="eastAsia"/>
          <w:lang w:eastAsia="zh-CN"/>
        </w:rPr>
        <w:t>{</w:t>
      </w:r>
    </w:p>
    <w:p w14:paraId="05110437" w14:textId="36C587E3" w:rsidR="00504D7D" w:rsidRDefault="00504D7D" w:rsidP="00545814">
      <w:pPr>
        <w:spacing w:after="120" w:line="240" w:lineRule="auto"/>
        <w:ind w:left="1440" w:firstLine="720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d: </w:t>
      </w:r>
      <w:r>
        <w:rPr>
          <w:rFonts w:hint="eastAsia"/>
          <w:lang w:eastAsia="zh-CN"/>
        </w:rPr>
        <w:t>字符串，用户唯一标识</w:t>
      </w:r>
      <w:r w:rsidR="00462CA0">
        <w:rPr>
          <w:rFonts w:hint="eastAsia"/>
          <w:lang w:eastAsia="zh-CN"/>
        </w:rPr>
        <w:t>（</w:t>
      </w:r>
      <w:r w:rsidR="00983894">
        <w:rPr>
          <w:rFonts w:hint="eastAsia"/>
          <w:lang w:eastAsia="zh-CN"/>
        </w:rPr>
        <w:t>本文中以</w:t>
      </w:r>
      <w:r w:rsidR="00983894">
        <w:rPr>
          <w:rFonts w:hint="eastAsia"/>
          <w:lang w:eastAsia="zh-CN"/>
        </w:rPr>
        <w:t>ID</w:t>
      </w:r>
      <w:r w:rsidR="00462CA0">
        <w:rPr>
          <w:rFonts w:hint="eastAsia"/>
          <w:lang w:eastAsia="zh-CN"/>
        </w:rPr>
        <w:t>2</w:t>
      </w:r>
      <w:r w:rsidR="00462CA0">
        <w:rPr>
          <w:rFonts w:hint="eastAsia"/>
          <w:lang w:eastAsia="zh-CN"/>
        </w:rPr>
        <w:t>表示）</w:t>
      </w:r>
    </w:p>
    <w:p w14:paraId="1C905B17" w14:textId="2EAEA8C3" w:rsidR="00B154DA" w:rsidRDefault="00D9380E" w:rsidP="00545814">
      <w:pPr>
        <w:spacing w:after="120" w:line="240" w:lineRule="auto"/>
        <w:ind w:left="1440" w:firstLine="720"/>
        <w:rPr>
          <w:lang w:eastAsia="zh-CN"/>
        </w:rPr>
      </w:pPr>
      <w:r>
        <w:rPr>
          <w:rFonts w:hint="eastAsia"/>
          <w:lang w:eastAsia="zh-CN"/>
        </w:rPr>
        <w:t>Name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字符串，姓名</w:t>
      </w:r>
    </w:p>
    <w:p w14:paraId="471987EF" w14:textId="77777777" w:rsidR="00CB4788" w:rsidRDefault="00D9380E" w:rsidP="00545814">
      <w:pPr>
        <w:spacing w:after="120" w:line="240" w:lineRule="auto"/>
        <w:ind w:left="1440" w:firstLine="720"/>
        <w:rPr>
          <w:lang w:eastAsia="zh-CN"/>
        </w:rPr>
      </w:pPr>
      <w:r>
        <w:rPr>
          <w:lang w:eastAsia="zh-CN"/>
        </w:rPr>
        <w:t>Code</w:t>
      </w:r>
      <w:r>
        <w:rPr>
          <w:rFonts w:hint="eastAsia"/>
          <w:lang w:eastAsia="zh-CN"/>
        </w:rPr>
        <w:t>：字符串，工号</w:t>
      </w:r>
    </w:p>
    <w:p w14:paraId="172F9321" w14:textId="77777777" w:rsidR="00CB4788" w:rsidRDefault="005464BB" w:rsidP="00545814">
      <w:pPr>
        <w:spacing w:after="120" w:line="240" w:lineRule="auto"/>
        <w:ind w:left="1440" w:firstLine="720"/>
        <w:rPr>
          <w:lang w:eastAsia="zh-CN"/>
        </w:rPr>
      </w:pPr>
      <w:r>
        <w:rPr>
          <w:lang w:eastAsia="zh-CN"/>
        </w:rPr>
        <w:t>Serial</w:t>
      </w:r>
      <w:r w:rsidR="00D9380E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数字</w:t>
      </w:r>
      <w:r w:rsidR="00D9380E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列表显示的排序号（请按此数值从小到大排序）</w:t>
      </w:r>
    </w:p>
    <w:p w14:paraId="1223003B" w14:textId="185BDCBA" w:rsidR="00D9380E" w:rsidRDefault="00A40FEC" w:rsidP="00545814">
      <w:pPr>
        <w:spacing w:after="120" w:line="240" w:lineRule="auto"/>
        <w:ind w:left="1440" w:firstLine="720"/>
        <w:rPr>
          <w:lang w:eastAsia="zh-CN"/>
        </w:rPr>
      </w:pPr>
      <w:r>
        <w:rPr>
          <w:lang w:eastAsia="zh-CN"/>
        </w:rPr>
        <w:t>Department</w:t>
      </w:r>
      <w:r w:rsidR="00D9380E">
        <w:rPr>
          <w:rFonts w:hint="eastAsia"/>
          <w:lang w:eastAsia="zh-CN"/>
        </w:rPr>
        <w:t>：字符串，</w:t>
      </w:r>
      <w:r>
        <w:rPr>
          <w:rFonts w:hint="eastAsia"/>
          <w:lang w:eastAsia="zh-CN"/>
        </w:rPr>
        <w:t>部门</w:t>
      </w:r>
      <w:r w:rsidR="00D9380E">
        <w:rPr>
          <w:rFonts w:hint="eastAsia"/>
          <w:lang w:eastAsia="zh-CN"/>
        </w:rPr>
        <w:t>名称</w:t>
      </w:r>
    </w:p>
    <w:p w14:paraId="07C95A9C" w14:textId="2C115B9B" w:rsidR="00D9380E" w:rsidRDefault="00B739A5" w:rsidP="00545814">
      <w:pPr>
        <w:spacing w:after="120" w:line="240" w:lineRule="auto"/>
        <w:ind w:left="2160"/>
        <w:rPr>
          <w:lang w:eastAsia="zh-CN"/>
        </w:rPr>
      </w:pPr>
      <w:r>
        <w:rPr>
          <w:rFonts w:hint="eastAsia"/>
          <w:lang w:eastAsia="zh-CN"/>
        </w:rPr>
        <w:t>Job</w:t>
      </w:r>
      <w:r w:rsidR="00D9380E">
        <w:rPr>
          <w:rFonts w:hint="eastAsia"/>
          <w:lang w:eastAsia="zh-CN"/>
        </w:rPr>
        <w:t>：字符串，</w:t>
      </w:r>
      <w:r>
        <w:rPr>
          <w:rFonts w:hint="eastAsia"/>
          <w:lang w:eastAsia="zh-CN"/>
        </w:rPr>
        <w:t>岗位名称</w:t>
      </w:r>
    </w:p>
    <w:p w14:paraId="1FCF580D" w14:textId="30F4209A" w:rsidR="00167FC1" w:rsidRDefault="00167FC1" w:rsidP="00545814">
      <w:pPr>
        <w:spacing w:after="120" w:line="240" w:lineRule="auto"/>
        <w:ind w:left="2160"/>
        <w:rPr>
          <w:lang w:eastAsia="zh-CN"/>
        </w:rPr>
      </w:pPr>
      <w:proofErr w:type="spellStart"/>
      <w:r>
        <w:rPr>
          <w:rFonts w:hint="eastAsia"/>
          <w:lang w:eastAsia="zh-CN"/>
        </w:rPr>
        <w:t>Creat</w:t>
      </w:r>
      <w:r>
        <w:rPr>
          <w:lang w:eastAsia="zh-CN"/>
        </w:rPr>
        <w:t>ionTime</w:t>
      </w:r>
      <w:proofErr w:type="spellEnd"/>
      <w:r>
        <w:rPr>
          <w:rFonts w:hint="eastAsia"/>
          <w:lang w:eastAsia="zh-CN"/>
        </w:rPr>
        <w:t>：日期，格式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yyy</w:t>
      </w:r>
      <w:proofErr w:type="spellEnd"/>
      <w:r>
        <w:rPr>
          <w:lang w:eastAsia="zh-CN"/>
        </w:rPr>
        <w:t xml:space="preserve">-MM-dd </w:t>
      </w:r>
      <w:proofErr w:type="spellStart"/>
      <w:r>
        <w:rPr>
          <w:lang w:eastAsia="zh-CN"/>
        </w:rPr>
        <w:t>hh:mm:ss</w:t>
      </w:r>
      <w:proofErr w:type="spellEnd"/>
      <w:r>
        <w:rPr>
          <w:rFonts w:hint="eastAsia"/>
          <w:lang w:eastAsia="zh-CN"/>
        </w:rPr>
        <w:t>，记录创建时间</w:t>
      </w:r>
    </w:p>
    <w:p w14:paraId="172C769E" w14:textId="56834603" w:rsidR="00167FC1" w:rsidRDefault="00167FC1" w:rsidP="00545814">
      <w:pPr>
        <w:spacing w:after="120" w:line="240" w:lineRule="auto"/>
        <w:ind w:left="2160"/>
        <w:rPr>
          <w:lang w:eastAsia="zh-CN"/>
        </w:rPr>
      </w:pPr>
      <w:proofErr w:type="spellStart"/>
      <w:r>
        <w:rPr>
          <w:lang w:eastAsia="zh-CN"/>
        </w:rPr>
        <w:t>ModificationTime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日期，格式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yyy</w:t>
      </w:r>
      <w:proofErr w:type="spellEnd"/>
      <w:r>
        <w:rPr>
          <w:lang w:eastAsia="zh-CN"/>
        </w:rPr>
        <w:t xml:space="preserve">-MM-dd </w:t>
      </w:r>
      <w:proofErr w:type="spellStart"/>
      <w:r>
        <w:rPr>
          <w:lang w:eastAsia="zh-CN"/>
        </w:rPr>
        <w:t>hh:mm:ss</w:t>
      </w:r>
      <w:proofErr w:type="spellEnd"/>
      <w:r>
        <w:rPr>
          <w:rFonts w:hint="eastAsia"/>
          <w:lang w:eastAsia="zh-CN"/>
        </w:rPr>
        <w:t>，记录最后修改时间</w:t>
      </w:r>
    </w:p>
    <w:p w14:paraId="3DEE831F" w14:textId="129603FF" w:rsidR="00D9380E" w:rsidRDefault="00D9380E" w:rsidP="00545814">
      <w:pPr>
        <w:spacing w:after="120" w:line="240" w:lineRule="auto"/>
        <w:ind w:left="72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t>，……</w:t>
      </w:r>
      <w:r>
        <w:rPr>
          <w:lang w:eastAsia="zh-CN"/>
        </w:rPr>
        <w:tab/>
      </w:r>
    </w:p>
    <w:p w14:paraId="02291894" w14:textId="20240D2E" w:rsidR="00D9380E" w:rsidRDefault="00D9380E" w:rsidP="00545814">
      <w:pPr>
        <w:spacing w:after="120" w:line="240" w:lineRule="auto"/>
        <w:ind w:firstLine="720"/>
        <w:rPr>
          <w:lang w:eastAsia="zh-CN"/>
        </w:rPr>
      </w:pPr>
      <w:r>
        <w:rPr>
          <w:lang w:eastAsia="zh-CN"/>
        </w:rPr>
        <w:t>]</w:t>
      </w:r>
    </w:p>
    <w:p w14:paraId="221A5263" w14:textId="383567C6" w:rsidR="00316956" w:rsidRDefault="00CB4788" w:rsidP="00545814">
      <w:pPr>
        <w:spacing w:after="120" w:line="240" w:lineRule="auto"/>
        <w:rPr>
          <w:lang w:eastAsia="zh-CN"/>
        </w:rPr>
      </w:pPr>
      <w:r>
        <w:rPr>
          <w:rFonts w:hint="eastAsia"/>
          <w:lang w:eastAsia="zh-CN"/>
        </w:rPr>
        <w:t>}</w:t>
      </w:r>
    </w:p>
    <w:p w14:paraId="73DAF410" w14:textId="77777777" w:rsidR="00316956" w:rsidRDefault="00316956">
      <w:pPr>
        <w:rPr>
          <w:lang w:eastAsia="zh-CN"/>
        </w:rPr>
      </w:pPr>
      <w:r>
        <w:rPr>
          <w:lang w:eastAsia="zh-CN"/>
        </w:rPr>
        <w:br w:type="page"/>
      </w:r>
    </w:p>
    <w:p w14:paraId="59478A9C" w14:textId="48388E2A" w:rsidR="00B57838" w:rsidRDefault="00B57838" w:rsidP="00B57838">
      <w:pPr>
        <w:pStyle w:val="Heading2"/>
        <w:rPr>
          <w:lang w:eastAsia="zh-CN"/>
        </w:rPr>
      </w:pPr>
      <w:bookmarkStart w:id="23" w:name="OLE_LINK1"/>
      <w:bookmarkStart w:id="24" w:name="OLE_LINK2"/>
      <w:bookmarkStart w:id="25" w:name="_Toc13478748"/>
      <w:r>
        <w:rPr>
          <w:rFonts w:hint="eastAsia"/>
          <w:lang w:eastAsia="zh-CN"/>
        </w:rPr>
        <w:lastRenderedPageBreak/>
        <w:t>承包商企业信息</w:t>
      </w:r>
      <w:bookmarkEnd w:id="25"/>
    </w:p>
    <w:bookmarkEnd w:id="23"/>
    <w:bookmarkEnd w:id="24"/>
    <w:p w14:paraId="30D47357" w14:textId="39668AF5" w:rsidR="009A1CD1" w:rsidRDefault="009A1CD1" w:rsidP="00836A6A">
      <w:pPr>
        <w:spacing w:after="120" w:line="240" w:lineRule="auto"/>
        <w:rPr>
          <w:rFonts w:ascii="微软雅黑" w:hAnsi="微软雅黑"/>
          <w:b/>
          <w:lang w:eastAsia="zh-CN"/>
        </w:rPr>
      </w:pPr>
      <w:r>
        <w:rPr>
          <w:rFonts w:ascii="微软雅黑" w:hAnsi="微软雅黑" w:hint="eastAsia"/>
          <w:b/>
          <w:lang w:eastAsia="zh-CN"/>
        </w:rPr>
        <w:t>URI：</w:t>
      </w:r>
      <w:r>
        <w:rPr>
          <w:rFonts w:ascii="微软雅黑" w:hAnsi="微软雅黑"/>
          <w:bCs/>
          <w:lang w:eastAsia="zh-CN"/>
        </w:rPr>
        <w:t xml:space="preserve"> /system/</w:t>
      </w:r>
      <w:bookmarkStart w:id="26" w:name="OLE_LINK3"/>
      <w:bookmarkStart w:id="27" w:name="OLE_LINK4"/>
      <w:r w:rsidR="00E47264">
        <w:rPr>
          <w:rFonts w:ascii="微软雅黑" w:hAnsi="微软雅黑"/>
          <w:bCs/>
          <w:lang w:eastAsia="zh-CN"/>
        </w:rPr>
        <w:t>contractors</w:t>
      </w:r>
      <w:bookmarkEnd w:id="26"/>
      <w:bookmarkEnd w:id="27"/>
    </w:p>
    <w:p w14:paraId="289D67E7" w14:textId="382B0F4F" w:rsidR="00B57838" w:rsidRDefault="00B57838" w:rsidP="00836A6A">
      <w:pPr>
        <w:spacing w:after="120" w:line="240" w:lineRule="auto"/>
        <w:rPr>
          <w:lang w:eastAsia="zh-CN"/>
        </w:rPr>
      </w:pPr>
      <w:r w:rsidRPr="00E061DB">
        <w:rPr>
          <w:rFonts w:ascii="微软雅黑" w:hAnsi="微软雅黑" w:hint="eastAsia"/>
          <w:b/>
          <w:lang w:eastAsia="zh-CN"/>
        </w:rPr>
        <w:t>Http方法</w:t>
      </w:r>
      <w:r w:rsidRPr="00E061DB">
        <w:rPr>
          <w:rFonts w:hint="eastAsia"/>
          <w:b/>
          <w:lang w:eastAsia="zh-CN"/>
        </w:rPr>
        <w:t>：</w:t>
      </w:r>
      <w:r w:rsidR="0025302D" w:rsidRPr="0025302D">
        <w:rPr>
          <w:rFonts w:hint="eastAsia"/>
          <w:lang w:eastAsia="zh-CN"/>
        </w:rPr>
        <w:t>GET</w:t>
      </w:r>
    </w:p>
    <w:p w14:paraId="03396FE9" w14:textId="77777777" w:rsidR="00580961" w:rsidRDefault="00580961" w:rsidP="00836A6A">
      <w:pPr>
        <w:spacing w:after="120" w:line="24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参数</w:t>
      </w:r>
      <w:r w:rsidRPr="00E061DB">
        <w:rPr>
          <w:rFonts w:hint="eastAsia"/>
          <w:b/>
          <w:lang w:eastAsia="zh-CN"/>
        </w:rPr>
        <w:t>：</w:t>
      </w:r>
    </w:p>
    <w:p w14:paraId="4D86E7FB" w14:textId="14007B00" w:rsidR="00580961" w:rsidRDefault="00580961" w:rsidP="00836A6A">
      <w:pPr>
        <w:spacing w:after="120" w:line="240" w:lineRule="auto"/>
        <w:rPr>
          <w:lang w:eastAsia="zh-CN"/>
        </w:rPr>
      </w:pPr>
      <w:proofErr w:type="spellStart"/>
      <w:r>
        <w:rPr>
          <w:lang w:eastAsia="zh-CN"/>
        </w:rPr>
        <w:t>Last</w:t>
      </w:r>
      <w:r>
        <w:rPr>
          <w:rFonts w:hint="eastAsia"/>
          <w:lang w:eastAsia="zh-CN"/>
        </w:rPr>
        <w:t>Re</w:t>
      </w:r>
      <w:r>
        <w:rPr>
          <w:lang w:eastAsia="zh-CN"/>
        </w:rPr>
        <w:t>trieveDate</w:t>
      </w:r>
      <w:proofErr w:type="spellEnd"/>
      <w:r>
        <w:rPr>
          <w:rFonts w:hint="eastAsia"/>
          <w:lang w:eastAsia="zh-CN"/>
        </w:rPr>
        <w:t>：最后检索时间</w:t>
      </w:r>
      <w:r w:rsidR="002403DE">
        <w:rPr>
          <w:rFonts w:hint="eastAsia"/>
          <w:lang w:eastAsia="zh-CN"/>
        </w:rPr>
        <w:t>。</w:t>
      </w:r>
    </w:p>
    <w:p w14:paraId="4B7E53B7" w14:textId="5ED88D7F" w:rsidR="00580961" w:rsidRDefault="00580961" w:rsidP="00836A6A">
      <w:pPr>
        <w:spacing w:after="120" w:line="240" w:lineRule="auto"/>
        <w:rPr>
          <w:lang w:eastAsia="zh-CN"/>
        </w:rPr>
      </w:pPr>
      <w:proofErr w:type="spellStart"/>
      <w:r>
        <w:rPr>
          <w:lang w:eastAsia="zh-CN"/>
        </w:rPr>
        <w:t>PageIndex</w:t>
      </w:r>
      <w:proofErr w:type="spellEnd"/>
      <w:r>
        <w:rPr>
          <w:rFonts w:hint="eastAsia"/>
          <w:lang w:eastAsia="zh-CN"/>
        </w:rPr>
        <w:t>：分页页码，从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开始计数。</w:t>
      </w:r>
      <w:r w:rsidR="00066DCA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允许为空，默认为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。</w:t>
      </w:r>
    </w:p>
    <w:p w14:paraId="485E618E" w14:textId="14AD7D6C" w:rsidR="00580961" w:rsidRDefault="00580961" w:rsidP="00836A6A">
      <w:pPr>
        <w:spacing w:after="120" w:line="240" w:lineRule="auto"/>
        <w:rPr>
          <w:lang w:eastAsia="zh-CN"/>
        </w:rPr>
      </w:pPr>
      <w:proofErr w:type="spellStart"/>
      <w:r>
        <w:rPr>
          <w:lang w:eastAsia="zh-CN"/>
        </w:rPr>
        <w:t>Page</w:t>
      </w:r>
      <w:r>
        <w:rPr>
          <w:rFonts w:hint="eastAsia"/>
          <w:lang w:eastAsia="zh-CN"/>
        </w:rPr>
        <w:t>Size</w:t>
      </w:r>
      <w:proofErr w:type="spellEnd"/>
      <w:r>
        <w:rPr>
          <w:rFonts w:hint="eastAsia"/>
          <w:lang w:eastAsia="zh-CN"/>
        </w:rPr>
        <w:t>：每页最大记录条数，</w:t>
      </w:r>
      <w:r w:rsidR="00D67E75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允许为空，默认为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。</w:t>
      </w:r>
    </w:p>
    <w:p w14:paraId="6BBCA5D7" w14:textId="77777777" w:rsidR="00076156" w:rsidRDefault="00076156" w:rsidP="00836A6A">
      <w:pPr>
        <w:spacing w:after="120" w:line="240" w:lineRule="auto"/>
        <w:rPr>
          <w:b/>
          <w:bCs/>
          <w:lang w:eastAsia="zh-CN"/>
        </w:rPr>
      </w:pPr>
      <w:r w:rsidRPr="002A2478">
        <w:rPr>
          <w:rFonts w:hint="eastAsia"/>
          <w:b/>
          <w:bCs/>
          <w:lang w:eastAsia="zh-CN"/>
        </w:rPr>
        <w:t>返回值：</w:t>
      </w:r>
      <w:r>
        <w:rPr>
          <w:rFonts w:hint="eastAsia"/>
          <w:b/>
          <w:bCs/>
          <w:lang w:eastAsia="zh-CN"/>
        </w:rPr>
        <w:t>J</w:t>
      </w:r>
      <w:r>
        <w:rPr>
          <w:b/>
          <w:bCs/>
          <w:lang w:eastAsia="zh-CN"/>
        </w:rPr>
        <w:t>SON</w:t>
      </w:r>
      <w:r>
        <w:rPr>
          <w:rFonts w:hint="eastAsia"/>
          <w:b/>
          <w:bCs/>
          <w:lang w:eastAsia="zh-CN"/>
        </w:rPr>
        <w:t>对象</w:t>
      </w:r>
    </w:p>
    <w:p w14:paraId="3F332C75" w14:textId="77777777" w:rsidR="00076156" w:rsidRDefault="00076156" w:rsidP="00836A6A">
      <w:pPr>
        <w:spacing w:after="120" w:line="240" w:lineRule="auto"/>
        <w:rPr>
          <w:lang w:eastAsia="zh-CN"/>
        </w:rPr>
      </w:pPr>
      <w:r w:rsidRPr="00143048">
        <w:rPr>
          <w:rFonts w:hint="eastAsia"/>
          <w:lang w:eastAsia="zh-CN"/>
        </w:rPr>
        <w:t>{</w:t>
      </w:r>
    </w:p>
    <w:p w14:paraId="293D4804" w14:textId="77777777" w:rsidR="00076156" w:rsidRDefault="00076156" w:rsidP="00836A6A">
      <w:pPr>
        <w:spacing w:after="120" w:line="240" w:lineRule="auto"/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rFonts w:hint="eastAsia"/>
          <w:lang w:eastAsia="zh-CN"/>
        </w:rPr>
        <w:t>Total</w:t>
      </w:r>
      <w:r>
        <w:rPr>
          <w:lang w:eastAsia="zh-CN"/>
        </w:rPr>
        <w:t>Records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数字，总记录数</w:t>
      </w:r>
    </w:p>
    <w:p w14:paraId="2F008E2E" w14:textId="77777777" w:rsidR="00076156" w:rsidRDefault="00076156" w:rsidP="00836A6A">
      <w:pPr>
        <w:spacing w:after="120" w:line="240" w:lineRule="auto"/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rFonts w:hint="eastAsia"/>
          <w:lang w:eastAsia="zh-CN"/>
        </w:rPr>
        <w:t>Page</w:t>
      </w:r>
      <w:r>
        <w:rPr>
          <w:lang w:eastAsia="zh-CN"/>
        </w:rPr>
        <w:t>Index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数字，当前页码</w:t>
      </w:r>
    </w:p>
    <w:p w14:paraId="435B548D" w14:textId="77777777" w:rsidR="00076156" w:rsidRDefault="00076156" w:rsidP="00836A6A">
      <w:pPr>
        <w:spacing w:after="120" w:line="240" w:lineRule="auto"/>
        <w:rPr>
          <w:lang w:eastAsia="zh-CN"/>
        </w:rPr>
      </w:pPr>
      <w:r>
        <w:rPr>
          <w:lang w:eastAsia="zh-CN"/>
        </w:rPr>
        <w:tab/>
      </w:r>
      <w:proofErr w:type="spellStart"/>
      <w:r>
        <w:rPr>
          <w:lang w:eastAsia="zh-CN"/>
        </w:rPr>
        <w:t>PageSize</w:t>
      </w:r>
      <w:proofErr w:type="spellEnd"/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数字，每页最大条数</w:t>
      </w:r>
    </w:p>
    <w:p w14:paraId="21C776E6" w14:textId="77777777" w:rsidR="00076156" w:rsidRDefault="00076156" w:rsidP="00836A6A">
      <w:pPr>
        <w:spacing w:after="120" w:line="240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Reco</w:t>
      </w:r>
      <w:r>
        <w:rPr>
          <w:lang w:eastAsia="zh-CN"/>
        </w:rPr>
        <w:t>rds: [</w:t>
      </w:r>
    </w:p>
    <w:p w14:paraId="7C290894" w14:textId="51052902" w:rsidR="00076156" w:rsidRDefault="00076156" w:rsidP="00836A6A">
      <w:pPr>
        <w:spacing w:after="120" w:line="240" w:lineRule="auto"/>
        <w:ind w:left="720" w:firstLine="720"/>
        <w:rPr>
          <w:lang w:eastAsia="zh-CN"/>
        </w:rPr>
      </w:pPr>
      <w:r>
        <w:rPr>
          <w:rFonts w:hint="eastAsia"/>
          <w:lang w:eastAsia="zh-CN"/>
        </w:rPr>
        <w:t>{</w:t>
      </w:r>
    </w:p>
    <w:p w14:paraId="4E032557" w14:textId="7F39C27A" w:rsidR="006941FD" w:rsidRDefault="006941FD" w:rsidP="00836A6A">
      <w:pPr>
        <w:spacing w:after="120" w:line="240" w:lineRule="auto"/>
        <w:ind w:left="720" w:firstLine="72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I</w:t>
      </w:r>
      <w:r w:rsidR="00432913">
        <w:rPr>
          <w:lang w:eastAsia="zh-CN"/>
        </w:rPr>
        <w:t>d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字符串，承包商唯一标识</w:t>
      </w:r>
      <w:r w:rsidR="00462CA0">
        <w:rPr>
          <w:rFonts w:hint="eastAsia"/>
          <w:lang w:eastAsia="zh-CN"/>
        </w:rPr>
        <w:t>（</w:t>
      </w:r>
      <w:r w:rsidR="00983894">
        <w:rPr>
          <w:rFonts w:hint="eastAsia"/>
          <w:lang w:eastAsia="zh-CN"/>
        </w:rPr>
        <w:t>本文中以</w:t>
      </w:r>
      <w:r w:rsidR="00983894">
        <w:rPr>
          <w:rFonts w:hint="eastAsia"/>
          <w:lang w:eastAsia="zh-CN"/>
        </w:rPr>
        <w:t>ID</w:t>
      </w:r>
      <w:r w:rsidR="00462CA0">
        <w:rPr>
          <w:rFonts w:hint="eastAsia"/>
          <w:lang w:eastAsia="zh-CN"/>
        </w:rPr>
        <w:t>3</w:t>
      </w:r>
      <w:r w:rsidR="00462CA0">
        <w:rPr>
          <w:rFonts w:hint="eastAsia"/>
          <w:lang w:eastAsia="zh-CN"/>
        </w:rPr>
        <w:t>表示）</w:t>
      </w:r>
    </w:p>
    <w:p w14:paraId="4D3B0A5B" w14:textId="359833CA" w:rsidR="00076156" w:rsidRDefault="00076156" w:rsidP="00836A6A">
      <w:pPr>
        <w:spacing w:after="120" w:line="240" w:lineRule="auto"/>
        <w:ind w:left="1440" w:firstLine="720"/>
        <w:rPr>
          <w:lang w:eastAsia="zh-CN"/>
        </w:rPr>
      </w:pPr>
      <w:r>
        <w:rPr>
          <w:rFonts w:hint="eastAsia"/>
          <w:lang w:eastAsia="zh-CN"/>
        </w:rPr>
        <w:t>Name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字符串，</w:t>
      </w:r>
      <w:r w:rsidR="002F685B">
        <w:rPr>
          <w:rFonts w:hint="eastAsia"/>
        </w:rPr>
        <w:t>承包商名称</w:t>
      </w:r>
    </w:p>
    <w:p w14:paraId="0FD6C78B" w14:textId="024B5AE1" w:rsidR="00076156" w:rsidRDefault="00076156" w:rsidP="00836A6A">
      <w:pPr>
        <w:spacing w:after="120" w:line="240" w:lineRule="auto"/>
        <w:ind w:left="1440" w:firstLine="720"/>
        <w:rPr>
          <w:lang w:eastAsia="zh-CN"/>
        </w:rPr>
      </w:pPr>
      <w:r>
        <w:rPr>
          <w:lang w:eastAsia="zh-CN"/>
        </w:rPr>
        <w:t>Code</w:t>
      </w:r>
      <w:r>
        <w:rPr>
          <w:rFonts w:hint="eastAsia"/>
          <w:lang w:eastAsia="zh-CN"/>
        </w:rPr>
        <w:t>：字符串，</w:t>
      </w:r>
      <w:r w:rsidR="00A76C1F">
        <w:rPr>
          <w:rFonts w:hint="eastAsia"/>
        </w:rPr>
        <w:t>承包商注册码</w:t>
      </w:r>
    </w:p>
    <w:p w14:paraId="3DB1DA2A" w14:textId="74290DB3" w:rsidR="00076156" w:rsidRDefault="00C54A0A" w:rsidP="00836A6A">
      <w:pPr>
        <w:spacing w:after="120" w:line="240" w:lineRule="auto"/>
        <w:ind w:left="1440" w:firstLine="720"/>
        <w:rPr>
          <w:lang w:eastAsia="zh-CN"/>
        </w:rPr>
      </w:pPr>
      <w:bookmarkStart w:id="28" w:name="OLE_LINK62"/>
      <w:bookmarkStart w:id="29" w:name="OLE_LINK63"/>
      <w:proofErr w:type="spellStart"/>
      <w:r>
        <w:rPr>
          <w:lang w:eastAsia="zh-CN"/>
        </w:rPr>
        <w:t>PersonInCharge</w:t>
      </w:r>
      <w:bookmarkEnd w:id="28"/>
      <w:bookmarkEnd w:id="29"/>
      <w:proofErr w:type="spellEnd"/>
      <w:r w:rsidR="00076156">
        <w:rPr>
          <w:rFonts w:hint="eastAsia"/>
          <w:lang w:eastAsia="zh-CN"/>
        </w:rPr>
        <w:t>：字符串，</w:t>
      </w:r>
      <w:r w:rsidR="00A65EF4">
        <w:rPr>
          <w:rFonts w:hint="eastAsia"/>
        </w:rPr>
        <w:t>承包商总负责人</w:t>
      </w:r>
    </w:p>
    <w:p w14:paraId="6B0B5FB6" w14:textId="2DAED888" w:rsidR="00076156" w:rsidRDefault="0056320F" w:rsidP="00836A6A">
      <w:pPr>
        <w:spacing w:after="120" w:line="240" w:lineRule="auto"/>
        <w:ind w:left="2160"/>
        <w:rPr>
          <w:lang w:eastAsia="zh-CN"/>
        </w:rPr>
      </w:pPr>
      <w:r>
        <w:rPr>
          <w:lang w:eastAsia="zh-CN"/>
        </w:rPr>
        <w:t>Attachments</w:t>
      </w:r>
      <w:r w:rsidR="00076156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数组</w:t>
      </w:r>
      <w:r w:rsidR="00076156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资质附件</w:t>
      </w:r>
      <w:r w:rsidR="00B2771E">
        <w:rPr>
          <w:rFonts w:hint="eastAsia"/>
          <w:lang w:eastAsia="zh-CN"/>
        </w:rPr>
        <w:t>，格式为：</w:t>
      </w:r>
    </w:p>
    <w:p w14:paraId="7EE4AA80" w14:textId="77777777" w:rsidR="005302C5" w:rsidRDefault="00B2771E" w:rsidP="00836A6A">
      <w:pPr>
        <w:spacing w:after="120" w:line="240" w:lineRule="auto"/>
        <w:ind w:left="2160"/>
        <w:rPr>
          <w:lang w:eastAsia="zh-CN"/>
        </w:rPr>
      </w:pPr>
      <w:r>
        <w:rPr>
          <w:lang w:eastAsia="zh-CN"/>
        </w:rPr>
        <w:tab/>
        <w:t>[</w:t>
      </w:r>
      <w:r w:rsidR="005302C5">
        <w:rPr>
          <w:lang w:eastAsia="zh-CN"/>
        </w:rPr>
        <w:t xml:space="preserve"> </w:t>
      </w:r>
      <w:r w:rsidR="00B703DC">
        <w:rPr>
          <w:lang w:eastAsia="zh-CN"/>
        </w:rPr>
        <w:t>{</w:t>
      </w:r>
      <w:r w:rsidR="005302C5">
        <w:rPr>
          <w:lang w:eastAsia="zh-CN"/>
        </w:rPr>
        <w:t xml:space="preserve"> </w:t>
      </w:r>
    </w:p>
    <w:p w14:paraId="2517B604" w14:textId="77777777" w:rsidR="005302C5" w:rsidRDefault="00B703DC" w:rsidP="00836A6A">
      <w:pPr>
        <w:spacing w:after="120" w:line="240" w:lineRule="auto"/>
        <w:ind w:left="2880" w:firstLine="720"/>
        <w:rPr>
          <w:lang w:eastAsia="zh-CN"/>
        </w:rPr>
      </w:pPr>
      <w:r>
        <w:rPr>
          <w:lang w:eastAsia="zh-CN"/>
        </w:rPr>
        <w:t xml:space="preserve">Name: </w:t>
      </w:r>
      <w:r>
        <w:rPr>
          <w:rFonts w:hint="eastAsia"/>
          <w:lang w:eastAsia="zh-CN"/>
        </w:rPr>
        <w:t>字符串，附件名称</w:t>
      </w:r>
    </w:p>
    <w:p w14:paraId="4F776C7D" w14:textId="4F6D09A4" w:rsidR="005F6F74" w:rsidRDefault="005302C5" w:rsidP="00836A6A">
      <w:pPr>
        <w:spacing w:after="120" w:line="240" w:lineRule="auto"/>
        <w:ind w:left="2880" w:firstLine="720"/>
        <w:rPr>
          <w:lang w:eastAsia="zh-CN"/>
        </w:rPr>
      </w:pPr>
      <w:r>
        <w:rPr>
          <w:rFonts w:hint="eastAsia"/>
          <w:lang w:eastAsia="zh-CN"/>
        </w:rPr>
        <w:t>U</w:t>
      </w:r>
      <w:r w:rsidR="005F6F74">
        <w:rPr>
          <w:lang w:eastAsia="zh-CN"/>
        </w:rPr>
        <w:t xml:space="preserve">rl: </w:t>
      </w:r>
      <w:r w:rsidR="005F6F74">
        <w:rPr>
          <w:rFonts w:hint="eastAsia"/>
          <w:lang w:eastAsia="zh-CN"/>
        </w:rPr>
        <w:t>字符串，下载（访问）地址</w:t>
      </w:r>
    </w:p>
    <w:p w14:paraId="6EED8416" w14:textId="4E1A5803" w:rsidR="00B2771E" w:rsidRDefault="00B703DC" w:rsidP="00836A6A">
      <w:pPr>
        <w:spacing w:after="120" w:line="240" w:lineRule="auto"/>
        <w:ind w:left="2160"/>
        <w:rPr>
          <w:lang w:eastAsia="zh-CN"/>
        </w:rPr>
      </w:pPr>
      <w:r>
        <w:rPr>
          <w:lang w:eastAsia="zh-CN"/>
        </w:rPr>
        <w:tab/>
        <w:t>}</w:t>
      </w:r>
      <w:r w:rsidR="005302C5">
        <w:rPr>
          <w:rFonts w:hint="eastAsia"/>
          <w:lang w:eastAsia="zh-CN"/>
        </w:rPr>
        <w:t>,</w:t>
      </w:r>
      <w:r w:rsidR="005302C5">
        <w:rPr>
          <w:lang w:eastAsia="zh-CN"/>
        </w:rPr>
        <w:t xml:space="preserve"> </w:t>
      </w:r>
      <w:r w:rsidR="005302C5">
        <w:rPr>
          <w:rFonts w:hint="eastAsia"/>
          <w:lang w:eastAsia="zh-CN"/>
        </w:rPr>
        <w:t>……</w:t>
      </w:r>
      <w:r w:rsidR="00B2771E">
        <w:rPr>
          <w:lang w:eastAsia="zh-CN"/>
        </w:rPr>
        <w:t>]</w:t>
      </w:r>
    </w:p>
    <w:p w14:paraId="2E63BCE2" w14:textId="77777777" w:rsidR="00076156" w:rsidRDefault="00076156" w:rsidP="00836A6A">
      <w:pPr>
        <w:spacing w:after="120" w:line="240" w:lineRule="auto"/>
        <w:ind w:left="2160"/>
        <w:rPr>
          <w:lang w:eastAsia="zh-CN"/>
        </w:rPr>
      </w:pPr>
      <w:proofErr w:type="spellStart"/>
      <w:r>
        <w:rPr>
          <w:rFonts w:hint="eastAsia"/>
          <w:lang w:eastAsia="zh-CN"/>
        </w:rPr>
        <w:t>Creat</w:t>
      </w:r>
      <w:r>
        <w:rPr>
          <w:lang w:eastAsia="zh-CN"/>
        </w:rPr>
        <w:t>ionTime</w:t>
      </w:r>
      <w:proofErr w:type="spellEnd"/>
      <w:r>
        <w:rPr>
          <w:rFonts w:hint="eastAsia"/>
          <w:lang w:eastAsia="zh-CN"/>
        </w:rPr>
        <w:t>：日期，格式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yyy</w:t>
      </w:r>
      <w:proofErr w:type="spellEnd"/>
      <w:r>
        <w:rPr>
          <w:lang w:eastAsia="zh-CN"/>
        </w:rPr>
        <w:t xml:space="preserve">-MM-dd </w:t>
      </w:r>
      <w:proofErr w:type="spellStart"/>
      <w:r>
        <w:rPr>
          <w:lang w:eastAsia="zh-CN"/>
        </w:rPr>
        <w:t>hh:mm:ss</w:t>
      </w:r>
      <w:proofErr w:type="spellEnd"/>
      <w:r>
        <w:rPr>
          <w:rFonts w:hint="eastAsia"/>
          <w:lang w:eastAsia="zh-CN"/>
        </w:rPr>
        <w:t>，记录创建时间</w:t>
      </w:r>
    </w:p>
    <w:p w14:paraId="4351F601" w14:textId="77777777" w:rsidR="00076156" w:rsidRDefault="00076156" w:rsidP="00836A6A">
      <w:pPr>
        <w:spacing w:after="120" w:line="240" w:lineRule="auto"/>
        <w:ind w:left="2160"/>
        <w:rPr>
          <w:lang w:eastAsia="zh-CN"/>
        </w:rPr>
      </w:pPr>
      <w:proofErr w:type="spellStart"/>
      <w:r>
        <w:rPr>
          <w:lang w:eastAsia="zh-CN"/>
        </w:rPr>
        <w:t>ModificationTime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日期，格式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yyy</w:t>
      </w:r>
      <w:proofErr w:type="spellEnd"/>
      <w:r>
        <w:rPr>
          <w:lang w:eastAsia="zh-CN"/>
        </w:rPr>
        <w:t xml:space="preserve">-MM-dd </w:t>
      </w:r>
      <w:proofErr w:type="spellStart"/>
      <w:r>
        <w:rPr>
          <w:lang w:eastAsia="zh-CN"/>
        </w:rPr>
        <w:t>hh:mm:ss</w:t>
      </w:r>
      <w:proofErr w:type="spellEnd"/>
      <w:r>
        <w:rPr>
          <w:rFonts w:hint="eastAsia"/>
          <w:lang w:eastAsia="zh-CN"/>
        </w:rPr>
        <w:t>，记录最后修改时间</w:t>
      </w:r>
    </w:p>
    <w:p w14:paraId="3A575E47" w14:textId="77777777" w:rsidR="00076156" w:rsidRDefault="00076156" w:rsidP="00836A6A">
      <w:pPr>
        <w:spacing w:after="120" w:line="240" w:lineRule="auto"/>
        <w:ind w:left="72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t>，……</w:t>
      </w:r>
      <w:r>
        <w:rPr>
          <w:lang w:eastAsia="zh-CN"/>
        </w:rPr>
        <w:tab/>
      </w:r>
    </w:p>
    <w:p w14:paraId="44C8A26F" w14:textId="77777777" w:rsidR="00076156" w:rsidRDefault="00076156" w:rsidP="00836A6A">
      <w:pPr>
        <w:spacing w:after="120" w:line="240" w:lineRule="auto"/>
        <w:ind w:firstLine="720"/>
        <w:rPr>
          <w:lang w:eastAsia="zh-CN"/>
        </w:rPr>
      </w:pPr>
      <w:r>
        <w:rPr>
          <w:lang w:eastAsia="zh-CN"/>
        </w:rPr>
        <w:t>]</w:t>
      </w:r>
    </w:p>
    <w:p w14:paraId="600C5197" w14:textId="4DF10CA4" w:rsidR="00076156" w:rsidRDefault="00076156" w:rsidP="00836A6A">
      <w:pPr>
        <w:spacing w:after="120" w:line="240" w:lineRule="auto"/>
        <w:rPr>
          <w:lang w:eastAsia="zh-CN"/>
        </w:rPr>
      </w:pPr>
      <w:r>
        <w:rPr>
          <w:rFonts w:hint="eastAsia"/>
          <w:lang w:eastAsia="zh-CN"/>
        </w:rPr>
        <w:t>}</w:t>
      </w:r>
    </w:p>
    <w:p w14:paraId="232CD218" w14:textId="2356B66D" w:rsidR="00CE729D" w:rsidRDefault="00CE729D" w:rsidP="00CE729D">
      <w:pPr>
        <w:pStyle w:val="Heading2"/>
        <w:rPr>
          <w:lang w:eastAsia="zh-CN"/>
        </w:rPr>
      </w:pPr>
      <w:bookmarkStart w:id="30" w:name="_Toc13478749"/>
      <w:r>
        <w:rPr>
          <w:rFonts w:hint="eastAsia"/>
          <w:lang w:eastAsia="zh-CN"/>
        </w:rPr>
        <w:lastRenderedPageBreak/>
        <w:t>承包商附件信息</w:t>
      </w:r>
      <w:bookmarkEnd w:id="30"/>
    </w:p>
    <w:p w14:paraId="0984B585" w14:textId="1A1456D0" w:rsidR="00CE729D" w:rsidRDefault="00CE729D" w:rsidP="00CE729D">
      <w:pPr>
        <w:spacing w:after="120" w:line="240" w:lineRule="auto"/>
        <w:rPr>
          <w:rFonts w:ascii="微软雅黑" w:hAnsi="微软雅黑"/>
          <w:b/>
          <w:lang w:eastAsia="zh-CN"/>
        </w:rPr>
      </w:pPr>
      <w:r>
        <w:rPr>
          <w:rFonts w:ascii="微软雅黑" w:hAnsi="微软雅黑" w:hint="eastAsia"/>
          <w:b/>
          <w:lang w:eastAsia="zh-CN"/>
        </w:rPr>
        <w:t>URI：</w:t>
      </w:r>
      <w:r>
        <w:rPr>
          <w:rFonts w:ascii="微软雅黑" w:hAnsi="微软雅黑"/>
          <w:bCs/>
          <w:lang w:eastAsia="zh-CN"/>
        </w:rPr>
        <w:t xml:space="preserve"> /contractor/attachments</w:t>
      </w:r>
    </w:p>
    <w:p w14:paraId="433457C7" w14:textId="77777777" w:rsidR="00CE729D" w:rsidRDefault="00CE729D" w:rsidP="00CE729D">
      <w:pPr>
        <w:spacing w:after="120" w:line="240" w:lineRule="auto"/>
        <w:rPr>
          <w:lang w:eastAsia="zh-CN"/>
        </w:rPr>
      </w:pPr>
      <w:r w:rsidRPr="00E061DB">
        <w:rPr>
          <w:rFonts w:ascii="微软雅黑" w:hAnsi="微软雅黑" w:hint="eastAsia"/>
          <w:b/>
          <w:lang w:eastAsia="zh-CN"/>
        </w:rPr>
        <w:t>Http方法</w:t>
      </w:r>
      <w:r w:rsidRPr="00E061DB">
        <w:rPr>
          <w:rFonts w:hint="eastAsia"/>
          <w:b/>
          <w:lang w:eastAsia="zh-CN"/>
        </w:rPr>
        <w:t>：</w:t>
      </w:r>
      <w:r w:rsidRPr="0025302D">
        <w:rPr>
          <w:rFonts w:hint="eastAsia"/>
          <w:lang w:eastAsia="zh-CN"/>
        </w:rPr>
        <w:t>GET</w:t>
      </w:r>
    </w:p>
    <w:p w14:paraId="4A184A6E" w14:textId="77777777" w:rsidR="00CE729D" w:rsidRDefault="00CE729D" w:rsidP="00CE729D">
      <w:pPr>
        <w:spacing w:after="120" w:line="240" w:lineRule="auto"/>
        <w:rPr>
          <w:b/>
          <w:lang w:eastAsia="zh-CN"/>
        </w:rPr>
      </w:pPr>
      <w:r>
        <w:rPr>
          <w:rFonts w:hint="eastAsia"/>
          <w:b/>
          <w:lang w:eastAsia="zh-CN"/>
        </w:rPr>
        <w:t>参数</w:t>
      </w:r>
      <w:r w:rsidRPr="00E061DB">
        <w:rPr>
          <w:rFonts w:hint="eastAsia"/>
          <w:b/>
          <w:lang w:eastAsia="zh-CN"/>
        </w:rPr>
        <w:t>：</w:t>
      </w:r>
    </w:p>
    <w:p w14:paraId="26C420D4" w14:textId="77777777" w:rsidR="00CE729D" w:rsidRDefault="00CE729D" w:rsidP="00CE729D">
      <w:pPr>
        <w:rPr>
          <w:lang w:eastAsia="zh-CN"/>
        </w:rPr>
      </w:pPr>
      <w:proofErr w:type="spellStart"/>
      <w:r>
        <w:rPr>
          <w:lang w:eastAsia="zh-CN"/>
        </w:rPr>
        <w:t>ContractorId</w:t>
      </w:r>
      <w:proofErr w:type="spellEnd"/>
      <w:r>
        <w:rPr>
          <w:rFonts w:hint="eastAsia"/>
          <w:lang w:eastAsia="zh-CN"/>
        </w:rPr>
        <w:t>：承包商唯一标识，参数必填，值对应于</w:t>
      </w:r>
      <w:r>
        <w:rPr>
          <w:rFonts w:hint="eastAsia"/>
          <w:lang w:eastAsia="zh-CN"/>
        </w:rPr>
        <w:t>I</w:t>
      </w:r>
      <w:r>
        <w:rPr>
          <w:lang w:eastAsia="zh-CN"/>
        </w:rPr>
        <w:t>D3</w:t>
      </w:r>
    </w:p>
    <w:p w14:paraId="1FF80444" w14:textId="77777777" w:rsidR="0033695D" w:rsidRDefault="00CE729D" w:rsidP="0033695D">
      <w:pPr>
        <w:spacing w:after="120" w:line="240" w:lineRule="auto"/>
        <w:rPr>
          <w:b/>
          <w:bCs/>
          <w:lang w:eastAsia="zh-CN"/>
        </w:rPr>
      </w:pPr>
      <w:r w:rsidRPr="002A2478">
        <w:rPr>
          <w:rFonts w:hint="eastAsia"/>
          <w:b/>
          <w:bCs/>
          <w:lang w:eastAsia="zh-CN"/>
        </w:rPr>
        <w:t>返回值：</w:t>
      </w:r>
      <w:r>
        <w:rPr>
          <w:rFonts w:hint="eastAsia"/>
          <w:b/>
          <w:bCs/>
          <w:lang w:eastAsia="zh-CN"/>
        </w:rPr>
        <w:t>J</w:t>
      </w:r>
      <w:r>
        <w:rPr>
          <w:b/>
          <w:bCs/>
          <w:lang w:eastAsia="zh-CN"/>
        </w:rPr>
        <w:t>SON</w:t>
      </w:r>
      <w:r w:rsidR="00A9060C">
        <w:rPr>
          <w:rFonts w:hint="eastAsia"/>
          <w:b/>
          <w:bCs/>
          <w:lang w:eastAsia="zh-CN"/>
        </w:rPr>
        <w:t>数组</w:t>
      </w:r>
    </w:p>
    <w:p w14:paraId="0D86395D" w14:textId="77777777" w:rsidR="0033695D" w:rsidRDefault="00CE729D" w:rsidP="0033695D">
      <w:pPr>
        <w:spacing w:after="120" w:line="240" w:lineRule="auto"/>
        <w:rPr>
          <w:lang w:eastAsia="zh-CN"/>
        </w:rPr>
      </w:pPr>
      <w:r>
        <w:rPr>
          <w:lang w:eastAsia="zh-CN"/>
        </w:rPr>
        <w:t>[</w:t>
      </w:r>
    </w:p>
    <w:p w14:paraId="30A846F9" w14:textId="77777777" w:rsidR="0033695D" w:rsidRDefault="00CE729D" w:rsidP="0033695D">
      <w:pPr>
        <w:spacing w:after="120" w:line="240" w:lineRule="auto"/>
        <w:ind w:firstLine="720"/>
        <w:rPr>
          <w:lang w:eastAsia="zh-CN"/>
        </w:rPr>
      </w:pPr>
      <w:r>
        <w:rPr>
          <w:lang w:eastAsia="zh-CN"/>
        </w:rPr>
        <w:t xml:space="preserve">{ </w:t>
      </w:r>
    </w:p>
    <w:p w14:paraId="270594FC" w14:textId="77777777" w:rsidR="0033695D" w:rsidRDefault="00CE729D" w:rsidP="0033695D">
      <w:pPr>
        <w:spacing w:after="120" w:line="240" w:lineRule="auto"/>
        <w:ind w:left="720" w:firstLine="720"/>
        <w:rPr>
          <w:lang w:eastAsia="zh-CN"/>
        </w:rPr>
      </w:pPr>
      <w:r>
        <w:rPr>
          <w:lang w:eastAsia="zh-CN"/>
        </w:rPr>
        <w:t xml:space="preserve">Name: </w:t>
      </w:r>
      <w:r>
        <w:rPr>
          <w:rFonts w:hint="eastAsia"/>
          <w:lang w:eastAsia="zh-CN"/>
        </w:rPr>
        <w:t>字符串，附件名称</w:t>
      </w:r>
    </w:p>
    <w:p w14:paraId="262E3750" w14:textId="77777777" w:rsidR="00C82A85" w:rsidRDefault="00CE729D" w:rsidP="00C82A85">
      <w:pPr>
        <w:spacing w:after="120" w:line="240" w:lineRule="auto"/>
        <w:ind w:left="720" w:firstLine="720"/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lang w:eastAsia="zh-CN"/>
        </w:rPr>
        <w:t xml:space="preserve">rl: </w:t>
      </w:r>
      <w:r>
        <w:rPr>
          <w:rFonts w:hint="eastAsia"/>
          <w:lang w:eastAsia="zh-CN"/>
        </w:rPr>
        <w:t>字符串，下载（访问）地址</w:t>
      </w:r>
    </w:p>
    <w:p w14:paraId="3499C037" w14:textId="028AE98B" w:rsidR="00C82A85" w:rsidRDefault="00C82A85" w:rsidP="00C82A85">
      <w:pPr>
        <w:spacing w:after="120" w:line="240" w:lineRule="auto"/>
        <w:ind w:left="720" w:firstLine="720"/>
        <w:rPr>
          <w:lang w:eastAsia="zh-CN"/>
        </w:rPr>
      </w:pPr>
      <w:proofErr w:type="spellStart"/>
      <w:r>
        <w:rPr>
          <w:rFonts w:hint="eastAsia"/>
          <w:lang w:eastAsia="zh-CN"/>
        </w:rPr>
        <w:t>Creat</w:t>
      </w:r>
      <w:r>
        <w:rPr>
          <w:lang w:eastAsia="zh-CN"/>
        </w:rPr>
        <w:t>ionTime</w:t>
      </w:r>
      <w:proofErr w:type="spellEnd"/>
      <w:r>
        <w:rPr>
          <w:rFonts w:hint="eastAsia"/>
          <w:lang w:eastAsia="zh-CN"/>
        </w:rPr>
        <w:t>：日期，格式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yyy</w:t>
      </w:r>
      <w:proofErr w:type="spellEnd"/>
      <w:r>
        <w:rPr>
          <w:lang w:eastAsia="zh-CN"/>
        </w:rPr>
        <w:t xml:space="preserve">-MM-dd </w:t>
      </w:r>
      <w:proofErr w:type="spellStart"/>
      <w:r>
        <w:rPr>
          <w:lang w:eastAsia="zh-CN"/>
        </w:rPr>
        <w:t>hh:mm:ss</w:t>
      </w:r>
      <w:proofErr w:type="spellEnd"/>
      <w:r>
        <w:rPr>
          <w:rFonts w:hint="eastAsia"/>
          <w:lang w:eastAsia="zh-CN"/>
        </w:rPr>
        <w:t>，记录创建时间</w:t>
      </w:r>
    </w:p>
    <w:p w14:paraId="10FA1508" w14:textId="77777777" w:rsidR="0033695D" w:rsidRDefault="00CE729D" w:rsidP="0033695D">
      <w:pPr>
        <w:spacing w:after="120" w:line="240" w:lineRule="auto"/>
        <w:ind w:firstLine="720"/>
        <w:rPr>
          <w:lang w:eastAsia="zh-CN"/>
        </w:rPr>
      </w:pPr>
      <w:r>
        <w:rPr>
          <w:lang w:eastAsia="zh-CN"/>
        </w:rPr>
        <w:t>}</w:t>
      </w:r>
      <w:r>
        <w:rPr>
          <w:rFonts w:hint="eastAsia"/>
          <w:lang w:eastAsia="zh-CN"/>
        </w:rPr>
        <w:t>,</w:t>
      </w:r>
    </w:p>
    <w:p w14:paraId="23D381FC" w14:textId="77777777" w:rsidR="0033695D" w:rsidRDefault="00CE729D" w:rsidP="0033695D">
      <w:pPr>
        <w:spacing w:after="120" w:line="240" w:lineRule="auto"/>
        <w:ind w:firstLine="720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……</w:t>
      </w:r>
    </w:p>
    <w:p w14:paraId="337ED136" w14:textId="5746BBFB" w:rsidR="00F1429D" w:rsidRDefault="00CE729D" w:rsidP="00836A6A">
      <w:pPr>
        <w:spacing w:after="120" w:line="240" w:lineRule="auto"/>
        <w:rPr>
          <w:lang w:eastAsia="zh-CN"/>
        </w:rPr>
      </w:pPr>
      <w:r>
        <w:rPr>
          <w:lang w:eastAsia="zh-CN"/>
        </w:rPr>
        <w:t>]</w:t>
      </w:r>
    </w:p>
    <w:p w14:paraId="4FA68292" w14:textId="77777777" w:rsidR="00F1429D" w:rsidRDefault="00F1429D">
      <w:pPr>
        <w:rPr>
          <w:lang w:eastAsia="zh-CN"/>
        </w:rPr>
      </w:pPr>
      <w:r>
        <w:rPr>
          <w:lang w:eastAsia="zh-CN"/>
        </w:rPr>
        <w:br w:type="page"/>
      </w:r>
    </w:p>
    <w:p w14:paraId="22656ABD" w14:textId="308FC90F" w:rsidR="00B57838" w:rsidRDefault="00B57838" w:rsidP="00B57838">
      <w:pPr>
        <w:pStyle w:val="Heading2"/>
        <w:rPr>
          <w:lang w:eastAsia="zh-CN"/>
        </w:rPr>
      </w:pPr>
      <w:bookmarkStart w:id="31" w:name="OLE_LINK13"/>
      <w:bookmarkStart w:id="32" w:name="_Toc13478750"/>
      <w:r>
        <w:rPr>
          <w:rFonts w:hint="eastAsia"/>
          <w:lang w:eastAsia="zh-CN"/>
        </w:rPr>
        <w:lastRenderedPageBreak/>
        <w:t>承包商项目</w:t>
      </w:r>
      <w:r w:rsidR="007B0548">
        <w:rPr>
          <w:rFonts w:hint="eastAsia"/>
          <w:lang w:eastAsia="zh-CN"/>
        </w:rPr>
        <w:t>列表</w:t>
      </w:r>
      <w:bookmarkEnd w:id="32"/>
    </w:p>
    <w:bookmarkEnd w:id="31"/>
    <w:p w14:paraId="64B38F4F" w14:textId="09535EC8" w:rsidR="00750F12" w:rsidRDefault="00750F12" w:rsidP="00750F12">
      <w:pPr>
        <w:rPr>
          <w:rFonts w:ascii="微软雅黑" w:hAnsi="微软雅黑"/>
          <w:b/>
          <w:lang w:eastAsia="zh-CN"/>
        </w:rPr>
      </w:pPr>
      <w:r>
        <w:rPr>
          <w:rFonts w:ascii="微软雅黑" w:hAnsi="微软雅黑" w:hint="eastAsia"/>
          <w:b/>
          <w:lang w:eastAsia="zh-CN"/>
        </w:rPr>
        <w:t>URI：</w:t>
      </w:r>
      <w:r>
        <w:rPr>
          <w:rFonts w:ascii="微软雅黑" w:hAnsi="微软雅黑"/>
          <w:bCs/>
          <w:lang w:eastAsia="zh-CN"/>
        </w:rPr>
        <w:t xml:space="preserve"> /</w:t>
      </w:r>
      <w:r w:rsidR="002E6262">
        <w:rPr>
          <w:rFonts w:ascii="微软雅黑" w:hAnsi="微软雅黑" w:hint="eastAsia"/>
          <w:bCs/>
          <w:lang w:eastAsia="zh-CN"/>
        </w:rPr>
        <w:t>c</w:t>
      </w:r>
      <w:r w:rsidR="002E6262">
        <w:rPr>
          <w:rFonts w:ascii="微软雅黑" w:hAnsi="微软雅黑"/>
          <w:bCs/>
          <w:lang w:eastAsia="zh-CN"/>
        </w:rPr>
        <w:t>ontractor</w:t>
      </w:r>
      <w:r>
        <w:rPr>
          <w:rFonts w:ascii="微软雅黑" w:hAnsi="微软雅黑"/>
          <w:bCs/>
          <w:lang w:eastAsia="zh-CN"/>
        </w:rPr>
        <w:t>/</w:t>
      </w:r>
      <w:bookmarkStart w:id="33" w:name="OLE_LINK10"/>
      <w:bookmarkStart w:id="34" w:name="OLE_LINK11"/>
      <w:bookmarkStart w:id="35" w:name="OLE_LINK12"/>
      <w:r w:rsidR="002E6262">
        <w:rPr>
          <w:rFonts w:ascii="微软雅黑" w:hAnsi="微软雅黑"/>
          <w:bCs/>
          <w:lang w:eastAsia="zh-CN"/>
        </w:rPr>
        <w:t>projects</w:t>
      </w:r>
      <w:bookmarkEnd w:id="33"/>
      <w:bookmarkEnd w:id="34"/>
      <w:bookmarkEnd w:id="35"/>
    </w:p>
    <w:p w14:paraId="27BC8823" w14:textId="12B2A1D9" w:rsidR="00B57838" w:rsidRDefault="00B57838" w:rsidP="00B57838">
      <w:pPr>
        <w:rPr>
          <w:lang w:eastAsia="zh-CN"/>
        </w:rPr>
      </w:pPr>
      <w:r w:rsidRPr="00E061DB">
        <w:rPr>
          <w:rFonts w:ascii="微软雅黑" w:hAnsi="微软雅黑" w:hint="eastAsia"/>
          <w:b/>
          <w:lang w:eastAsia="zh-CN"/>
        </w:rPr>
        <w:t>Http方法</w:t>
      </w:r>
      <w:r w:rsidRPr="00E061DB">
        <w:rPr>
          <w:rFonts w:hint="eastAsia"/>
          <w:b/>
          <w:lang w:eastAsia="zh-CN"/>
        </w:rPr>
        <w:t>：</w:t>
      </w:r>
      <w:r w:rsidR="00E85DB4" w:rsidRPr="0025302D">
        <w:rPr>
          <w:rFonts w:hint="eastAsia"/>
          <w:lang w:eastAsia="zh-CN"/>
        </w:rPr>
        <w:t>GET</w:t>
      </w:r>
    </w:p>
    <w:p w14:paraId="16B62995" w14:textId="5F229B3D" w:rsidR="00D95451" w:rsidRDefault="00D95451" w:rsidP="00D95451">
      <w:pPr>
        <w:rPr>
          <w:b/>
          <w:lang w:eastAsia="zh-CN"/>
        </w:rPr>
      </w:pPr>
      <w:r>
        <w:rPr>
          <w:rFonts w:hint="eastAsia"/>
          <w:b/>
          <w:lang w:eastAsia="zh-CN"/>
        </w:rPr>
        <w:t>参数</w:t>
      </w:r>
      <w:r w:rsidRPr="00E061DB">
        <w:rPr>
          <w:rFonts w:hint="eastAsia"/>
          <w:b/>
          <w:lang w:eastAsia="zh-CN"/>
        </w:rPr>
        <w:t>：</w:t>
      </w:r>
    </w:p>
    <w:p w14:paraId="0714F205" w14:textId="0F231699" w:rsidR="00305A8D" w:rsidRDefault="00E66902" w:rsidP="00305A8D">
      <w:pPr>
        <w:rPr>
          <w:lang w:eastAsia="zh-CN"/>
        </w:rPr>
      </w:pPr>
      <w:proofErr w:type="spellStart"/>
      <w:r>
        <w:rPr>
          <w:lang w:eastAsia="zh-CN"/>
        </w:rPr>
        <w:t>ContractorId</w:t>
      </w:r>
      <w:proofErr w:type="spellEnd"/>
      <w:r w:rsidR="00305A8D">
        <w:rPr>
          <w:rFonts w:hint="eastAsia"/>
          <w:lang w:eastAsia="zh-CN"/>
        </w:rPr>
        <w:t>：</w:t>
      </w:r>
      <w:r w:rsidR="006802A1">
        <w:rPr>
          <w:rFonts w:hint="eastAsia"/>
          <w:lang w:eastAsia="zh-CN"/>
        </w:rPr>
        <w:t>承包商唯一标识</w:t>
      </w:r>
      <w:r w:rsidR="00390CA9">
        <w:rPr>
          <w:rFonts w:hint="eastAsia"/>
          <w:lang w:eastAsia="zh-CN"/>
        </w:rPr>
        <w:t>，</w:t>
      </w:r>
      <w:r w:rsidR="000F7536">
        <w:rPr>
          <w:rFonts w:hint="eastAsia"/>
          <w:lang w:eastAsia="zh-CN"/>
        </w:rPr>
        <w:t>参数</w:t>
      </w:r>
      <w:r w:rsidR="00390CA9">
        <w:rPr>
          <w:rFonts w:hint="eastAsia"/>
          <w:lang w:eastAsia="zh-CN"/>
        </w:rPr>
        <w:t>必填</w:t>
      </w:r>
      <w:r w:rsidR="0071770C">
        <w:rPr>
          <w:rFonts w:hint="eastAsia"/>
          <w:lang w:eastAsia="zh-CN"/>
        </w:rPr>
        <w:t>，值对应于</w:t>
      </w:r>
      <w:r w:rsidR="0071770C">
        <w:rPr>
          <w:rFonts w:hint="eastAsia"/>
          <w:lang w:eastAsia="zh-CN"/>
        </w:rPr>
        <w:t>I</w:t>
      </w:r>
      <w:r w:rsidR="0071770C">
        <w:rPr>
          <w:lang w:eastAsia="zh-CN"/>
        </w:rPr>
        <w:t>D3</w:t>
      </w:r>
    </w:p>
    <w:p w14:paraId="6A6910DC" w14:textId="571FD55B" w:rsidR="009A3BD1" w:rsidRDefault="009A3BD1" w:rsidP="009A3BD1">
      <w:pPr>
        <w:rPr>
          <w:b/>
          <w:bCs/>
          <w:lang w:eastAsia="zh-CN"/>
        </w:rPr>
      </w:pPr>
      <w:r w:rsidRPr="002A2478">
        <w:rPr>
          <w:rFonts w:hint="eastAsia"/>
          <w:b/>
          <w:bCs/>
          <w:lang w:eastAsia="zh-CN"/>
        </w:rPr>
        <w:t>返回值：</w:t>
      </w:r>
      <w:r>
        <w:rPr>
          <w:rFonts w:hint="eastAsia"/>
          <w:b/>
          <w:bCs/>
          <w:lang w:eastAsia="zh-CN"/>
        </w:rPr>
        <w:t>J</w:t>
      </w:r>
      <w:r>
        <w:rPr>
          <w:b/>
          <w:bCs/>
          <w:lang w:eastAsia="zh-CN"/>
        </w:rPr>
        <w:t>SON</w:t>
      </w:r>
      <w:r>
        <w:rPr>
          <w:rFonts w:hint="eastAsia"/>
          <w:b/>
          <w:bCs/>
          <w:lang w:eastAsia="zh-CN"/>
        </w:rPr>
        <w:t>数组</w:t>
      </w:r>
    </w:p>
    <w:p w14:paraId="7B48DA5F" w14:textId="6ABD896C" w:rsidR="00984077" w:rsidRDefault="00984077" w:rsidP="009A3BD1">
      <w:pPr>
        <w:rPr>
          <w:lang w:eastAsia="zh-CN"/>
        </w:rPr>
      </w:pPr>
      <w:r w:rsidRPr="00984077">
        <w:rPr>
          <w:lang w:eastAsia="zh-CN"/>
        </w:rPr>
        <w:t>[</w:t>
      </w:r>
    </w:p>
    <w:p w14:paraId="237300B7" w14:textId="77777777" w:rsidR="006519AC" w:rsidRDefault="004359D1" w:rsidP="006519AC">
      <w:pPr>
        <w:rPr>
          <w:lang w:eastAsia="zh-CN"/>
        </w:rPr>
      </w:pPr>
      <w:r>
        <w:rPr>
          <w:lang w:eastAsia="zh-CN"/>
        </w:rPr>
        <w:tab/>
      </w:r>
      <w:r w:rsidR="00D439FC">
        <w:rPr>
          <w:lang w:eastAsia="zh-CN"/>
        </w:rPr>
        <w:t>{</w:t>
      </w:r>
    </w:p>
    <w:p w14:paraId="2EBFD7D2" w14:textId="6211B138" w:rsidR="006519AC" w:rsidRDefault="00504D7D" w:rsidP="006519AC">
      <w:pPr>
        <w:ind w:left="720" w:firstLine="720"/>
        <w:rPr>
          <w:lang w:eastAsia="zh-CN"/>
        </w:rPr>
      </w:pPr>
      <w:r>
        <w:rPr>
          <w:rFonts w:hint="eastAsia"/>
          <w:lang w:eastAsia="zh-CN"/>
        </w:rPr>
        <w:t>Id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字符串，</w:t>
      </w:r>
      <w:r w:rsidR="00CD3824">
        <w:rPr>
          <w:rFonts w:hint="eastAsia"/>
          <w:lang w:eastAsia="zh-CN"/>
        </w:rPr>
        <w:t>项目唯一标识</w:t>
      </w:r>
      <w:r w:rsidR="00462CA0">
        <w:rPr>
          <w:rFonts w:hint="eastAsia"/>
          <w:lang w:eastAsia="zh-CN"/>
        </w:rPr>
        <w:t>（</w:t>
      </w:r>
      <w:r w:rsidR="00983894">
        <w:rPr>
          <w:rFonts w:hint="eastAsia"/>
          <w:lang w:eastAsia="zh-CN"/>
        </w:rPr>
        <w:t>本文中以</w:t>
      </w:r>
      <w:r w:rsidR="00983894">
        <w:rPr>
          <w:rFonts w:hint="eastAsia"/>
          <w:lang w:eastAsia="zh-CN"/>
        </w:rPr>
        <w:t>ID</w:t>
      </w:r>
      <w:r w:rsidR="00462CA0">
        <w:rPr>
          <w:rFonts w:hint="eastAsia"/>
          <w:lang w:eastAsia="zh-CN"/>
        </w:rPr>
        <w:t>4</w:t>
      </w:r>
      <w:r w:rsidR="00462CA0">
        <w:rPr>
          <w:rFonts w:hint="eastAsia"/>
          <w:lang w:eastAsia="zh-CN"/>
        </w:rPr>
        <w:t>表示）</w:t>
      </w:r>
    </w:p>
    <w:p w14:paraId="5C4306E0" w14:textId="59B3829C" w:rsidR="006519AC" w:rsidRDefault="00D039C9" w:rsidP="006519AC">
      <w:pPr>
        <w:ind w:left="720" w:firstLine="720"/>
        <w:rPr>
          <w:lang w:eastAsia="zh-CN"/>
        </w:rPr>
      </w:pPr>
      <w:r>
        <w:rPr>
          <w:lang w:eastAsia="zh-CN"/>
        </w:rPr>
        <w:t xml:space="preserve">Code: </w:t>
      </w:r>
      <w:r>
        <w:rPr>
          <w:rFonts w:hint="eastAsia"/>
          <w:lang w:eastAsia="zh-CN"/>
        </w:rPr>
        <w:t>字符串，项目编号</w:t>
      </w:r>
      <w:r>
        <w:rPr>
          <w:rFonts w:hint="eastAsia"/>
          <w:lang w:eastAsia="zh-CN"/>
        </w:rPr>
        <w:t xml:space="preserve"> </w:t>
      </w:r>
    </w:p>
    <w:p w14:paraId="56A691BB" w14:textId="3C2AA589" w:rsidR="00D039C9" w:rsidRDefault="00D039C9" w:rsidP="006519AC">
      <w:pPr>
        <w:ind w:left="720" w:firstLine="720"/>
        <w:rPr>
          <w:lang w:eastAsia="zh-CN"/>
        </w:rPr>
      </w:pPr>
      <w:r>
        <w:rPr>
          <w:lang w:eastAsia="zh-CN"/>
        </w:rPr>
        <w:t xml:space="preserve">Name: </w:t>
      </w:r>
      <w:r>
        <w:rPr>
          <w:rFonts w:hint="eastAsia"/>
          <w:lang w:eastAsia="zh-CN"/>
        </w:rPr>
        <w:t>字符串，项目名称</w:t>
      </w:r>
    </w:p>
    <w:p w14:paraId="4B1D5F32" w14:textId="6DB5FA89" w:rsidR="00D039C9" w:rsidRDefault="007E3558" w:rsidP="006519AC">
      <w:pPr>
        <w:ind w:left="720" w:firstLine="720"/>
        <w:rPr>
          <w:lang w:eastAsia="zh-CN"/>
        </w:rPr>
      </w:pPr>
      <w:r>
        <w:rPr>
          <w:lang w:eastAsia="zh-CN"/>
        </w:rPr>
        <w:t>Progress</w:t>
      </w:r>
      <w:r w:rsidR="00D039C9">
        <w:rPr>
          <w:lang w:eastAsia="zh-CN"/>
        </w:rPr>
        <w:t xml:space="preserve">: </w:t>
      </w:r>
      <w:r w:rsidR="00D039C9">
        <w:rPr>
          <w:rFonts w:hint="eastAsia"/>
          <w:lang w:eastAsia="zh-CN"/>
        </w:rPr>
        <w:t>字符串，项目状态</w:t>
      </w:r>
      <w:r w:rsidR="00A273B3">
        <w:rPr>
          <w:rFonts w:hint="eastAsia"/>
          <w:lang w:eastAsia="zh-CN"/>
        </w:rPr>
        <w:t>（流程）</w:t>
      </w:r>
    </w:p>
    <w:p w14:paraId="20F4AEBE" w14:textId="77777777" w:rsidR="00244175" w:rsidRDefault="00D039C9" w:rsidP="00244175">
      <w:pPr>
        <w:ind w:left="720" w:firstLine="720"/>
        <w:rPr>
          <w:lang w:eastAsia="zh-CN"/>
        </w:rPr>
      </w:pPr>
      <w:r>
        <w:rPr>
          <w:lang w:eastAsia="zh-CN"/>
        </w:rPr>
        <w:t>Ty</w:t>
      </w:r>
      <w:r>
        <w:rPr>
          <w:rFonts w:hint="eastAsia"/>
          <w:lang w:eastAsia="zh-CN"/>
        </w:rPr>
        <w:t>pe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字符串，项目性质</w:t>
      </w:r>
    </w:p>
    <w:p w14:paraId="11F3F835" w14:textId="77777777" w:rsidR="00244175" w:rsidRDefault="00244175" w:rsidP="00244175">
      <w:pPr>
        <w:ind w:left="720" w:firstLine="720"/>
        <w:rPr>
          <w:lang w:eastAsia="zh-CN"/>
        </w:rPr>
      </w:pPr>
      <w:proofErr w:type="spellStart"/>
      <w:r>
        <w:rPr>
          <w:rFonts w:hint="eastAsia"/>
          <w:lang w:eastAsia="zh-CN"/>
        </w:rPr>
        <w:t>Creat</w:t>
      </w:r>
      <w:r>
        <w:rPr>
          <w:lang w:eastAsia="zh-CN"/>
        </w:rPr>
        <w:t>ionTime</w:t>
      </w:r>
      <w:proofErr w:type="spellEnd"/>
      <w:r>
        <w:rPr>
          <w:rFonts w:hint="eastAsia"/>
          <w:lang w:eastAsia="zh-CN"/>
        </w:rPr>
        <w:t>：日期，格式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yyy</w:t>
      </w:r>
      <w:proofErr w:type="spellEnd"/>
      <w:r>
        <w:rPr>
          <w:lang w:eastAsia="zh-CN"/>
        </w:rPr>
        <w:t xml:space="preserve">-MM-dd </w:t>
      </w:r>
      <w:proofErr w:type="spellStart"/>
      <w:r>
        <w:rPr>
          <w:lang w:eastAsia="zh-CN"/>
        </w:rPr>
        <w:t>hh:mm:ss</w:t>
      </w:r>
      <w:proofErr w:type="spellEnd"/>
      <w:r>
        <w:rPr>
          <w:rFonts w:hint="eastAsia"/>
          <w:lang w:eastAsia="zh-CN"/>
        </w:rPr>
        <w:t>，记录创建时间</w:t>
      </w:r>
    </w:p>
    <w:p w14:paraId="17F5432E" w14:textId="7170DDA5" w:rsidR="00244175" w:rsidRDefault="00244175" w:rsidP="00244175">
      <w:pPr>
        <w:ind w:left="720" w:firstLine="720"/>
        <w:rPr>
          <w:lang w:eastAsia="zh-CN"/>
        </w:rPr>
      </w:pPr>
      <w:proofErr w:type="spellStart"/>
      <w:r>
        <w:rPr>
          <w:lang w:eastAsia="zh-CN"/>
        </w:rPr>
        <w:t>ModificationTime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日期，格式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yyy</w:t>
      </w:r>
      <w:proofErr w:type="spellEnd"/>
      <w:r>
        <w:rPr>
          <w:lang w:eastAsia="zh-CN"/>
        </w:rPr>
        <w:t xml:space="preserve">-MM-dd </w:t>
      </w:r>
      <w:proofErr w:type="spellStart"/>
      <w:r>
        <w:rPr>
          <w:lang w:eastAsia="zh-CN"/>
        </w:rPr>
        <w:t>hh:mm:ss</w:t>
      </w:r>
      <w:proofErr w:type="spellEnd"/>
      <w:r>
        <w:rPr>
          <w:rFonts w:hint="eastAsia"/>
          <w:lang w:eastAsia="zh-CN"/>
        </w:rPr>
        <w:t>，记录最后修改时间</w:t>
      </w:r>
    </w:p>
    <w:p w14:paraId="5A28380B" w14:textId="728C44D7" w:rsidR="005652FB" w:rsidRDefault="005652FB" w:rsidP="006519AC">
      <w:pPr>
        <w:ind w:left="720" w:firstLine="720"/>
        <w:rPr>
          <w:lang w:eastAsia="zh-CN"/>
        </w:rPr>
      </w:pPr>
      <w:bookmarkStart w:id="36" w:name="OLE_LINK64"/>
      <w:bookmarkStart w:id="37" w:name="OLE_LINK65"/>
      <w:proofErr w:type="spellStart"/>
      <w:r>
        <w:rPr>
          <w:lang w:eastAsia="zh-CN"/>
        </w:rPr>
        <w:t>PlanToStartDate</w:t>
      </w:r>
      <w:bookmarkEnd w:id="36"/>
      <w:bookmarkEnd w:id="37"/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日期，格式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yyy</w:t>
      </w:r>
      <w:proofErr w:type="spellEnd"/>
      <w:r>
        <w:rPr>
          <w:lang w:eastAsia="zh-CN"/>
        </w:rPr>
        <w:t>-MM-dd</w:t>
      </w:r>
      <w:r>
        <w:rPr>
          <w:rFonts w:hint="eastAsia"/>
          <w:lang w:eastAsia="zh-CN"/>
        </w:rPr>
        <w:t>，预计开始日期</w:t>
      </w:r>
    </w:p>
    <w:p w14:paraId="0A39D77B" w14:textId="02D93670" w:rsidR="005652FB" w:rsidRDefault="005652FB" w:rsidP="006519AC">
      <w:pPr>
        <w:ind w:left="720" w:firstLine="720"/>
        <w:rPr>
          <w:lang w:eastAsia="zh-CN"/>
        </w:rPr>
      </w:pPr>
      <w:bookmarkStart w:id="38" w:name="OLE_LINK66"/>
      <w:bookmarkStart w:id="39" w:name="OLE_LINK67"/>
      <w:proofErr w:type="spellStart"/>
      <w:r>
        <w:rPr>
          <w:rFonts w:hint="eastAsia"/>
          <w:lang w:eastAsia="zh-CN"/>
        </w:rPr>
        <w:t>Plan</w:t>
      </w:r>
      <w:r>
        <w:rPr>
          <w:lang w:eastAsia="zh-CN"/>
        </w:rPr>
        <w:t>ToEndDate</w:t>
      </w:r>
      <w:bookmarkEnd w:id="38"/>
      <w:bookmarkEnd w:id="39"/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日期，格式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yyy</w:t>
      </w:r>
      <w:proofErr w:type="spellEnd"/>
      <w:r>
        <w:rPr>
          <w:lang w:eastAsia="zh-CN"/>
        </w:rPr>
        <w:t>-MM-dd</w:t>
      </w:r>
      <w:r>
        <w:rPr>
          <w:rFonts w:hint="eastAsia"/>
          <w:lang w:eastAsia="zh-CN"/>
        </w:rPr>
        <w:t>，预计结束日期</w:t>
      </w:r>
    </w:p>
    <w:p w14:paraId="184BB4E2" w14:textId="48075662" w:rsidR="00DE6352" w:rsidRDefault="00A66B6C" w:rsidP="00DE6352">
      <w:pPr>
        <w:ind w:left="720" w:firstLine="720"/>
        <w:rPr>
          <w:lang w:eastAsia="zh-CN"/>
        </w:rPr>
      </w:pPr>
      <w:bookmarkStart w:id="40" w:name="OLE_LINK68"/>
      <w:proofErr w:type="spellStart"/>
      <w:r>
        <w:rPr>
          <w:lang w:eastAsia="zh-CN"/>
        </w:rPr>
        <w:t>ActualStartDate</w:t>
      </w:r>
      <w:bookmarkEnd w:id="40"/>
      <w:proofErr w:type="spellEnd"/>
      <w:r w:rsidR="00DE6352">
        <w:rPr>
          <w:lang w:eastAsia="zh-CN"/>
        </w:rPr>
        <w:t xml:space="preserve">: </w:t>
      </w:r>
      <w:r w:rsidR="00DE6352">
        <w:rPr>
          <w:rFonts w:hint="eastAsia"/>
          <w:lang w:eastAsia="zh-CN"/>
        </w:rPr>
        <w:t>日期，格式</w:t>
      </w:r>
      <w:proofErr w:type="spellStart"/>
      <w:r w:rsidR="00DE6352">
        <w:rPr>
          <w:rFonts w:hint="eastAsia"/>
          <w:lang w:eastAsia="zh-CN"/>
        </w:rPr>
        <w:t>y</w:t>
      </w:r>
      <w:r w:rsidR="00DE6352">
        <w:rPr>
          <w:lang w:eastAsia="zh-CN"/>
        </w:rPr>
        <w:t>yyy</w:t>
      </w:r>
      <w:proofErr w:type="spellEnd"/>
      <w:r w:rsidR="00DE6352">
        <w:rPr>
          <w:lang w:eastAsia="zh-CN"/>
        </w:rPr>
        <w:t>-MM-dd</w:t>
      </w:r>
      <w:r w:rsidR="00DE6352">
        <w:rPr>
          <w:rFonts w:hint="eastAsia"/>
          <w:lang w:eastAsia="zh-CN"/>
        </w:rPr>
        <w:t>，实际开始日期</w:t>
      </w:r>
    </w:p>
    <w:p w14:paraId="0D3B8894" w14:textId="4232D1C2" w:rsidR="00891B17" w:rsidRDefault="002C7C4E" w:rsidP="00244175">
      <w:pPr>
        <w:ind w:left="720" w:firstLine="720"/>
        <w:rPr>
          <w:lang w:eastAsia="zh-CN"/>
        </w:rPr>
      </w:pPr>
      <w:bookmarkStart w:id="41" w:name="OLE_LINK69"/>
      <w:proofErr w:type="spellStart"/>
      <w:r>
        <w:rPr>
          <w:lang w:eastAsia="zh-CN"/>
        </w:rPr>
        <w:t>ActualEndDate</w:t>
      </w:r>
      <w:bookmarkEnd w:id="41"/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日期，格式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yyy</w:t>
      </w:r>
      <w:proofErr w:type="spellEnd"/>
      <w:r>
        <w:rPr>
          <w:lang w:eastAsia="zh-CN"/>
        </w:rPr>
        <w:t>-MM-dd</w:t>
      </w:r>
      <w:r>
        <w:rPr>
          <w:rFonts w:hint="eastAsia"/>
          <w:lang w:eastAsia="zh-CN"/>
        </w:rPr>
        <w:t>，实际结束日期</w:t>
      </w:r>
    </w:p>
    <w:p w14:paraId="75D97638" w14:textId="5A05DD62" w:rsidR="00D439FC" w:rsidRPr="00984077" w:rsidRDefault="00D439FC" w:rsidP="009A3BD1">
      <w:pPr>
        <w:rPr>
          <w:lang w:eastAsia="zh-CN"/>
        </w:rPr>
      </w:pPr>
      <w:r>
        <w:rPr>
          <w:lang w:eastAsia="zh-CN"/>
        </w:rPr>
        <w:tab/>
        <w:t xml:space="preserve">}, </w:t>
      </w:r>
      <w:r>
        <w:rPr>
          <w:rFonts w:hint="eastAsia"/>
          <w:lang w:eastAsia="zh-CN"/>
        </w:rPr>
        <w:t>……</w:t>
      </w:r>
    </w:p>
    <w:p w14:paraId="3D87676F" w14:textId="0E97E106" w:rsidR="00984077" w:rsidRPr="00984077" w:rsidRDefault="00984077" w:rsidP="009A3BD1">
      <w:pPr>
        <w:rPr>
          <w:lang w:eastAsia="zh-CN"/>
        </w:rPr>
      </w:pPr>
      <w:r w:rsidRPr="00984077">
        <w:rPr>
          <w:lang w:eastAsia="zh-CN"/>
        </w:rPr>
        <w:t>]</w:t>
      </w:r>
    </w:p>
    <w:p w14:paraId="5F0CA667" w14:textId="7D5B10F2" w:rsidR="006D2151" w:rsidRDefault="006D2151" w:rsidP="006D2151">
      <w:pPr>
        <w:pStyle w:val="Heading2"/>
        <w:rPr>
          <w:lang w:eastAsia="zh-CN"/>
        </w:rPr>
      </w:pPr>
      <w:bookmarkStart w:id="42" w:name="OLE_LINK14"/>
      <w:bookmarkStart w:id="43" w:name="OLE_LINK15"/>
      <w:bookmarkStart w:id="44" w:name="_Toc13478751"/>
      <w:r>
        <w:rPr>
          <w:rFonts w:hint="eastAsia"/>
          <w:lang w:eastAsia="zh-CN"/>
        </w:rPr>
        <w:lastRenderedPageBreak/>
        <w:t>承包商项目</w:t>
      </w:r>
      <w:r w:rsidR="00737A4D">
        <w:rPr>
          <w:rFonts w:hint="eastAsia"/>
          <w:lang w:eastAsia="zh-CN"/>
        </w:rPr>
        <w:t>明细</w:t>
      </w:r>
      <w:bookmarkEnd w:id="44"/>
    </w:p>
    <w:bookmarkEnd w:id="42"/>
    <w:bookmarkEnd w:id="43"/>
    <w:p w14:paraId="0358A460" w14:textId="29A5FF70" w:rsidR="006D2151" w:rsidRDefault="006D2151" w:rsidP="006D2151">
      <w:pPr>
        <w:rPr>
          <w:rFonts w:ascii="微软雅黑" w:hAnsi="微软雅黑"/>
          <w:b/>
          <w:lang w:eastAsia="zh-CN"/>
        </w:rPr>
      </w:pPr>
      <w:r>
        <w:rPr>
          <w:rFonts w:ascii="微软雅黑" w:hAnsi="微软雅黑" w:hint="eastAsia"/>
          <w:b/>
          <w:lang w:eastAsia="zh-CN"/>
        </w:rPr>
        <w:t>URI：</w:t>
      </w:r>
      <w:r>
        <w:rPr>
          <w:rFonts w:ascii="微软雅黑" w:hAnsi="微软雅黑"/>
          <w:bCs/>
          <w:lang w:eastAsia="zh-CN"/>
        </w:rPr>
        <w:t xml:space="preserve"> /</w:t>
      </w:r>
      <w:r>
        <w:rPr>
          <w:rFonts w:ascii="微软雅黑" w:hAnsi="微软雅黑" w:hint="eastAsia"/>
          <w:bCs/>
          <w:lang w:eastAsia="zh-CN"/>
        </w:rPr>
        <w:t>c</w:t>
      </w:r>
      <w:r>
        <w:rPr>
          <w:rFonts w:ascii="微软雅黑" w:hAnsi="微软雅黑"/>
          <w:bCs/>
          <w:lang w:eastAsia="zh-CN"/>
        </w:rPr>
        <w:t>ontractor/project</w:t>
      </w:r>
    </w:p>
    <w:p w14:paraId="7AA69A03" w14:textId="20803F3D" w:rsidR="006D2151" w:rsidRDefault="006D2151" w:rsidP="006D2151">
      <w:pPr>
        <w:rPr>
          <w:lang w:eastAsia="zh-CN"/>
        </w:rPr>
      </w:pPr>
      <w:r w:rsidRPr="00E061DB">
        <w:rPr>
          <w:rFonts w:ascii="微软雅黑" w:hAnsi="微软雅黑" w:hint="eastAsia"/>
          <w:b/>
          <w:lang w:eastAsia="zh-CN"/>
        </w:rPr>
        <w:t>Http方法</w:t>
      </w:r>
      <w:r w:rsidRPr="00E061DB">
        <w:rPr>
          <w:rFonts w:hint="eastAsia"/>
          <w:b/>
          <w:lang w:eastAsia="zh-CN"/>
        </w:rPr>
        <w:t>：</w:t>
      </w:r>
      <w:r w:rsidRPr="0025302D">
        <w:rPr>
          <w:rFonts w:hint="eastAsia"/>
          <w:lang w:eastAsia="zh-CN"/>
        </w:rPr>
        <w:t>GET</w:t>
      </w:r>
    </w:p>
    <w:p w14:paraId="646F6C8F" w14:textId="77777777" w:rsidR="006D2151" w:rsidRDefault="006D2151" w:rsidP="006D2151">
      <w:pPr>
        <w:rPr>
          <w:b/>
          <w:lang w:eastAsia="zh-CN"/>
        </w:rPr>
      </w:pPr>
      <w:r>
        <w:rPr>
          <w:rFonts w:hint="eastAsia"/>
          <w:b/>
          <w:lang w:eastAsia="zh-CN"/>
        </w:rPr>
        <w:t>参数</w:t>
      </w:r>
      <w:r w:rsidRPr="00E061DB">
        <w:rPr>
          <w:rFonts w:hint="eastAsia"/>
          <w:b/>
          <w:lang w:eastAsia="zh-CN"/>
        </w:rPr>
        <w:t>：</w:t>
      </w:r>
    </w:p>
    <w:p w14:paraId="58E4C64D" w14:textId="1092CFE7" w:rsidR="00F1493D" w:rsidRDefault="00E617E8" w:rsidP="00F1493D">
      <w:pPr>
        <w:rPr>
          <w:lang w:eastAsia="zh-CN"/>
        </w:rPr>
      </w:pPr>
      <w:bookmarkStart w:id="45" w:name="OLE_LINK70"/>
      <w:bookmarkStart w:id="46" w:name="OLE_LINK71"/>
      <w:proofErr w:type="spellStart"/>
      <w:r>
        <w:rPr>
          <w:lang w:eastAsia="zh-CN"/>
        </w:rPr>
        <w:t>Project</w:t>
      </w:r>
      <w:r w:rsidR="00F1493D">
        <w:rPr>
          <w:lang w:eastAsia="zh-CN"/>
        </w:rPr>
        <w:t>Id</w:t>
      </w:r>
      <w:bookmarkEnd w:id="45"/>
      <w:bookmarkEnd w:id="46"/>
      <w:proofErr w:type="spellEnd"/>
      <w:r w:rsidR="00F1493D">
        <w:rPr>
          <w:rFonts w:hint="eastAsia"/>
          <w:lang w:eastAsia="zh-CN"/>
        </w:rPr>
        <w:t>：</w:t>
      </w:r>
      <w:r w:rsidR="00047030">
        <w:rPr>
          <w:rFonts w:hint="eastAsia"/>
          <w:lang w:eastAsia="zh-CN"/>
        </w:rPr>
        <w:t>项目</w:t>
      </w:r>
      <w:r w:rsidR="00F1493D">
        <w:rPr>
          <w:rFonts w:hint="eastAsia"/>
          <w:lang w:eastAsia="zh-CN"/>
        </w:rPr>
        <w:t>唯一标识，参数必填</w:t>
      </w:r>
      <w:r w:rsidR="0071770C">
        <w:rPr>
          <w:rFonts w:hint="eastAsia"/>
          <w:lang w:eastAsia="zh-CN"/>
        </w:rPr>
        <w:t>，值对应于</w:t>
      </w:r>
      <w:r w:rsidR="0071770C">
        <w:rPr>
          <w:rFonts w:hint="eastAsia"/>
          <w:lang w:eastAsia="zh-CN"/>
        </w:rPr>
        <w:t>ID4</w:t>
      </w:r>
    </w:p>
    <w:p w14:paraId="345B53CB" w14:textId="2C8B9EF2" w:rsidR="008C33FA" w:rsidRDefault="008C33FA" w:rsidP="006D2151">
      <w:pPr>
        <w:rPr>
          <w:lang w:eastAsia="zh-CN"/>
        </w:rPr>
      </w:pPr>
      <w:r w:rsidRPr="008C33FA">
        <w:rPr>
          <w:rFonts w:hint="eastAsia"/>
          <w:b/>
          <w:bCs/>
          <w:lang w:eastAsia="zh-CN"/>
        </w:rPr>
        <w:t>返回值：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对象</w:t>
      </w:r>
    </w:p>
    <w:p w14:paraId="31E9DCA1" w14:textId="77777777" w:rsidR="0077112B" w:rsidRDefault="00F51898" w:rsidP="0077112B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14:paraId="177B0A94" w14:textId="39FA5FF1" w:rsidR="00DF4C3E" w:rsidRDefault="00F97095" w:rsidP="00DF4C3E">
      <w:pPr>
        <w:ind w:firstLine="720"/>
        <w:rPr>
          <w:lang w:eastAsia="zh-CN"/>
        </w:rPr>
      </w:pPr>
      <w:r>
        <w:rPr>
          <w:rFonts w:hint="eastAsia"/>
          <w:lang w:eastAsia="zh-CN"/>
        </w:rPr>
        <w:t>Id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字符串，项目唯一标识（</w:t>
      </w:r>
      <w:r w:rsidR="00983894">
        <w:rPr>
          <w:rFonts w:hint="eastAsia"/>
          <w:lang w:eastAsia="zh-CN"/>
        </w:rPr>
        <w:t>本文中以</w:t>
      </w:r>
      <w:r w:rsidR="00983894"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表示）</w:t>
      </w:r>
    </w:p>
    <w:p w14:paraId="499190EB" w14:textId="4CAD0472" w:rsidR="00DF4C3E" w:rsidRDefault="00DF4C3E" w:rsidP="00DF4C3E">
      <w:pPr>
        <w:ind w:firstLine="720"/>
        <w:rPr>
          <w:lang w:eastAsia="zh-CN"/>
        </w:rPr>
      </w:pPr>
      <w:bookmarkStart w:id="47" w:name="OLE_LINK72"/>
      <w:bookmarkStart w:id="48" w:name="OLE_LINK73"/>
      <w:proofErr w:type="spellStart"/>
      <w:r>
        <w:rPr>
          <w:lang w:eastAsia="zh-CN"/>
        </w:rPr>
        <w:t>OnboardCount</w:t>
      </w:r>
      <w:bookmarkEnd w:id="47"/>
      <w:bookmarkEnd w:id="48"/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数字，在厂人员数量</w:t>
      </w:r>
      <w:r w:rsidR="00E4642F">
        <w:rPr>
          <w:rFonts w:hint="eastAsia"/>
          <w:lang w:eastAsia="zh-CN"/>
        </w:rPr>
        <w:t>，默认为</w:t>
      </w:r>
      <w:r w:rsidR="00E4642F">
        <w:rPr>
          <w:rFonts w:hint="eastAsia"/>
          <w:lang w:eastAsia="zh-CN"/>
        </w:rPr>
        <w:t xml:space="preserve"> 0</w:t>
      </w:r>
      <w:r w:rsidR="008F38A0">
        <w:rPr>
          <w:rFonts w:hint="eastAsia"/>
          <w:lang w:eastAsia="zh-CN"/>
        </w:rPr>
        <w:t>。请注意：</w:t>
      </w:r>
      <w:r w:rsidR="004D1C11">
        <w:rPr>
          <w:rFonts w:hint="eastAsia"/>
          <w:lang w:eastAsia="zh-CN"/>
        </w:rPr>
        <w:t>系统仅统计当前调用接口时刻的在厂人员数量</w:t>
      </w:r>
    </w:p>
    <w:p w14:paraId="2E550FCF" w14:textId="77777777" w:rsidR="0077112B" w:rsidRDefault="0077112B" w:rsidP="0077112B">
      <w:pPr>
        <w:ind w:firstLine="720"/>
        <w:rPr>
          <w:lang w:eastAsia="zh-CN"/>
        </w:rPr>
      </w:pPr>
      <w:bookmarkStart w:id="49" w:name="OLE_LINK74"/>
      <w:bookmarkStart w:id="50" w:name="OLE_LINK75"/>
      <w:proofErr w:type="spellStart"/>
      <w:r>
        <w:rPr>
          <w:lang w:eastAsia="zh-CN"/>
        </w:rPr>
        <w:t>ProjectInCharge</w:t>
      </w:r>
      <w:bookmarkEnd w:id="49"/>
      <w:bookmarkEnd w:id="50"/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J</w:t>
      </w:r>
      <w:r>
        <w:rPr>
          <w:lang w:eastAsia="zh-CN"/>
        </w:rPr>
        <w:t>son</w:t>
      </w:r>
      <w:r>
        <w:rPr>
          <w:rFonts w:hint="eastAsia"/>
          <w:lang w:eastAsia="zh-CN"/>
        </w:rPr>
        <w:t>对象，项目负责人，格式如下：</w:t>
      </w:r>
    </w:p>
    <w:p w14:paraId="0F0BC209" w14:textId="77777777" w:rsidR="0077112B" w:rsidRDefault="0077112B" w:rsidP="0077112B">
      <w:pPr>
        <w:ind w:firstLine="720"/>
        <w:rPr>
          <w:lang w:eastAsia="zh-CN"/>
        </w:rPr>
      </w:pPr>
      <w:r>
        <w:rPr>
          <w:lang w:eastAsia="zh-CN"/>
        </w:rPr>
        <w:t>{</w:t>
      </w:r>
    </w:p>
    <w:p w14:paraId="66638241" w14:textId="77777777" w:rsidR="0077112B" w:rsidRDefault="0077112B" w:rsidP="0077112B">
      <w:pPr>
        <w:ind w:firstLine="720"/>
        <w:rPr>
          <w:lang w:eastAsia="zh-CN"/>
        </w:rPr>
      </w:pPr>
      <w:r>
        <w:rPr>
          <w:lang w:eastAsia="zh-CN"/>
        </w:rPr>
        <w:tab/>
        <w:t xml:space="preserve">Name: </w:t>
      </w:r>
      <w:r>
        <w:rPr>
          <w:rFonts w:hint="eastAsia"/>
          <w:lang w:eastAsia="zh-CN"/>
        </w:rPr>
        <w:t>姓名</w:t>
      </w:r>
    </w:p>
    <w:p w14:paraId="6C8FD808" w14:textId="77777777" w:rsidR="0077112B" w:rsidRDefault="0077112B" w:rsidP="0077112B">
      <w:pPr>
        <w:ind w:firstLine="720"/>
        <w:rPr>
          <w:lang w:eastAsia="zh-CN"/>
        </w:rPr>
      </w:pPr>
      <w:r>
        <w:rPr>
          <w:lang w:eastAsia="zh-CN"/>
        </w:rPr>
        <w:tab/>
        <w:t xml:space="preserve">Department: </w:t>
      </w:r>
      <w:r>
        <w:rPr>
          <w:rFonts w:hint="eastAsia"/>
          <w:lang w:eastAsia="zh-CN"/>
        </w:rPr>
        <w:t>部门</w:t>
      </w:r>
    </w:p>
    <w:p w14:paraId="1F3ED839" w14:textId="2B476238" w:rsidR="0077112B" w:rsidRDefault="0077112B" w:rsidP="0077112B">
      <w:pPr>
        <w:ind w:firstLine="720"/>
        <w:rPr>
          <w:lang w:eastAsia="zh-CN"/>
        </w:rPr>
      </w:pPr>
      <w:r>
        <w:rPr>
          <w:lang w:eastAsia="zh-CN"/>
        </w:rPr>
        <w:tab/>
        <w:t xml:space="preserve">Contact: </w:t>
      </w:r>
      <w:r>
        <w:rPr>
          <w:rFonts w:hint="eastAsia"/>
          <w:lang w:eastAsia="zh-CN"/>
        </w:rPr>
        <w:t>联系方式</w:t>
      </w:r>
    </w:p>
    <w:p w14:paraId="28151F8C" w14:textId="19DD0755" w:rsidR="0077112B" w:rsidRDefault="0077112B" w:rsidP="0077112B">
      <w:pPr>
        <w:ind w:firstLine="720"/>
        <w:rPr>
          <w:lang w:eastAsia="zh-CN"/>
        </w:rPr>
      </w:pPr>
      <w:r>
        <w:rPr>
          <w:lang w:eastAsia="zh-CN"/>
        </w:rPr>
        <w:t>}</w:t>
      </w:r>
    </w:p>
    <w:p w14:paraId="3B86968A" w14:textId="77777777" w:rsidR="0077112B" w:rsidRDefault="008C33FA" w:rsidP="0077112B">
      <w:pPr>
        <w:ind w:firstLine="720"/>
        <w:rPr>
          <w:lang w:eastAsia="zh-CN"/>
        </w:rPr>
      </w:pPr>
      <w:bookmarkStart w:id="51" w:name="OLE_LINK76"/>
      <w:proofErr w:type="spellStart"/>
      <w:r>
        <w:rPr>
          <w:lang w:eastAsia="zh-CN"/>
        </w:rPr>
        <w:t>SiteInCharge</w:t>
      </w:r>
      <w:bookmarkEnd w:id="51"/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J</w:t>
      </w:r>
      <w:r>
        <w:rPr>
          <w:lang w:eastAsia="zh-CN"/>
        </w:rPr>
        <w:t>son</w:t>
      </w:r>
      <w:r>
        <w:rPr>
          <w:rFonts w:hint="eastAsia"/>
          <w:lang w:eastAsia="zh-CN"/>
        </w:rPr>
        <w:t>对象，现场负责人，格式如下：</w:t>
      </w:r>
    </w:p>
    <w:p w14:paraId="37591CEA" w14:textId="77777777" w:rsidR="0077112B" w:rsidRDefault="008C33FA" w:rsidP="0077112B">
      <w:pPr>
        <w:ind w:firstLine="720"/>
        <w:rPr>
          <w:lang w:eastAsia="zh-CN"/>
        </w:rPr>
      </w:pPr>
      <w:r>
        <w:rPr>
          <w:lang w:eastAsia="zh-CN"/>
        </w:rPr>
        <w:t>{</w:t>
      </w:r>
    </w:p>
    <w:p w14:paraId="07422219" w14:textId="77777777" w:rsidR="0077112B" w:rsidRDefault="008C33FA" w:rsidP="0077112B">
      <w:pPr>
        <w:ind w:firstLine="720"/>
        <w:rPr>
          <w:lang w:eastAsia="zh-CN"/>
        </w:rPr>
      </w:pPr>
      <w:r>
        <w:rPr>
          <w:lang w:eastAsia="zh-CN"/>
        </w:rPr>
        <w:tab/>
        <w:t xml:space="preserve">Name: </w:t>
      </w:r>
      <w:r>
        <w:rPr>
          <w:rFonts w:hint="eastAsia"/>
          <w:lang w:eastAsia="zh-CN"/>
        </w:rPr>
        <w:t>姓名</w:t>
      </w:r>
    </w:p>
    <w:p w14:paraId="5115F532" w14:textId="77777777" w:rsidR="0077112B" w:rsidRDefault="008C33FA" w:rsidP="0077112B">
      <w:pPr>
        <w:ind w:firstLine="720"/>
        <w:rPr>
          <w:lang w:eastAsia="zh-CN"/>
        </w:rPr>
      </w:pPr>
      <w:r>
        <w:rPr>
          <w:lang w:eastAsia="zh-CN"/>
        </w:rPr>
        <w:tab/>
        <w:t xml:space="preserve">Department: </w:t>
      </w:r>
      <w:r>
        <w:rPr>
          <w:rFonts w:hint="eastAsia"/>
          <w:lang w:eastAsia="zh-CN"/>
        </w:rPr>
        <w:t>部门</w:t>
      </w:r>
    </w:p>
    <w:p w14:paraId="36A5F3D7" w14:textId="77777777" w:rsidR="0077112B" w:rsidRDefault="008C33FA" w:rsidP="0077112B">
      <w:pPr>
        <w:ind w:firstLine="720"/>
        <w:rPr>
          <w:lang w:eastAsia="zh-CN"/>
        </w:rPr>
      </w:pPr>
      <w:r>
        <w:rPr>
          <w:lang w:eastAsia="zh-CN"/>
        </w:rPr>
        <w:tab/>
        <w:t xml:space="preserve">Contact: </w:t>
      </w:r>
      <w:r>
        <w:rPr>
          <w:rFonts w:hint="eastAsia"/>
          <w:lang w:eastAsia="zh-CN"/>
        </w:rPr>
        <w:t>联系方式</w:t>
      </w:r>
    </w:p>
    <w:p w14:paraId="219668C8" w14:textId="77777777" w:rsidR="0077112B" w:rsidRDefault="008C33FA" w:rsidP="0077112B">
      <w:pPr>
        <w:ind w:firstLine="720"/>
        <w:rPr>
          <w:lang w:eastAsia="zh-CN"/>
        </w:rPr>
      </w:pPr>
      <w:r>
        <w:rPr>
          <w:lang w:eastAsia="zh-CN"/>
        </w:rPr>
        <w:t>}</w:t>
      </w:r>
    </w:p>
    <w:p w14:paraId="0F24BE42" w14:textId="77777777" w:rsidR="0077112B" w:rsidRDefault="008C33FA" w:rsidP="0077112B">
      <w:pPr>
        <w:ind w:firstLine="720"/>
        <w:rPr>
          <w:lang w:eastAsia="zh-CN"/>
        </w:rPr>
      </w:pPr>
      <w:bookmarkStart w:id="52" w:name="OLE_LINK77"/>
      <w:proofErr w:type="spellStart"/>
      <w:r>
        <w:rPr>
          <w:lang w:eastAsia="zh-CN"/>
        </w:rPr>
        <w:t>SafetyInCharge</w:t>
      </w:r>
      <w:bookmarkEnd w:id="52"/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J</w:t>
      </w:r>
      <w:r>
        <w:rPr>
          <w:lang w:eastAsia="zh-CN"/>
        </w:rPr>
        <w:t>son</w:t>
      </w:r>
      <w:r>
        <w:rPr>
          <w:rFonts w:hint="eastAsia"/>
          <w:lang w:eastAsia="zh-CN"/>
        </w:rPr>
        <w:t>对象，安监负责人，格式如下：</w:t>
      </w:r>
    </w:p>
    <w:p w14:paraId="6CBDEF2C" w14:textId="77777777" w:rsidR="0077112B" w:rsidRDefault="008C33FA" w:rsidP="0077112B">
      <w:pPr>
        <w:ind w:firstLine="720"/>
        <w:rPr>
          <w:lang w:eastAsia="zh-CN"/>
        </w:rPr>
      </w:pPr>
      <w:r>
        <w:rPr>
          <w:lang w:eastAsia="zh-CN"/>
        </w:rPr>
        <w:lastRenderedPageBreak/>
        <w:t>{</w:t>
      </w:r>
    </w:p>
    <w:p w14:paraId="1AA8975A" w14:textId="77777777" w:rsidR="0077112B" w:rsidRDefault="008C33FA" w:rsidP="0077112B">
      <w:pPr>
        <w:ind w:firstLine="720"/>
        <w:rPr>
          <w:lang w:eastAsia="zh-CN"/>
        </w:rPr>
      </w:pPr>
      <w:r>
        <w:rPr>
          <w:lang w:eastAsia="zh-CN"/>
        </w:rPr>
        <w:tab/>
        <w:t xml:space="preserve">Name: </w:t>
      </w:r>
      <w:r>
        <w:rPr>
          <w:rFonts w:hint="eastAsia"/>
          <w:lang w:eastAsia="zh-CN"/>
        </w:rPr>
        <w:t>姓名</w:t>
      </w:r>
    </w:p>
    <w:p w14:paraId="251973A5" w14:textId="77777777" w:rsidR="0077112B" w:rsidRDefault="008C33FA" w:rsidP="0077112B">
      <w:pPr>
        <w:ind w:firstLine="720"/>
        <w:rPr>
          <w:lang w:eastAsia="zh-CN"/>
        </w:rPr>
      </w:pPr>
      <w:r>
        <w:rPr>
          <w:lang w:eastAsia="zh-CN"/>
        </w:rPr>
        <w:tab/>
        <w:t xml:space="preserve">Department: </w:t>
      </w:r>
      <w:r>
        <w:rPr>
          <w:rFonts w:hint="eastAsia"/>
          <w:lang w:eastAsia="zh-CN"/>
        </w:rPr>
        <w:t>部门</w:t>
      </w:r>
    </w:p>
    <w:p w14:paraId="2ACDD0F1" w14:textId="77777777" w:rsidR="0077112B" w:rsidRDefault="008C33FA" w:rsidP="0077112B">
      <w:pPr>
        <w:ind w:firstLine="720"/>
        <w:rPr>
          <w:lang w:eastAsia="zh-CN"/>
        </w:rPr>
      </w:pPr>
      <w:r>
        <w:rPr>
          <w:lang w:eastAsia="zh-CN"/>
        </w:rPr>
        <w:tab/>
        <w:t xml:space="preserve">Contact: </w:t>
      </w:r>
      <w:r>
        <w:rPr>
          <w:rFonts w:hint="eastAsia"/>
          <w:lang w:eastAsia="zh-CN"/>
        </w:rPr>
        <w:t>联系方式</w:t>
      </w:r>
    </w:p>
    <w:p w14:paraId="1570A3D8" w14:textId="596FFC3D" w:rsidR="008C33FA" w:rsidRDefault="008C33FA" w:rsidP="0077112B">
      <w:pPr>
        <w:ind w:firstLine="720"/>
        <w:rPr>
          <w:lang w:eastAsia="zh-CN"/>
        </w:rPr>
      </w:pPr>
      <w:r>
        <w:rPr>
          <w:lang w:eastAsia="zh-CN"/>
        </w:rPr>
        <w:t>}</w:t>
      </w:r>
    </w:p>
    <w:p w14:paraId="382C9E15" w14:textId="31BAC1B9" w:rsidR="007E6611" w:rsidRDefault="007E6611" w:rsidP="0077112B">
      <w:pPr>
        <w:ind w:firstLine="720"/>
        <w:rPr>
          <w:lang w:eastAsia="zh-CN"/>
        </w:rPr>
      </w:pPr>
      <w:bookmarkStart w:id="53" w:name="OLE_LINK78"/>
      <w:r>
        <w:rPr>
          <w:lang w:eastAsia="zh-CN"/>
        </w:rPr>
        <w:t>Risks</w:t>
      </w:r>
      <w:bookmarkEnd w:id="53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字符串，</w:t>
      </w:r>
      <w:r w:rsidR="004B37D0">
        <w:rPr>
          <w:rFonts w:hint="eastAsia"/>
          <w:lang w:eastAsia="zh-CN"/>
        </w:rPr>
        <w:t>项目风险点</w:t>
      </w:r>
    </w:p>
    <w:p w14:paraId="54A0CE86" w14:textId="44BFD6F1" w:rsidR="0014081B" w:rsidRDefault="0064219D" w:rsidP="0014081B">
      <w:pPr>
        <w:ind w:firstLine="720"/>
        <w:rPr>
          <w:lang w:eastAsia="zh-CN"/>
        </w:rPr>
      </w:pPr>
      <w:bookmarkStart w:id="54" w:name="OLE_LINK79"/>
      <w:proofErr w:type="spellStart"/>
      <w:r>
        <w:rPr>
          <w:lang w:eastAsia="zh-CN"/>
        </w:rPr>
        <w:t>Optional</w:t>
      </w:r>
      <w:r w:rsidR="00D80B1E">
        <w:rPr>
          <w:lang w:eastAsia="zh-CN"/>
        </w:rPr>
        <w:t>Fields</w:t>
      </w:r>
      <w:bookmarkEnd w:id="54"/>
      <w:proofErr w:type="spellEnd"/>
      <w:r w:rsidR="004B37D0">
        <w:rPr>
          <w:rFonts w:hint="eastAsia"/>
          <w:lang w:eastAsia="zh-CN"/>
        </w:rPr>
        <w:t>:</w:t>
      </w:r>
      <w:r w:rsidR="004B37D0">
        <w:rPr>
          <w:lang w:eastAsia="zh-CN"/>
        </w:rPr>
        <w:t xml:space="preserve"> </w:t>
      </w:r>
      <w:r w:rsidR="004B37D0">
        <w:rPr>
          <w:rFonts w:hint="eastAsia"/>
          <w:lang w:eastAsia="zh-CN"/>
        </w:rPr>
        <w:t>字符串，</w:t>
      </w:r>
      <w:r>
        <w:rPr>
          <w:rFonts w:hint="eastAsia"/>
          <w:lang w:eastAsia="zh-CN"/>
        </w:rPr>
        <w:t>可选字段和附件</w:t>
      </w:r>
    </w:p>
    <w:p w14:paraId="0EA5B29F" w14:textId="5B1E7584" w:rsidR="00C116DC" w:rsidRDefault="00C116DC" w:rsidP="0014081B">
      <w:pPr>
        <w:ind w:firstLine="720"/>
        <w:rPr>
          <w:lang w:eastAsia="zh-CN"/>
        </w:rPr>
      </w:pPr>
      <w:r>
        <w:rPr>
          <w:lang w:eastAsia="zh-CN"/>
        </w:rPr>
        <w:t xml:space="preserve">Attachments: 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数组，项目附件信息，格式如下：</w:t>
      </w:r>
    </w:p>
    <w:p w14:paraId="64B3BF86" w14:textId="77777777" w:rsidR="00C116DC" w:rsidRDefault="00C116DC" w:rsidP="00C116DC">
      <w:pPr>
        <w:ind w:left="720"/>
        <w:rPr>
          <w:lang w:eastAsia="zh-CN"/>
        </w:rPr>
      </w:pPr>
      <w:r>
        <w:rPr>
          <w:lang w:eastAsia="zh-CN"/>
        </w:rPr>
        <w:t>[</w:t>
      </w:r>
    </w:p>
    <w:p w14:paraId="5EC7612D" w14:textId="77777777" w:rsidR="00C116DC" w:rsidRDefault="00C116DC" w:rsidP="00C116DC">
      <w:pPr>
        <w:ind w:left="720" w:firstLine="720"/>
        <w:rPr>
          <w:lang w:eastAsia="zh-CN"/>
        </w:rPr>
      </w:pPr>
      <w:r>
        <w:rPr>
          <w:lang w:eastAsia="zh-CN"/>
        </w:rPr>
        <w:t>{</w:t>
      </w:r>
    </w:p>
    <w:p w14:paraId="21E7F1F6" w14:textId="65F0361D" w:rsidR="00C116DC" w:rsidRDefault="00C116DC" w:rsidP="00C116DC">
      <w:pPr>
        <w:ind w:left="1440" w:firstLine="720"/>
        <w:rPr>
          <w:lang w:eastAsia="zh-CN"/>
        </w:rPr>
      </w:pPr>
      <w:r>
        <w:rPr>
          <w:rFonts w:hint="eastAsia"/>
          <w:lang w:eastAsia="zh-CN"/>
        </w:rPr>
        <w:t>Type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字符串，附件类型</w:t>
      </w:r>
      <w:r w:rsidR="006960EF">
        <w:rPr>
          <w:rFonts w:hint="eastAsia"/>
          <w:lang w:eastAsia="zh-CN"/>
        </w:rPr>
        <w:t>（定义见备注）</w:t>
      </w:r>
    </w:p>
    <w:p w14:paraId="5A3A3272" w14:textId="77777777" w:rsidR="00C116DC" w:rsidRDefault="00C116DC" w:rsidP="00C116DC">
      <w:pPr>
        <w:ind w:left="1440" w:firstLine="720"/>
        <w:rPr>
          <w:lang w:eastAsia="zh-CN"/>
        </w:rPr>
      </w:pPr>
      <w:r>
        <w:rPr>
          <w:rFonts w:hint="eastAsia"/>
          <w:lang w:eastAsia="zh-CN"/>
        </w:rPr>
        <w:t>Name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字符串，附件名称</w:t>
      </w:r>
    </w:p>
    <w:p w14:paraId="05AE3594" w14:textId="77777777" w:rsidR="00C116DC" w:rsidRDefault="00C116DC" w:rsidP="00C116DC">
      <w:pPr>
        <w:ind w:left="1440" w:firstLine="720"/>
        <w:rPr>
          <w:lang w:eastAsia="zh-CN"/>
        </w:rPr>
      </w:pPr>
      <w:r>
        <w:rPr>
          <w:lang w:eastAsia="zh-CN"/>
        </w:rPr>
        <w:t xml:space="preserve">Url: </w:t>
      </w:r>
      <w:r>
        <w:rPr>
          <w:rFonts w:hint="eastAsia"/>
          <w:lang w:eastAsia="zh-CN"/>
        </w:rPr>
        <w:t>字符串，附件下载地址</w:t>
      </w:r>
    </w:p>
    <w:p w14:paraId="074A3367" w14:textId="77777777" w:rsidR="00C116DC" w:rsidRDefault="00C116DC" w:rsidP="00C116DC">
      <w:pPr>
        <w:ind w:left="720" w:firstLine="720"/>
        <w:rPr>
          <w:lang w:eastAsia="zh-CN"/>
        </w:rPr>
      </w:pPr>
      <w:r>
        <w:rPr>
          <w:lang w:eastAsia="zh-CN"/>
        </w:rPr>
        <w:t>}</w:t>
      </w:r>
      <w:r>
        <w:rPr>
          <w:lang w:eastAsia="zh-CN"/>
        </w:rPr>
        <w:tab/>
      </w:r>
    </w:p>
    <w:p w14:paraId="44A2B894" w14:textId="77777777" w:rsidR="00C116DC" w:rsidRDefault="00C116DC" w:rsidP="00C116DC">
      <w:pPr>
        <w:ind w:left="720"/>
        <w:rPr>
          <w:lang w:eastAsia="zh-CN"/>
        </w:rPr>
      </w:pPr>
      <w:r>
        <w:rPr>
          <w:lang w:eastAsia="zh-CN"/>
        </w:rPr>
        <w:t>]</w:t>
      </w:r>
    </w:p>
    <w:p w14:paraId="7A2E8D3F" w14:textId="44E8655A" w:rsidR="00A133CA" w:rsidRDefault="0077112B" w:rsidP="0077112B">
      <w:pPr>
        <w:rPr>
          <w:lang w:eastAsia="zh-CN"/>
        </w:rPr>
      </w:pPr>
      <w:r>
        <w:rPr>
          <w:rFonts w:hint="eastAsia"/>
          <w:lang w:eastAsia="zh-CN"/>
        </w:rPr>
        <w:t>}</w:t>
      </w:r>
    </w:p>
    <w:p w14:paraId="2285061D" w14:textId="164DD8BA" w:rsidR="00A133CA" w:rsidRDefault="006960EF">
      <w:pPr>
        <w:rPr>
          <w:lang w:eastAsia="zh-CN"/>
        </w:rPr>
      </w:pPr>
      <w:r>
        <w:rPr>
          <w:rFonts w:hint="eastAsia"/>
          <w:lang w:eastAsia="zh-CN"/>
        </w:rPr>
        <w:t>备注：</w:t>
      </w:r>
    </w:p>
    <w:p w14:paraId="4380049A" w14:textId="4DBB842D" w:rsidR="006960EF" w:rsidRDefault="006960EF">
      <w:pPr>
        <w:rPr>
          <w:lang w:eastAsia="zh-CN"/>
        </w:rPr>
      </w:pPr>
      <w:r>
        <w:rPr>
          <w:lang w:eastAsia="zh-CN"/>
        </w:rPr>
        <w:t>Attachments/Typ</w:t>
      </w:r>
      <w:r w:rsidR="00411006">
        <w:rPr>
          <w:rFonts w:hint="eastAsia"/>
          <w:lang w:eastAsia="zh-CN"/>
        </w:rPr>
        <w:t>e</w:t>
      </w:r>
      <w:r w:rsidR="00411006">
        <w:rPr>
          <w:rFonts w:hint="eastAsia"/>
          <w:lang w:eastAsia="zh-CN"/>
        </w:rPr>
        <w:t>附件类型，包含如下定义：</w:t>
      </w:r>
    </w:p>
    <w:p w14:paraId="2DCA9913" w14:textId="1BDD18DC" w:rsidR="00477526" w:rsidRDefault="00477526">
      <w:pPr>
        <w:rPr>
          <w:lang w:eastAsia="zh-CN"/>
        </w:rPr>
      </w:pPr>
      <w:r>
        <w:rPr>
          <w:rFonts w:hint="eastAsia"/>
          <w:lang w:eastAsia="zh-CN"/>
        </w:rPr>
        <w:t>【项目负责人使用】</w:t>
      </w:r>
    </w:p>
    <w:p w14:paraId="0A5417D9" w14:textId="38AB4F87" w:rsidR="00411006" w:rsidRPr="007A244B" w:rsidRDefault="007A244B" w:rsidP="00F86EE9">
      <w:pPr>
        <w:pStyle w:val="ListParagraph"/>
        <w:numPr>
          <w:ilvl w:val="0"/>
          <w:numId w:val="52"/>
        </w:numPr>
        <w:rPr>
          <w:lang w:eastAsia="zh-CN"/>
        </w:rPr>
      </w:pPr>
      <w:proofErr w:type="spellStart"/>
      <w:r w:rsidRPr="007A244B">
        <w:rPr>
          <w:lang w:eastAsia="zh-CN"/>
        </w:rPr>
        <w:t>Outsourcing_Approve</w:t>
      </w:r>
      <w:proofErr w:type="spellEnd"/>
      <w:r>
        <w:rPr>
          <w:lang w:eastAsia="zh-CN"/>
        </w:rPr>
        <w:t xml:space="preserve">: </w:t>
      </w:r>
      <w:r w:rsidRPr="00932D27">
        <w:rPr>
          <w:lang w:eastAsia="zh-CN"/>
        </w:rPr>
        <w:t>“</w:t>
      </w:r>
      <w:r w:rsidRPr="00932D27">
        <w:rPr>
          <w:lang w:eastAsia="zh-CN"/>
        </w:rPr>
        <w:t>三措一案</w:t>
      </w:r>
      <w:r w:rsidRPr="00932D27">
        <w:rPr>
          <w:lang w:eastAsia="zh-CN"/>
        </w:rPr>
        <w:t>”</w:t>
      </w:r>
      <w:r w:rsidRPr="00932D27">
        <w:rPr>
          <w:lang w:eastAsia="zh-CN"/>
        </w:rPr>
        <w:t>批准</w:t>
      </w:r>
      <w:r w:rsidRPr="00932D27">
        <w:rPr>
          <w:lang w:eastAsia="zh-CN"/>
        </w:rPr>
        <w:t>——</w:t>
      </w:r>
      <w:r w:rsidRPr="00932D27">
        <w:rPr>
          <w:lang w:eastAsia="zh-CN"/>
        </w:rPr>
        <w:t>内容</w:t>
      </w:r>
    </w:p>
    <w:p w14:paraId="1F16CCD4" w14:textId="7F6CCB7D" w:rsidR="007A244B" w:rsidRPr="007A244B" w:rsidRDefault="007A244B" w:rsidP="00F86EE9">
      <w:pPr>
        <w:pStyle w:val="ListParagraph"/>
        <w:numPr>
          <w:ilvl w:val="0"/>
          <w:numId w:val="52"/>
        </w:numPr>
        <w:rPr>
          <w:lang w:eastAsia="zh-CN"/>
        </w:rPr>
      </w:pPr>
      <w:proofErr w:type="spellStart"/>
      <w:r w:rsidRPr="007A244B">
        <w:rPr>
          <w:lang w:eastAsia="zh-CN"/>
        </w:rPr>
        <w:t>Outsourcing_ApproveContractor</w:t>
      </w:r>
      <w:proofErr w:type="spellEnd"/>
      <w:r>
        <w:rPr>
          <w:lang w:eastAsia="zh-CN"/>
        </w:rPr>
        <w:t xml:space="preserve">: </w:t>
      </w:r>
      <w:r w:rsidRPr="00932D27">
        <w:rPr>
          <w:lang w:eastAsia="zh-CN"/>
        </w:rPr>
        <w:t>“</w:t>
      </w:r>
      <w:r w:rsidRPr="00932D27">
        <w:rPr>
          <w:lang w:eastAsia="zh-CN"/>
        </w:rPr>
        <w:t>三措一案</w:t>
      </w:r>
      <w:r w:rsidRPr="00932D27">
        <w:rPr>
          <w:lang w:eastAsia="zh-CN"/>
        </w:rPr>
        <w:t>”</w:t>
      </w:r>
      <w:r w:rsidRPr="00932D27">
        <w:rPr>
          <w:lang w:eastAsia="zh-CN"/>
        </w:rPr>
        <w:t>批准</w:t>
      </w:r>
      <w:r w:rsidRPr="00932D27">
        <w:rPr>
          <w:lang w:eastAsia="zh-CN"/>
        </w:rPr>
        <w:t>——</w:t>
      </w:r>
      <w:r w:rsidRPr="00932D27">
        <w:rPr>
          <w:lang w:eastAsia="zh-CN"/>
        </w:rPr>
        <w:t>承包商签字审批页</w:t>
      </w:r>
    </w:p>
    <w:p w14:paraId="0BC77B24" w14:textId="7E62BE39" w:rsidR="007A244B" w:rsidRPr="007A244B" w:rsidRDefault="007A244B" w:rsidP="00F86EE9">
      <w:pPr>
        <w:pStyle w:val="ListParagraph"/>
        <w:numPr>
          <w:ilvl w:val="0"/>
          <w:numId w:val="52"/>
        </w:numPr>
        <w:rPr>
          <w:lang w:eastAsia="zh-CN"/>
        </w:rPr>
      </w:pPr>
      <w:proofErr w:type="spellStart"/>
      <w:r w:rsidRPr="007A244B">
        <w:rPr>
          <w:lang w:eastAsia="zh-CN"/>
        </w:rPr>
        <w:t>Outsourcing_ApproveCompany</w:t>
      </w:r>
      <w:proofErr w:type="spellEnd"/>
      <w:r>
        <w:rPr>
          <w:lang w:eastAsia="zh-CN"/>
        </w:rPr>
        <w:t xml:space="preserve">: </w:t>
      </w:r>
      <w:r w:rsidRPr="00932D27">
        <w:rPr>
          <w:lang w:eastAsia="zh-CN"/>
        </w:rPr>
        <w:t>“</w:t>
      </w:r>
      <w:r w:rsidRPr="00932D27">
        <w:rPr>
          <w:lang w:eastAsia="zh-CN"/>
        </w:rPr>
        <w:t>三措一案</w:t>
      </w:r>
      <w:r w:rsidRPr="00932D27">
        <w:rPr>
          <w:lang w:eastAsia="zh-CN"/>
        </w:rPr>
        <w:t>”</w:t>
      </w:r>
      <w:r w:rsidRPr="00932D27">
        <w:rPr>
          <w:lang w:eastAsia="zh-CN"/>
        </w:rPr>
        <w:t>批准</w:t>
      </w:r>
      <w:r w:rsidRPr="00932D27">
        <w:rPr>
          <w:lang w:eastAsia="zh-CN"/>
        </w:rPr>
        <w:t>——</w:t>
      </w:r>
      <w:r w:rsidRPr="00932D27">
        <w:rPr>
          <w:lang w:eastAsia="zh-CN"/>
        </w:rPr>
        <w:t>公司签字审批页</w:t>
      </w:r>
    </w:p>
    <w:p w14:paraId="2D2886DF" w14:textId="2CF3A0DF" w:rsidR="007A244B" w:rsidRPr="007A244B" w:rsidRDefault="007A244B" w:rsidP="00F86EE9">
      <w:pPr>
        <w:pStyle w:val="ListParagraph"/>
        <w:numPr>
          <w:ilvl w:val="0"/>
          <w:numId w:val="52"/>
        </w:numPr>
        <w:rPr>
          <w:lang w:eastAsia="zh-CN"/>
        </w:rPr>
      </w:pPr>
      <w:proofErr w:type="spellStart"/>
      <w:r w:rsidRPr="007A244B">
        <w:rPr>
          <w:lang w:eastAsia="zh-CN"/>
        </w:rPr>
        <w:t>Outsourcing_DepartSafe</w:t>
      </w:r>
      <w:proofErr w:type="spellEnd"/>
      <w:r>
        <w:rPr>
          <w:lang w:eastAsia="zh-CN"/>
        </w:rPr>
        <w:t xml:space="preserve">: </w:t>
      </w:r>
      <w:r w:rsidRPr="00932D27">
        <w:rPr>
          <w:lang w:eastAsia="zh-CN"/>
        </w:rPr>
        <w:t>管理部门安全</w:t>
      </w:r>
      <w:r w:rsidRPr="00932D27">
        <w:rPr>
          <w:lang w:eastAsia="zh-CN"/>
        </w:rPr>
        <w:t>/</w:t>
      </w:r>
      <w:r w:rsidRPr="00932D27">
        <w:rPr>
          <w:lang w:eastAsia="zh-CN"/>
        </w:rPr>
        <w:t>技术交底</w:t>
      </w:r>
    </w:p>
    <w:p w14:paraId="196F48FB" w14:textId="71C9C353" w:rsidR="007A244B" w:rsidRPr="007A244B" w:rsidRDefault="007A244B" w:rsidP="00F86EE9">
      <w:pPr>
        <w:pStyle w:val="ListParagraph"/>
        <w:numPr>
          <w:ilvl w:val="0"/>
          <w:numId w:val="52"/>
        </w:numPr>
        <w:rPr>
          <w:lang w:eastAsia="zh-CN"/>
        </w:rPr>
      </w:pPr>
      <w:proofErr w:type="spellStart"/>
      <w:r w:rsidRPr="00932D27">
        <w:rPr>
          <w:lang w:eastAsia="zh-CN"/>
        </w:rPr>
        <w:t>Outsourcing_Acceptance</w:t>
      </w:r>
      <w:proofErr w:type="spellEnd"/>
      <w:r w:rsidRPr="00932D27">
        <w:rPr>
          <w:lang w:eastAsia="zh-CN"/>
        </w:rPr>
        <w:t xml:space="preserve">: </w:t>
      </w:r>
      <w:r w:rsidRPr="00932D27">
        <w:rPr>
          <w:lang w:eastAsia="zh-CN"/>
        </w:rPr>
        <w:t>竣工验收单</w:t>
      </w:r>
    </w:p>
    <w:p w14:paraId="645740AF" w14:textId="3FF5DF6F" w:rsidR="007A244B" w:rsidRDefault="007A244B" w:rsidP="00F86EE9">
      <w:pPr>
        <w:pStyle w:val="ListParagraph"/>
        <w:numPr>
          <w:ilvl w:val="0"/>
          <w:numId w:val="52"/>
        </w:numPr>
        <w:rPr>
          <w:lang w:eastAsia="zh-CN"/>
        </w:rPr>
      </w:pPr>
      <w:proofErr w:type="spellStart"/>
      <w:r w:rsidRPr="00932D27">
        <w:rPr>
          <w:lang w:eastAsia="zh-CN"/>
        </w:rPr>
        <w:lastRenderedPageBreak/>
        <w:t>Outsourcing_Other</w:t>
      </w:r>
      <w:proofErr w:type="spellEnd"/>
      <w:r w:rsidRPr="00932D27">
        <w:rPr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其它</w:t>
      </w:r>
    </w:p>
    <w:p w14:paraId="2CCB1BAE" w14:textId="3EE85240" w:rsidR="006960EF" w:rsidRDefault="00932D27">
      <w:pPr>
        <w:rPr>
          <w:lang w:eastAsia="zh-CN"/>
        </w:rPr>
      </w:pPr>
      <w:r>
        <w:rPr>
          <w:rFonts w:hint="eastAsia"/>
          <w:lang w:eastAsia="zh-CN"/>
        </w:rPr>
        <w:t>【现场负责人使用】</w:t>
      </w:r>
    </w:p>
    <w:p w14:paraId="097EB807" w14:textId="5D66AAF9" w:rsidR="00A8165E" w:rsidRPr="00A8165E" w:rsidRDefault="00A8165E" w:rsidP="00A8165E">
      <w:pPr>
        <w:pStyle w:val="ListParagraph"/>
        <w:numPr>
          <w:ilvl w:val="0"/>
          <w:numId w:val="52"/>
        </w:numPr>
        <w:rPr>
          <w:lang w:eastAsia="zh-CN"/>
        </w:rPr>
      </w:pPr>
      <w:proofErr w:type="spellStart"/>
      <w:r w:rsidRPr="007A244B">
        <w:rPr>
          <w:lang w:eastAsia="zh-CN"/>
        </w:rPr>
        <w:t>Outsourcing_</w:t>
      </w:r>
      <w:r w:rsidRPr="00B66FC2">
        <w:rPr>
          <w:lang w:eastAsia="zh-CN"/>
        </w:rPr>
        <w:t>Training</w:t>
      </w:r>
      <w:proofErr w:type="spellEnd"/>
      <w:r>
        <w:rPr>
          <w:lang w:eastAsia="zh-CN"/>
        </w:rPr>
        <w:t xml:space="preserve">: </w:t>
      </w:r>
      <w:r w:rsidRPr="00B66FC2">
        <w:rPr>
          <w:lang w:eastAsia="zh-CN"/>
        </w:rPr>
        <w:t>三级安全培训合格</w:t>
      </w:r>
    </w:p>
    <w:p w14:paraId="014B7824" w14:textId="77777777" w:rsidR="00D46247" w:rsidRPr="00D46247" w:rsidRDefault="00A8165E" w:rsidP="00A8165E">
      <w:pPr>
        <w:pStyle w:val="ListParagraph"/>
        <w:numPr>
          <w:ilvl w:val="0"/>
          <w:numId w:val="52"/>
        </w:numPr>
        <w:rPr>
          <w:lang w:eastAsia="zh-CN"/>
        </w:rPr>
      </w:pPr>
      <w:r w:rsidRPr="007A244B">
        <w:rPr>
          <w:lang w:eastAsia="zh-CN"/>
        </w:rPr>
        <w:t>Outsourcing_</w:t>
      </w:r>
      <w:r w:rsidR="00266F44" w:rsidRPr="00B66FC2">
        <w:rPr>
          <w:lang w:eastAsia="zh-CN"/>
        </w:rPr>
        <w:t xml:space="preserve"> </w:t>
      </w:r>
      <w:proofErr w:type="spellStart"/>
      <w:r w:rsidR="00266F44" w:rsidRPr="00B66FC2">
        <w:rPr>
          <w:lang w:eastAsia="zh-CN"/>
        </w:rPr>
        <w:t>SafePractice</w:t>
      </w:r>
      <w:proofErr w:type="spellEnd"/>
      <w:r>
        <w:rPr>
          <w:lang w:eastAsia="zh-CN"/>
        </w:rPr>
        <w:t xml:space="preserve">: </w:t>
      </w:r>
      <w:r w:rsidR="00AB24AC" w:rsidRPr="00B66FC2">
        <w:rPr>
          <w:lang w:eastAsia="zh-CN"/>
        </w:rPr>
        <w:t>二级安全技术交底</w:t>
      </w:r>
    </w:p>
    <w:p w14:paraId="26606F2F" w14:textId="00942DF4" w:rsidR="00A8165E" w:rsidRPr="007A244B" w:rsidRDefault="00A8165E" w:rsidP="00A8165E">
      <w:pPr>
        <w:pStyle w:val="ListParagraph"/>
        <w:numPr>
          <w:ilvl w:val="0"/>
          <w:numId w:val="52"/>
        </w:numPr>
        <w:rPr>
          <w:lang w:eastAsia="zh-CN"/>
        </w:rPr>
      </w:pPr>
      <w:r w:rsidRPr="007A244B">
        <w:rPr>
          <w:lang w:eastAsia="zh-CN"/>
        </w:rPr>
        <w:t>Outsourcing_</w:t>
      </w:r>
      <w:r w:rsidR="00D46247" w:rsidRPr="00B66FC2">
        <w:rPr>
          <w:lang w:eastAsia="zh-CN"/>
        </w:rPr>
        <w:t xml:space="preserve"> </w:t>
      </w:r>
      <w:proofErr w:type="spellStart"/>
      <w:r w:rsidR="00D46247" w:rsidRPr="00B66FC2">
        <w:rPr>
          <w:lang w:eastAsia="zh-CN"/>
        </w:rPr>
        <w:t>ConstructSafe</w:t>
      </w:r>
      <w:proofErr w:type="spellEnd"/>
      <w:r>
        <w:rPr>
          <w:lang w:eastAsia="zh-CN"/>
        </w:rPr>
        <w:t xml:space="preserve">: </w:t>
      </w:r>
      <w:r w:rsidR="00EB0648" w:rsidRPr="00B66FC2">
        <w:rPr>
          <w:lang w:eastAsia="zh-CN"/>
        </w:rPr>
        <w:t>施工方安全</w:t>
      </w:r>
      <w:r w:rsidR="00EB0648" w:rsidRPr="00B66FC2">
        <w:rPr>
          <w:lang w:eastAsia="zh-CN"/>
        </w:rPr>
        <w:t>/</w:t>
      </w:r>
      <w:r w:rsidR="00EB0648" w:rsidRPr="00B66FC2">
        <w:rPr>
          <w:lang w:eastAsia="zh-CN"/>
        </w:rPr>
        <w:t>技术交底</w:t>
      </w:r>
    </w:p>
    <w:p w14:paraId="5C9618D1" w14:textId="70F85319" w:rsidR="00A8165E" w:rsidRPr="00EB0648" w:rsidRDefault="00A8165E" w:rsidP="00A8165E">
      <w:pPr>
        <w:pStyle w:val="ListParagraph"/>
        <w:numPr>
          <w:ilvl w:val="0"/>
          <w:numId w:val="52"/>
        </w:numPr>
        <w:rPr>
          <w:lang w:eastAsia="zh-CN"/>
        </w:rPr>
      </w:pPr>
      <w:r w:rsidRPr="007A244B">
        <w:rPr>
          <w:lang w:eastAsia="zh-CN"/>
        </w:rPr>
        <w:t>Outsourcing_</w:t>
      </w:r>
      <w:r w:rsidR="00EB0648" w:rsidRPr="00B66FC2">
        <w:rPr>
          <w:lang w:eastAsia="zh-CN"/>
        </w:rPr>
        <w:t xml:space="preserve"> </w:t>
      </w:r>
      <w:proofErr w:type="spellStart"/>
      <w:r w:rsidR="00EB0648" w:rsidRPr="00B66FC2">
        <w:rPr>
          <w:lang w:eastAsia="zh-CN"/>
        </w:rPr>
        <w:t>ProtectEquipment</w:t>
      </w:r>
      <w:proofErr w:type="spellEnd"/>
      <w:r>
        <w:rPr>
          <w:lang w:eastAsia="zh-CN"/>
        </w:rPr>
        <w:t xml:space="preserve">: </w:t>
      </w:r>
      <w:r w:rsidR="00EB0648" w:rsidRPr="00B66FC2">
        <w:rPr>
          <w:lang w:eastAsia="zh-CN"/>
        </w:rPr>
        <w:t>劳动防护用品</w:t>
      </w:r>
    </w:p>
    <w:p w14:paraId="0198CC5D" w14:textId="1CCACD29" w:rsidR="00EB0648" w:rsidRDefault="00EB0648" w:rsidP="00A8165E">
      <w:pPr>
        <w:pStyle w:val="ListParagraph"/>
        <w:numPr>
          <w:ilvl w:val="0"/>
          <w:numId w:val="52"/>
        </w:numPr>
        <w:rPr>
          <w:lang w:eastAsia="zh-CN"/>
        </w:rPr>
      </w:pPr>
      <w:r w:rsidRPr="00B66FC2">
        <w:rPr>
          <w:lang w:eastAsia="zh-CN"/>
        </w:rPr>
        <w:t xml:space="preserve">Outsourcing_ </w:t>
      </w:r>
      <w:proofErr w:type="spellStart"/>
      <w:r w:rsidRPr="00B66FC2">
        <w:rPr>
          <w:lang w:eastAsia="zh-CN"/>
        </w:rPr>
        <w:t>PrincipalOther</w:t>
      </w:r>
      <w:proofErr w:type="spellEnd"/>
      <w:r>
        <w:rPr>
          <w:lang w:eastAsia="zh-CN"/>
        </w:rPr>
        <w:t>:</w:t>
      </w:r>
      <w:r w:rsidRPr="00B66FC2">
        <w:rPr>
          <w:lang w:eastAsia="zh-CN"/>
        </w:rPr>
        <w:t xml:space="preserve"> </w:t>
      </w:r>
      <w:r w:rsidRPr="00B66FC2">
        <w:rPr>
          <w:lang w:eastAsia="zh-CN"/>
        </w:rPr>
        <w:t>现场负责人其他</w:t>
      </w:r>
    </w:p>
    <w:p w14:paraId="2B2D6F31" w14:textId="30C48371" w:rsidR="00B66FC2" w:rsidRDefault="00EE35F7" w:rsidP="006F28AA">
      <w:pPr>
        <w:rPr>
          <w:lang w:eastAsia="zh-CN"/>
        </w:rPr>
      </w:pPr>
      <w:r>
        <w:rPr>
          <w:rFonts w:hint="eastAsia"/>
          <w:lang w:eastAsia="zh-CN"/>
        </w:rPr>
        <w:t>【安监负责人】</w:t>
      </w:r>
    </w:p>
    <w:p w14:paraId="600E5EEC" w14:textId="5E29EDAB" w:rsidR="008F7F05" w:rsidRPr="00A8165E" w:rsidRDefault="008F7F05" w:rsidP="008F7F05">
      <w:pPr>
        <w:pStyle w:val="ListParagraph"/>
        <w:numPr>
          <w:ilvl w:val="0"/>
          <w:numId w:val="52"/>
        </w:numPr>
        <w:rPr>
          <w:lang w:eastAsia="zh-CN"/>
        </w:rPr>
      </w:pPr>
      <w:r w:rsidRPr="007A244B">
        <w:rPr>
          <w:lang w:eastAsia="zh-CN"/>
        </w:rPr>
        <w:t>Outsourcing_</w:t>
      </w:r>
      <w:r w:rsidR="00916349" w:rsidRPr="00851E7B">
        <w:rPr>
          <w:lang w:eastAsia="zh-CN"/>
        </w:rPr>
        <w:t xml:space="preserve"> </w:t>
      </w:r>
      <w:proofErr w:type="spellStart"/>
      <w:r w:rsidR="00916349" w:rsidRPr="00851E7B">
        <w:rPr>
          <w:lang w:eastAsia="zh-CN"/>
        </w:rPr>
        <w:t>CashPledge</w:t>
      </w:r>
      <w:proofErr w:type="spellEnd"/>
      <w:r>
        <w:rPr>
          <w:lang w:eastAsia="zh-CN"/>
        </w:rPr>
        <w:t xml:space="preserve">: </w:t>
      </w:r>
      <w:r w:rsidR="00916349" w:rsidRPr="00851E7B">
        <w:rPr>
          <w:lang w:eastAsia="zh-CN"/>
        </w:rPr>
        <w:t>安全风险抵押金</w:t>
      </w:r>
    </w:p>
    <w:p w14:paraId="225C7015" w14:textId="7B1E1099" w:rsidR="008F7F05" w:rsidRPr="00D46247" w:rsidRDefault="008F7F05" w:rsidP="008F7F05">
      <w:pPr>
        <w:pStyle w:val="ListParagraph"/>
        <w:numPr>
          <w:ilvl w:val="0"/>
          <w:numId w:val="52"/>
        </w:numPr>
        <w:rPr>
          <w:lang w:eastAsia="zh-CN"/>
        </w:rPr>
      </w:pPr>
      <w:r w:rsidRPr="007A244B">
        <w:rPr>
          <w:lang w:eastAsia="zh-CN"/>
        </w:rPr>
        <w:t>Outsourcing_</w:t>
      </w:r>
      <w:r w:rsidRPr="00B66FC2">
        <w:rPr>
          <w:lang w:eastAsia="zh-CN"/>
        </w:rPr>
        <w:t xml:space="preserve"> </w:t>
      </w:r>
      <w:proofErr w:type="spellStart"/>
      <w:r w:rsidR="00346E42" w:rsidRPr="00851E7B">
        <w:rPr>
          <w:lang w:eastAsia="zh-CN"/>
        </w:rPr>
        <w:t>SafetyManage</w:t>
      </w:r>
      <w:proofErr w:type="spellEnd"/>
      <w:r>
        <w:rPr>
          <w:lang w:eastAsia="zh-CN"/>
        </w:rPr>
        <w:t xml:space="preserve">: </w:t>
      </w:r>
      <w:r w:rsidR="00555F10" w:rsidRPr="00851E7B">
        <w:rPr>
          <w:lang w:eastAsia="zh-CN"/>
        </w:rPr>
        <w:t>安全管理协议</w:t>
      </w:r>
    </w:p>
    <w:p w14:paraId="7DF34211" w14:textId="20846950" w:rsidR="008F7F05" w:rsidRPr="007A244B" w:rsidRDefault="008F7F05" w:rsidP="006F28AA">
      <w:pPr>
        <w:pStyle w:val="ListParagraph"/>
        <w:numPr>
          <w:ilvl w:val="0"/>
          <w:numId w:val="52"/>
        </w:numPr>
        <w:rPr>
          <w:lang w:eastAsia="zh-CN"/>
        </w:rPr>
      </w:pPr>
      <w:r w:rsidRPr="007A244B">
        <w:rPr>
          <w:lang w:eastAsia="zh-CN"/>
        </w:rPr>
        <w:t>Outsourcing_</w:t>
      </w:r>
      <w:r w:rsidRPr="00B66FC2">
        <w:rPr>
          <w:lang w:eastAsia="zh-CN"/>
        </w:rPr>
        <w:t xml:space="preserve"> </w:t>
      </w:r>
      <w:proofErr w:type="spellStart"/>
      <w:r w:rsidR="00FA451E" w:rsidRPr="00851E7B">
        <w:rPr>
          <w:lang w:eastAsia="zh-CN"/>
        </w:rPr>
        <w:t>SafeManageOther</w:t>
      </w:r>
      <w:proofErr w:type="spellEnd"/>
      <w:r>
        <w:rPr>
          <w:lang w:eastAsia="zh-CN"/>
        </w:rPr>
        <w:t xml:space="preserve">: </w:t>
      </w:r>
      <w:r w:rsidR="00051B09" w:rsidRPr="00851E7B">
        <w:rPr>
          <w:lang w:eastAsia="zh-CN"/>
        </w:rPr>
        <w:t>安监负责人其他</w:t>
      </w:r>
    </w:p>
    <w:p w14:paraId="71A834CB" w14:textId="1559D865" w:rsidR="00851E7B" w:rsidRDefault="00851E7B">
      <w:pPr>
        <w:rPr>
          <w:lang w:eastAsia="zh-CN"/>
        </w:rPr>
      </w:pPr>
      <w:r>
        <w:rPr>
          <w:lang w:eastAsia="zh-CN"/>
        </w:rPr>
        <w:br w:type="page"/>
      </w:r>
    </w:p>
    <w:p w14:paraId="32B49CF8" w14:textId="25A0DE15" w:rsidR="004304A0" w:rsidRDefault="004304A0" w:rsidP="004304A0">
      <w:pPr>
        <w:pStyle w:val="Heading2"/>
        <w:rPr>
          <w:lang w:eastAsia="zh-CN"/>
        </w:rPr>
      </w:pPr>
      <w:bookmarkStart w:id="55" w:name="OLE_LINK16"/>
      <w:bookmarkStart w:id="56" w:name="OLE_LINK17"/>
      <w:bookmarkStart w:id="57" w:name="_Toc13478752"/>
      <w:r>
        <w:rPr>
          <w:rFonts w:hint="eastAsia"/>
          <w:lang w:eastAsia="zh-CN"/>
        </w:rPr>
        <w:lastRenderedPageBreak/>
        <w:t>承包商项目成员</w:t>
      </w:r>
      <w:bookmarkEnd w:id="57"/>
    </w:p>
    <w:bookmarkEnd w:id="55"/>
    <w:bookmarkEnd w:id="56"/>
    <w:p w14:paraId="55F6B1A8" w14:textId="63890F0A" w:rsidR="004304A0" w:rsidRDefault="004304A0" w:rsidP="004304A0">
      <w:pPr>
        <w:rPr>
          <w:rFonts w:ascii="微软雅黑" w:hAnsi="微软雅黑"/>
          <w:b/>
          <w:lang w:eastAsia="zh-CN"/>
        </w:rPr>
      </w:pPr>
      <w:r>
        <w:rPr>
          <w:rFonts w:ascii="微软雅黑" w:hAnsi="微软雅黑" w:hint="eastAsia"/>
          <w:b/>
          <w:lang w:eastAsia="zh-CN"/>
        </w:rPr>
        <w:t>URI：</w:t>
      </w:r>
      <w:r>
        <w:rPr>
          <w:rFonts w:ascii="微软雅黑" w:hAnsi="微软雅黑"/>
          <w:bCs/>
          <w:lang w:eastAsia="zh-CN"/>
        </w:rPr>
        <w:t xml:space="preserve"> /project</w:t>
      </w:r>
      <w:r>
        <w:rPr>
          <w:rFonts w:ascii="微软雅黑" w:hAnsi="微软雅黑" w:hint="eastAsia"/>
          <w:bCs/>
          <w:lang w:eastAsia="zh-CN"/>
        </w:rPr>
        <w:t>/</w:t>
      </w:r>
      <w:bookmarkStart w:id="58" w:name="OLE_LINK18"/>
      <w:bookmarkStart w:id="59" w:name="OLE_LINK19"/>
      <w:bookmarkStart w:id="60" w:name="OLE_LINK20"/>
      <w:r>
        <w:rPr>
          <w:rFonts w:ascii="微软雅黑" w:hAnsi="微软雅黑"/>
          <w:bCs/>
          <w:lang w:eastAsia="zh-CN"/>
        </w:rPr>
        <w:t>members</w:t>
      </w:r>
      <w:bookmarkEnd w:id="58"/>
      <w:bookmarkEnd w:id="59"/>
      <w:bookmarkEnd w:id="60"/>
    </w:p>
    <w:p w14:paraId="740A5285" w14:textId="77777777" w:rsidR="004304A0" w:rsidRDefault="004304A0" w:rsidP="004304A0">
      <w:pPr>
        <w:rPr>
          <w:lang w:eastAsia="zh-CN"/>
        </w:rPr>
      </w:pPr>
      <w:r w:rsidRPr="00E061DB">
        <w:rPr>
          <w:rFonts w:ascii="微软雅黑" w:hAnsi="微软雅黑" w:hint="eastAsia"/>
          <w:b/>
          <w:lang w:eastAsia="zh-CN"/>
        </w:rPr>
        <w:t>Http方法</w:t>
      </w:r>
      <w:r w:rsidRPr="00E061DB">
        <w:rPr>
          <w:rFonts w:hint="eastAsia"/>
          <w:b/>
          <w:lang w:eastAsia="zh-CN"/>
        </w:rPr>
        <w:t>：</w:t>
      </w:r>
      <w:r w:rsidRPr="0025302D">
        <w:rPr>
          <w:rFonts w:hint="eastAsia"/>
          <w:lang w:eastAsia="zh-CN"/>
        </w:rPr>
        <w:t>GET</w:t>
      </w:r>
    </w:p>
    <w:p w14:paraId="4B0CA603" w14:textId="77777777" w:rsidR="004304A0" w:rsidRDefault="004304A0" w:rsidP="004304A0">
      <w:pPr>
        <w:rPr>
          <w:b/>
          <w:lang w:eastAsia="zh-CN"/>
        </w:rPr>
      </w:pPr>
      <w:r>
        <w:rPr>
          <w:rFonts w:hint="eastAsia"/>
          <w:b/>
          <w:lang w:eastAsia="zh-CN"/>
        </w:rPr>
        <w:t>参数</w:t>
      </w:r>
      <w:r w:rsidRPr="00E061DB">
        <w:rPr>
          <w:rFonts w:hint="eastAsia"/>
          <w:b/>
          <w:lang w:eastAsia="zh-CN"/>
        </w:rPr>
        <w:t>：</w:t>
      </w:r>
    </w:p>
    <w:p w14:paraId="2B5CC069" w14:textId="6C8DBEC3" w:rsidR="00E46B68" w:rsidRDefault="004304A0" w:rsidP="00043ADD">
      <w:pPr>
        <w:rPr>
          <w:lang w:eastAsia="zh-CN"/>
        </w:rPr>
      </w:pPr>
      <w:proofErr w:type="spellStart"/>
      <w:r>
        <w:rPr>
          <w:lang w:eastAsia="zh-CN"/>
        </w:rPr>
        <w:t>ProjectId</w:t>
      </w:r>
      <w:proofErr w:type="spellEnd"/>
      <w:r>
        <w:rPr>
          <w:rFonts w:hint="eastAsia"/>
          <w:lang w:eastAsia="zh-CN"/>
        </w:rPr>
        <w:t>：项目唯一标识，参数必填，值对应于</w:t>
      </w:r>
      <w:r>
        <w:rPr>
          <w:rFonts w:hint="eastAsia"/>
          <w:lang w:eastAsia="zh-CN"/>
        </w:rPr>
        <w:t>ID4</w:t>
      </w:r>
    </w:p>
    <w:p w14:paraId="34024412" w14:textId="67DFD964" w:rsidR="00A94AE4" w:rsidRDefault="00A94AE4" w:rsidP="00A94AE4">
      <w:pPr>
        <w:rPr>
          <w:lang w:eastAsia="zh-CN"/>
        </w:rPr>
      </w:pPr>
      <w:proofErr w:type="spellStart"/>
      <w:r>
        <w:rPr>
          <w:lang w:eastAsia="zh-CN"/>
        </w:rPr>
        <w:t>PageIndex</w:t>
      </w:r>
      <w:proofErr w:type="spellEnd"/>
      <w:r>
        <w:rPr>
          <w:rFonts w:hint="eastAsia"/>
          <w:lang w:eastAsia="zh-CN"/>
        </w:rPr>
        <w:t>：分页页码，从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开始计数。参数允许为空，默认为</w:t>
      </w:r>
      <w:r>
        <w:rPr>
          <w:rFonts w:hint="eastAsia"/>
          <w:lang w:eastAsia="zh-CN"/>
        </w:rPr>
        <w:t>1</w:t>
      </w:r>
    </w:p>
    <w:p w14:paraId="55FA31B1" w14:textId="11A3ADF1" w:rsidR="00A94AE4" w:rsidRDefault="00A94AE4" w:rsidP="00A94AE4">
      <w:pPr>
        <w:rPr>
          <w:lang w:eastAsia="zh-CN"/>
        </w:rPr>
      </w:pPr>
      <w:proofErr w:type="spellStart"/>
      <w:r>
        <w:rPr>
          <w:lang w:eastAsia="zh-CN"/>
        </w:rPr>
        <w:t>Page</w:t>
      </w:r>
      <w:r>
        <w:rPr>
          <w:rFonts w:hint="eastAsia"/>
          <w:lang w:eastAsia="zh-CN"/>
        </w:rPr>
        <w:t>Size</w:t>
      </w:r>
      <w:proofErr w:type="spellEnd"/>
      <w:r>
        <w:rPr>
          <w:rFonts w:hint="eastAsia"/>
          <w:lang w:eastAsia="zh-CN"/>
        </w:rPr>
        <w:t>：每页最大记录条数，参数允许为空，默认为</w:t>
      </w:r>
      <w:r>
        <w:rPr>
          <w:rFonts w:hint="eastAsia"/>
          <w:lang w:eastAsia="zh-CN"/>
        </w:rPr>
        <w:t>20</w:t>
      </w:r>
    </w:p>
    <w:p w14:paraId="60925C1D" w14:textId="77777777" w:rsidR="004304A0" w:rsidRDefault="004304A0" w:rsidP="004304A0">
      <w:pPr>
        <w:rPr>
          <w:lang w:eastAsia="zh-CN"/>
        </w:rPr>
      </w:pPr>
      <w:r w:rsidRPr="008C33FA">
        <w:rPr>
          <w:rFonts w:hint="eastAsia"/>
          <w:b/>
          <w:bCs/>
          <w:lang w:eastAsia="zh-CN"/>
        </w:rPr>
        <w:t>返回值：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对象</w:t>
      </w:r>
    </w:p>
    <w:p w14:paraId="69E4AA23" w14:textId="411C16BE" w:rsidR="004304A0" w:rsidRDefault="004304A0" w:rsidP="004304A0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14:paraId="58E48509" w14:textId="77777777" w:rsidR="001B6EB4" w:rsidRDefault="00EF5F26" w:rsidP="001B6EB4">
      <w:pPr>
        <w:ind w:firstLine="720"/>
        <w:rPr>
          <w:lang w:eastAsia="zh-CN"/>
        </w:rPr>
      </w:pPr>
      <w:proofErr w:type="spellStart"/>
      <w:r>
        <w:rPr>
          <w:rFonts w:hint="eastAsia"/>
          <w:lang w:eastAsia="zh-CN"/>
        </w:rPr>
        <w:t>Total</w:t>
      </w:r>
      <w:r>
        <w:rPr>
          <w:lang w:eastAsia="zh-CN"/>
        </w:rPr>
        <w:t>Records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数字，总记录数</w:t>
      </w:r>
    </w:p>
    <w:p w14:paraId="3E237ABA" w14:textId="77777777" w:rsidR="001B6EB4" w:rsidRDefault="00EF5F26" w:rsidP="001B6EB4">
      <w:pPr>
        <w:ind w:firstLine="720"/>
        <w:rPr>
          <w:lang w:eastAsia="zh-CN"/>
        </w:rPr>
      </w:pPr>
      <w:proofErr w:type="spellStart"/>
      <w:r>
        <w:rPr>
          <w:rFonts w:hint="eastAsia"/>
          <w:lang w:eastAsia="zh-CN"/>
        </w:rPr>
        <w:t>Page</w:t>
      </w:r>
      <w:r>
        <w:rPr>
          <w:lang w:eastAsia="zh-CN"/>
        </w:rPr>
        <w:t>Index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数字，当前页码</w:t>
      </w:r>
    </w:p>
    <w:p w14:paraId="05AB818F" w14:textId="77777777" w:rsidR="001B6EB4" w:rsidRDefault="00EF5F26" w:rsidP="001B6EB4">
      <w:pPr>
        <w:ind w:firstLine="720"/>
        <w:rPr>
          <w:lang w:eastAsia="zh-CN"/>
        </w:rPr>
      </w:pPr>
      <w:proofErr w:type="spellStart"/>
      <w:r>
        <w:rPr>
          <w:lang w:eastAsia="zh-CN"/>
        </w:rPr>
        <w:t>PageSize</w:t>
      </w:r>
      <w:proofErr w:type="spellEnd"/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数字，每页最大条数</w:t>
      </w:r>
    </w:p>
    <w:p w14:paraId="2EC5235C" w14:textId="77777777" w:rsidR="001B6EB4" w:rsidRDefault="00EF5F26" w:rsidP="001B6EB4">
      <w:pPr>
        <w:ind w:firstLine="720"/>
        <w:rPr>
          <w:lang w:eastAsia="zh-CN"/>
        </w:rPr>
      </w:pPr>
      <w:r>
        <w:rPr>
          <w:rFonts w:hint="eastAsia"/>
          <w:lang w:eastAsia="zh-CN"/>
        </w:rPr>
        <w:t>Reco</w:t>
      </w:r>
      <w:r>
        <w:rPr>
          <w:lang w:eastAsia="zh-CN"/>
        </w:rPr>
        <w:t>rds: [</w:t>
      </w:r>
    </w:p>
    <w:p w14:paraId="728FDB3A" w14:textId="77777777" w:rsidR="001B6EB4" w:rsidRDefault="00085527" w:rsidP="001B6EB4">
      <w:pPr>
        <w:ind w:left="720" w:firstLine="720"/>
        <w:rPr>
          <w:lang w:eastAsia="zh-CN"/>
        </w:rPr>
      </w:pPr>
      <w:r>
        <w:rPr>
          <w:lang w:eastAsia="zh-CN"/>
        </w:rPr>
        <w:t>{</w:t>
      </w:r>
    </w:p>
    <w:p w14:paraId="4418A921" w14:textId="7EA9071C" w:rsidR="001B6EB4" w:rsidRDefault="001B6EB4" w:rsidP="001B6EB4">
      <w:pPr>
        <w:ind w:left="1440" w:firstLine="720"/>
        <w:rPr>
          <w:lang w:eastAsia="zh-CN"/>
        </w:rPr>
      </w:pPr>
      <w:r>
        <w:rPr>
          <w:rFonts w:hint="eastAsia"/>
          <w:lang w:eastAsia="zh-CN"/>
        </w:rPr>
        <w:t>I</w:t>
      </w:r>
      <w:r w:rsidR="00085527">
        <w:rPr>
          <w:lang w:eastAsia="zh-CN"/>
        </w:rPr>
        <w:t xml:space="preserve">d: </w:t>
      </w:r>
      <w:r w:rsidR="005C13BB">
        <w:rPr>
          <w:rFonts w:hint="eastAsia"/>
          <w:lang w:eastAsia="zh-CN"/>
        </w:rPr>
        <w:t>字符串，成员唯一标识</w:t>
      </w:r>
      <w:r w:rsidR="005C13BB">
        <w:rPr>
          <w:rFonts w:hint="eastAsia"/>
          <w:lang w:eastAsia="zh-CN"/>
        </w:rPr>
        <w:t xml:space="preserve"> </w:t>
      </w:r>
      <w:r w:rsidR="005C13BB">
        <w:rPr>
          <w:rFonts w:hint="eastAsia"/>
          <w:lang w:eastAsia="zh-CN"/>
        </w:rPr>
        <w:t>（</w:t>
      </w:r>
      <w:r w:rsidR="00983894">
        <w:rPr>
          <w:rFonts w:hint="eastAsia"/>
          <w:lang w:eastAsia="zh-CN"/>
        </w:rPr>
        <w:t>本文中以</w:t>
      </w:r>
      <w:r w:rsidR="00983894">
        <w:rPr>
          <w:rFonts w:hint="eastAsia"/>
          <w:lang w:eastAsia="zh-CN"/>
        </w:rPr>
        <w:t>ID</w:t>
      </w:r>
      <w:r w:rsidR="005C13BB">
        <w:rPr>
          <w:rFonts w:hint="eastAsia"/>
          <w:lang w:eastAsia="zh-CN"/>
        </w:rPr>
        <w:t>5</w:t>
      </w:r>
      <w:r w:rsidR="005C13BB">
        <w:rPr>
          <w:rFonts w:hint="eastAsia"/>
          <w:lang w:eastAsia="zh-CN"/>
        </w:rPr>
        <w:t>表示）</w:t>
      </w:r>
    </w:p>
    <w:p w14:paraId="2F4290C2" w14:textId="77777777" w:rsidR="00870624" w:rsidRDefault="00870624" w:rsidP="00870624">
      <w:pPr>
        <w:ind w:left="1440" w:firstLine="720"/>
        <w:rPr>
          <w:lang w:eastAsia="zh-CN"/>
        </w:rPr>
      </w:pPr>
      <w:r>
        <w:rPr>
          <w:lang w:eastAsia="zh-CN"/>
        </w:rPr>
        <w:t xml:space="preserve">Contractor: </w:t>
      </w:r>
      <w:r>
        <w:rPr>
          <w:rFonts w:hint="eastAsia"/>
          <w:lang w:eastAsia="zh-CN"/>
        </w:rPr>
        <w:t>字符串，所属承包商名称</w:t>
      </w:r>
    </w:p>
    <w:p w14:paraId="25DB458A" w14:textId="182372F0" w:rsidR="001B6EB4" w:rsidRDefault="007B40C6" w:rsidP="001B6EB4">
      <w:pPr>
        <w:ind w:left="1440" w:firstLine="720"/>
        <w:rPr>
          <w:lang w:eastAsia="zh-CN"/>
        </w:rPr>
      </w:pPr>
      <w:r>
        <w:rPr>
          <w:lang w:eastAsia="zh-CN"/>
        </w:rPr>
        <w:t xml:space="preserve">Name: </w:t>
      </w:r>
      <w:r>
        <w:rPr>
          <w:rFonts w:hint="eastAsia"/>
          <w:lang w:eastAsia="zh-CN"/>
        </w:rPr>
        <w:t>字符串，姓名</w:t>
      </w:r>
    </w:p>
    <w:p w14:paraId="63036C17" w14:textId="615B5774" w:rsidR="00255BF3" w:rsidRDefault="002A0467" w:rsidP="00255BF3">
      <w:pPr>
        <w:ind w:left="1440" w:firstLine="720"/>
        <w:rPr>
          <w:lang w:eastAsia="zh-CN"/>
        </w:rPr>
      </w:pPr>
      <w:r>
        <w:rPr>
          <w:lang w:eastAsia="zh-CN"/>
        </w:rPr>
        <w:t xml:space="preserve">Gender: </w:t>
      </w:r>
      <w:r>
        <w:rPr>
          <w:rFonts w:hint="eastAsia"/>
          <w:lang w:eastAsia="zh-CN"/>
        </w:rPr>
        <w:t>字符串，性</w:t>
      </w:r>
      <w:r w:rsidR="00255BF3">
        <w:rPr>
          <w:rFonts w:hint="eastAsia"/>
          <w:lang w:eastAsia="zh-CN"/>
        </w:rPr>
        <w:t>别</w:t>
      </w:r>
    </w:p>
    <w:p w14:paraId="0836E78B" w14:textId="2D287B6C" w:rsidR="00255BF3" w:rsidRDefault="00255BF3" w:rsidP="00255BF3">
      <w:pPr>
        <w:ind w:left="1440" w:firstLine="720"/>
        <w:rPr>
          <w:lang w:eastAsia="zh-CN"/>
        </w:rPr>
      </w:pPr>
      <w:bookmarkStart w:id="61" w:name="OLE_LINK80"/>
      <w:proofErr w:type="spellStart"/>
      <w:r>
        <w:rPr>
          <w:rFonts w:hint="eastAsia"/>
          <w:lang w:eastAsia="zh-CN"/>
        </w:rPr>
        <w:t>I</w:t>
      </w:r>
      <w:r>
        <w:rPr>
          <w:lang w:eastAsia="zh-CN"/>
        </w:rPr>
        <w:t>DNumber</w:t>
      </w:r>
      <w:bookmarkEnd w:id="61"/>
      <w:proofErr w:type="spellEnd"/>
      <w:r>
        <w:rPr>
          <w:rFonts w:hint="eastAsia"/>
          <w:lang w:eastAsia="zh-CN"/>
        </w:rPr>
        <w:t>：字符串，身份证号</w:t>
      </w:r>
    </w:p>
    <w:p w14:paraId="0513A485" w14:textId="475C19CE" w:rsidR="00255BF3" w:rsidRDefault="00015075" w:rsidP="00255BF3">
      <w:pPr>
        <w:ind w:left="1440" w:firstLine="720"/>
        <w:rPr>
          <w:lang w:eastAsia="zh-CN"/>
        </w:rPr>
      </w:pPr>
      <w:r>
        <w:rPr>
          <w:lang w:eastAsia="zh-CN"/>
        </w:rPr>
        <w:t xml:space="preserve">Age: </w:t>
      </w:r>
      <w:r>
        <w:rPr>
          <w:rFonts w:hint="eastAsia"/>
          <w:lang w:eastAsia="zh-CN"/>
        </w:rPr>
        <w:t>数字，年龄</w:t>
      </w:r>
      <w:r w:rsidR="00E4642F">
        <w:rPr>
          <w:rFonts w:hint="eastAsia"/>
          <w:lang w:eastAsia="zh-CN"/>
        </w:rPr>
        <w:t>，可空</w:t>
      </w:r>
    </w:p>
    <w:p w14:paraId="2BDAADE1" w14:textId="435A2F73" w:rsidR="00015075" w:rsidRDefault="00015075" w:rsidP="00255BF3">
      <w:pPr>
        <w:ind w:left="1440" w:firstLine="720"/>
        <w:rPr>
          <w:lang w:eastAsia="zh-CN"/>
        </w:rPr>
      </w:pPr>
      <w:r>
        <w:rPr>
          <w:lang w:eastAsia="zh-CN"/>
        </w:rPr>
        <w:t>Code</w:t>
      </w:r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字符串，工号</w:t>
      </w:r>
    </w:p>
    <w:p w14:paraId="75DB1774" w14:textId="647F427A" w:rsidR="00015075" w:rsidRDefault="00780B83" w:rsidP="00255BF3">
      <w:pPr>
        <w:ind w:left="1440" w:firstLine="720"/>
        <w:rPr>
          <w:lang w:eastAsia="zh-CN"/>
        </w:rPr>
      </w:pPr>
      <w:bookmarkStart w:id="62" w:name="OLE_LINK81"/>
      <w:r>
        <w:rPr>
          <w:lang w:eastAsia="zh-CN"/>
        </w:rPr>
        <w:t>Contact</w:t>
      </w:r>
      <w:bookmarkEnd w:id="62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字符串，联系方式</w:t>
      </w:r>
    </w:p>
    <w:p w14:paraId="01262C6C" w14:textId="3EB5A103" w:rsidR="00780B83" w:rsidRDefault="006171A1" w:rsidP="00255BF3">
      <w:pPr>
        <w:ind w:left="1440" w:firstLine="720"/>
        <w:rPr>
          <w:lang w:eastAsia="zh-CN"/>
        </w:rPr>
      </w:pPr>
      <w:bookmarkStart w:id="63" w:name="OLE_LINK82"/>
      <w:bookmarkStart w:id="64" w:name="OLE_LINK83"/>
      <w:r>
        <w:rPr>
          <w:lang w:eastAsia="zh-CN"/>
        </w:rPr>
        <w:lastRenderedPageBreak/>
        <w:t>Duty</w:t>
      </w:r>
      <w:bookmarkEnd w:id="63"/>
      <w:bookmarkEnd w:id="64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字符串，职责</w:t>
      </w:r>
    </w:p>
    <w:p w14:paraId="58EEC8A7" w14:textId="7103A10D" w:rsidR="006171A1" w:rsidRDefault="00F957F1" w:rsidP="00255BF3">
      <w:pPr>
        <w:ind w:left="1440" w:firstLine="720"/>
        <w:rPr>
          <w:lang w:eastAsia="zh-CN"/>
        </w:rPr>
      </w:pPr>
      <w:bookmarkStart w:id="65" w:name="OLE_LINK84"/>
      <w:proofErr w:type="spellStart"/>
      <w:r>
        <w:rPr>
          <w:lang w:eastAsia="zh-CN"/>
        </w:rPr>
        <w:t>Work</w:t>
      </w:r>
      <w:r w:rsidR="00434F8D">
        <w:rPr>
          <w:rFonts w:hint="eastAsia"/>
          <w:lang w:eastAsia="zh-CN"/>
        </w:rPr>
        <w:t>Tick</w:t>
      </w:r>
      <w:r w:rsidR="00434F8D">
        <w:rPr>
          <w:lang w:eastAsia="zh-CN"/>
        </w:rPr>
        <w:t>et</w:t>
      </w:r>
      <w:bookmarkEnd w:id="65"/>
      <w:proofErr w:type="spellEnd"/>
      <w:r w:rsidR="00434F8D">
        <w:rPr>
          <w:lang w:eastAsia="zh-CN"/>
        </w:rPr>
        <w:t xml:space="preserve">: </w:t>
      </w:r>
      <w:r w:rsidR="00434F8D">
        <w:rPr>
          <w:rFonts w:hint="eastAsia"/>
          <w:lang w:eastAsia="zh-CN"/>
        </w:rPr>
        <w:t>字符串，工作票类型</w:t>
      </w:r>
    </w:p>
    <w:p w14:paraId="3107F78D" w14:textId="793F7CEB" w:rsidR="00DA7761" w:rsidRDefault="00DA7761" w:rsidP="00255BF3">
      <w:pPr>
        <w:ind w:left="1440" w:firstLine="720"/>
        <w:rPr>
          <w:lang w:eastAsia="zh-CN"/>
        </w:rPr>
      </w:pPr>
      <w:bookmarkStart w:id="66" w:name="OLE_LINK85"/>
      <w:bookmarkStart w:id="67" w:name="OLE_LINK86"/>
      <w:bookmarkStart w:id="68" w:name="OLE_LINK87"/>
      <w:proofErr w:type="spellStart"/>
      <w:r>
        <w:rPr>
          <w:lang w:eastAsia="zh-CN"/>
        </w:rPr>
        <w:t>WorkType</w:t>
      </w:r>
      <w:bookmarkEnd w:id="66"/>
      <w:bookmarkEnd w:id="67"/>
      <w:bookmarkEnd w:id="68"/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字符串，工种类型</w:t>
      </w:r>
    </w:p>
    <w:p w14:paraId="13A82A67" w14:textId="3130EC41" w:rsidR="00AA5382" w:rsidRDefault="00AA5382" w:rsidP="00255BF3">
      <w:pPr>
        <w:ind w:left="1440" w:firstLine="720"/>
        <w:rPr>
          <w:lang w:eastAsia="zh-CN"/>
        </w:rPr>
      </w:pPr>
      <w:bookmarkStart w:id="69" w:name="OLE_LINK88"/>
      <w:bookmarkStart w:id="70" w:name="OLE_LINK89"/>
      <w:proofErr w:type="spellStart"/>
      <w:r>
        <w:rPr>
          <w:rFonts w:hint="eastAsia"/>
          <w:lang w:eastAsia="zh-CN"/>
        </w:rPr>
        <w:t>Wel</w:t>
      </w:r>
      <w:r>
        <w:rPr>
          <w:lang w:eastAsia="zh-CN"/>
        </w:rPr>
        <w:t>dType</w:t>
      </w:r>
      <w:bookmarkEnd w:id="69"/>
      <w:bookmarkEnd w:id="70"/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字符串，焊接工作类型</w:t>
      </w:r>
    </w:p>
    <w:p w14:paraId="3CE43C60" w14:textId="13879A58" w:rsidR="00F00BFA" w:rsidRDefault="00F00BFA" w:rsidP="00255BF3">
      <w:pPr>
        <w:ind w:left="1440" w:firstLine="720"/>
        <w:rPr>
          <w:lang w:eastAsia="zh-CN"/>
        </w:rPr>
      </w:pPr>
      <w:bookmarkStart w:id="71" w:name="OLE_LINK90"/>
      <w:bookmarkStart w:id="72" w:name="OLE_LINK91"/>
      <w:proofErr w:type="spellStart"/>
      <w:r>
        <w:rPr>
          <w:lang w:eastAsia="zh-CN"/>
        </w:rPr>
        <w:t>ValidDate</w:t>
      </w:r>
      <w:bookmarkEnd w:id="71"/>
      <w:bookmarkEnd w:id="72"/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字符串，工作有效期</w:t>
      </w:r>
    </w:p>
    <w:p w14:paraId="179C6E10" w14:textId="77777777" w:rsidR="004B38F1" w:rsidRDefault="00085527" w:rsidP="001B6EB4">
      <w:pPr>
        <w:ind w:left="720" w:firstLine="720"/>
        <w:rPr>
          <w:lang w:eastAsia="zh-CN"/>
        </w:rPr>
      </w:pPr>
      <w:r>
        <w:rPr>
          <w:lang w:eastAsia="zh-CN"/>
        </w:rPr>
        <w:t>}</w:t>
      </w:r>
      <w:r w:rsidR="00700160">
        <w:rPr>
          <w:rFonts w:hint="eastAsia"/>
          <w:lang w:eastAsia="zh-CN"/>
        </w:rPr>
        <w:t>,</w:t>
      </w:r>
      <w:r w:rsidR="00700160">
        <w:rPr>
          <w:lang w:eastAsia="zh-CN"/>
        </w:rPr>
        <w:t xml:space="preserve"> </w:t>
      </w:r>
    </w:p>
    <w:p w14:paraId="7BFD5F10" w14:textId="1537C565" w:rsidR="00085527" w:rsidRDefault="00700160" w:rsidP="001B6EB4">
      <w:pPr>
        <w:ind w:left="720" w:firstLine="720"/>
        <w:rPr>
          <w:lang w:eastAsia="zh-CN"/>
        </w:rPr>
      </w:pPr>
      <w:r>
        <w:rPr>
          <w:rFonts w:hint="eastAsia"/>
          <w:lang w:eastAsia="zh-CN"/>
        </w:rPr>
        <w:t>……</w:t>
      </w:r>
    </w:p>
    <w:p w14:paraId="7D870275" w14:textId="05ECBE98" w:rsidR="00EF5F26" w:rsidRDefault="00EF5F26" w:rsidP="00EF5F26">
      <w:pPr>
        <w:rPr>
          <w:lang w:eastAsia="zh-CN"/>
        </w:rPr>
      </w:pPr>
      <w:r>
        <w:rPr>
          <w:lang w:eastAsia="zh-CN"/>
        </w:rPr>
        <w:tab/>
        <w:t>]</w:t>
      </w:r>
    </w:p>
    <w:p w14:paraId="72C2A0A7" w14:textId="40CAF7A8" w:rsidR="00AE3E77" w:rsidRDefault="00EF5F26" w:rsidP="004304A0">
      <w:pPr>
        <w:rPr>
          <w:lang w:eastAsia="zh-CN"/>
        </w:rPr>
      </w:pPr>
      <w:r>
        <w:rPr>
          <w:lang w:eastAsia="zh-CN"/>
        </w:rPr>
        <w:t>}</w:t>
      </w:r>
    </w:p>
    <w:p w14:paraId="458BC445" w14:textId="77777777" w:rsidR="00AE3E77" w:rsidRDefault="00AE3E77">
      <w:pPr>
        <w:rPr>
          <w:lang w:eastAsia="zh-CN"/>
        </w:rPr>
      </w:pPr>
      <w:r>
        <w:rPr>
          <w:lang w:eastAsia="zh-CN"/>
        </w:rPr>
        <w:br w:type="page"/>
      </w:r>
    </w:p>
    <w:p w14:paraId="5C3FA259" w14:textId="00A84014" w:rsidR="008C1543" w:rsidRDefault="008C1543" w:rsidP="008C1543">
      <w:pPr>
        <w:pStyle w:val="Heading2"/>
        <w:rPr>
          <w:lang w:eastAsia="zh-CN"/>
        </w:rPr>
      </w:pPr>
      <w:bookmarkStart w:id="73" w:name="OLE_LINK21"/>
      <w:bookmarkStart w:id="74" w:name="OLE_LINK22"/>
      <w:bookmarkStart w:id="75" w:name="_Toc13478753"/>
      <w:r>
        <w:rPr>
          <w:rFonts w:hint="eastAsia"/>
          <w:lang w:eastAsia="zh-CN"/>
        </w:rPr>
        <w:lastRenderedPageBreak/>
        <w:t>承包商项目</w:t>
      </w:r>
      <w:r w:rsidR="00F04ABA">
        <w:rPr>
          <w:rFonts w:hint="eastAsia"/>
          <w:lang w:eastAsia="zh-CN"/>
        </w:rPr>
        <w:t>工作票信息</w:t>
      </w:r>
      <w:bookmarkEnd w:id="75"/>
    </w:p>
    <w:bookmarkEnd w:id="73"/>
    <w:bookmarkEnd w:id="74"/>
    <w:p w14:paraId="104407A0" w14:textId="638CC917" w:rsidR="008C1543" w:rsidRDefault="008C1543" w:rsidP="008C1543">
      <w:pPr>
        <w:rPr>
          <w:rFonts w:ascii="微软雅黑" w:hAnsi="微软雅黑"/>
          <w:b/>
          <w:lang w:eastAsia="zh-CN"/>
        </w:rPr>
      </w:pPr>
      <w:r>
        <w:rPr>
          <w:rFonts w:ascii="微软雅黑" w:hAnsi="微软雅黑" w:hint="eastAsia"/>
          <w:b/>
          <w:lang w:eastAsia="zh-CN"/>
        </w:rPr>
        <w:t>URI：</w:t>
      </w:r>
      <w:r>
        <w:rPr>
          <w:rFonts w:ascii="微软雅黑" w:hAnsi="微软雅黑"/>
          <w:bCs/>
          <w:lang w:eastAsia="zh-CN"/>
        </w:rPr>
        <w:t xml:space="preserve"> /project</w:t>
      </w:r>
      <w:r>
        <w:rPr>
          <w:rFonts w:ascii="微软雅黑" w:hAnsi="微软雅黑" w:hint="eastAsia"/>
          <w:bCs/>
          <w:lang w:eastAsia="zh-CN"/>
        </w:rPr>
        <w:t>/</w:t>
      </w:r>
      <w:bookmarkStart w:id="76" w:name="OLE_LINK25"/>
      <w:bookmarkStart w:id="77" w:name="OLE_LINK26"/>
      <w:bookmarkStart w:id="78" w:name="OLE_LINK27"/>
      <w:r w:rsidR="004B38F1">
        <w:rPr>
          <w:rFonts w:ascii="微软雅黑" w:hAnsi="微软雅黑"/>
          <w:bCs/>
          <w:lang w:eastAsia="zh-CN"/>
        </w:rPr>
        <w:t>tickets</w:t>
      </w:r>
      <w:bookmarkEnd w:id="76"/>
      <w:bookmarkEnd w:id="77"/>
      <w:bookmarkEnd w:id="78"/>
    </w:p>
    <w:p w14:paraId="1CE5500E" w14:textId="77777777" w:rsidR="008C1543" w:rsidRDefault="008C1543" w:rsidP="008C1543">
      <w:pPr>
        <w:rPr>
          <w:lang w:eastAsia="zh-CN"/>
        </w:rPr>
      </w:pPr>
      <w:r w:rsidRPr="00E061DB">
        <w:rPr>
          <w:rFonts w:ascii="微软雅黑" w:hAnsi="微软雅黑" w:hint="eastAsia"/>
          <w:b/>
          <w:lang w:eastAsia="zh-CN"/>
        </w:rPr>
        <w:t>Http方法</w:t>
      </w:r>
      <w:r w:rsidRPr="00E061DB">
        <w:rPr>
          <w:rFonts w:hint="eastAsia"/>
          <w:b/>
          <w:lang w:eastAsia="zh-CN"/>
        </w:rPr>
        <w:t>：</w:t>
      </w:r>
      <w:r w:rsidRPr="0025302D">
        <w:rPr>
          <w:rFonts w:hint="eastAsia"/>
          <w:lang w:eastAsia="zh-CN"/>
        </w:rPr>
        <w:t>GET</w:t>
      </w:r>
    </w:p>
    <w:p w14:paraId="243CF524" w14:textId="77777777" w:rsidR="008C1543" w:rsidRDefault="008C1543" w:rsidP="008C1543">
      <w:pPr>
        <w:rPr>
          <w:b/>
          <w:lang w:eastAsia="zh-CN"/>
        </w:rPr>
      </w:pPr>
      <w:r>
        <w:rPr>
          <w:rFonts w:hint="eastAsia"/>
          <w:b/>
          <w:lang w:eastAsia="zh-CN"/>
        </w:rPr>
        <w:t>参数</w:t>
      </w:r>
      <w:r w:rsidRPr="00E061DB">
        <w:rPr>
          <w:rFonts w:hint="eastAsia"/>
          <w:b/>
          <w:lang w:eastAsia="zh-CN"/>
        </w:rPr>
        <w:t>：</w:t>
      </w:r>
    </w:p>
    <w:p w14:paraId="621BB612" w14:textId="77777777" w:rsidR="008C1543" w:rsidRDefault="008C1543" w:rsidP="008C1543">
      <w:pPr>
        <w:rPr>
          <w:lang w:eastAsia="zh-CN"/>
        </w:rPr>
      </w:pPr>
      <w:proofErr w:type="spellStart"/>
      <w:r>
        <w:rPr>
          <w:lang w:eastAsia="zh-CN"/>
        </w:rPr>
        <w:t>ProjectId</w:t>
      </w:r>
      <w:proofErr w:type="spellEnd"/>
      <w:r>
        <w:rPr>
          <w:rFonts w:hint="eastAsia"/>
          <w:lang w:eastAsia="zh-CN"/>
        </w:rPr>
        <w:t>：项目唯一标识，参数必填，值对应于</w:t>
      </w:r>
      <w:r>
        <w:rPr>
          <w:rFonts w:hint="eastAsia"/>
          <w:lang w:eastAsia="zh-CN"/>
        </w:rPr>
        <w:t>ID4</w:t>
      </w:r>
    </w:p>
    <w:p w14:paraId="5C24CCEB" w14:textId="77777777" w:rsidR="008C1543" w:rsidRDefault="008C1543" w:rsidP="008C1543">
      <w:pPr>
        <w:rPr>
          <w:lang w:eastAsia="zh-CN"/>
        </w:rPr>
      </w:pPr>
      <w:proofErr w:type="spellStart"/>
      <w:r>
        <w:rPr>
          <w:lang w:eastAsia="zh-CN"/>
        </w:rPr>
        <w:t>PageIndex</w:t>
      </w:r>
      <w:proofErr w:type="spellEnd"/>
      <w:r>
        <w:rPr>
          <w:rFonts w:hint="eastAsia"/>
          <w:lang w:eastAsia="zh-CN"/>
        </w:rPr>
        <w:t>：分页页码，从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开始计数。参数允许为空，默认为</w:t>
      </w:r>
      <w:r>
        <w:rPr>
          <w:rFonts w:hint="eastAsia"/>
          <w:lang w:eastAsia="zh-CN"/>
        </w:rPr>
        <w:t>1</w:t>
      </w:r>
    </w:p>
    <w:p w14:paraId="0AD6414B" w14:textId="77777777" w:rsidR="008C1543" w:rsidRDefault="008C1543" w:rsidP="008C1543">
      <w:pPr>
        <w:rPr>
          <w:lang w:eastAsia="zh-CN"/>
        </w:rPr>
      </w:pPr>
      <w:proofErr w:type="spellStart"/>
      <w:r>
        <w:rPr>
          <w:lang w:eastAsia="zh-CN"/>
        </w:rPr>
        <w:t>Page</w:t>
      </w:r>
      <w:r>
        <w:rPr>
          <w:rFonts w:hint="eastAsia"/>
          <w:lang w:eastAsia="zh-CN"/>
        </w:rPr>
        <w:t>Size</w:t>
      </w:r>
      <w:proofErr w:type="spellEnd"/>
      <w:r>
        <w:rPr>
          <w:rFonts w:hint="eastAsia"/>
          <w:lang w:eastAsia="zh-CN"/>
        </w:rPr>
        <w:t>：每页最大记录条数，参数允许为空，默认为</w:t>
      </w:r>
      <w:r>
        <w:rPr>
          <w:rFonts w:hint="eastAsia"/>
          <w:lang w:eastAsia="zh-CN"/>
        </w:rPr>
        <w:t>20</w:t>
      </w:r>
    </w:p>
    <w:p w14:paraId="58939FA1" w14:textId="77777777" w:rsidR="008C1543" w:rsidRDefault="008C1543" w:rsidP="008C1543">
      <w:pPr>
        <w:rPr>
          <w:lang w:eastAsia="zh-CN"/>
        </w:rPr>
      </w:pPr>
      <w:r w:rsidRPr="008C33FA">
        <w:rPr>
          <w:rFonts w:hint="eastAsia"/>
          <w:b/>
          <w:bCs/>
          <w:lang w:eastAsia="zh-CN"/>
        </w:rPr>
        <w:t>返回值：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对象</w:t>
      </w:r>
    </w:p>
    <w:p w14:paraId="325FC4F9" w14:textId="77777777" w:rsidR="008C1543" w:rsidRDefault="008C1543" w:rsidP="008C1543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14:paraId="1F144400" w14:textId="77777777" w:rsidR="008C1543" w:rsidRDefault="008C1543" w:rsidP="008C1543">
      <w:pPr>
        <w:ind w:firstLine="720"/>
        <w:rPr>
          <w:lang w:eastAsia="zh-CN"/>
        </w:rPr>
      </w:pPr>
      <w:proofErr w:type="spellStart"/>
      <w:r>
        <w:rPr>
          <w:rFonts w:hint="eastAsia"/>
          <w:lang w:eastAsia="zh-CN"/>
        </w:rPr>
        <w:t>Total</w:t>
      </w:r>
      <w:r>
        <w:rPr>
          <w:lang w:eastAsia="zh-CN"/>
        </w:rPr>
        <w:t>Records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数字，总记录数</w:t>
      </w:r>
    </w:p>
    <w:p w14:paraId="678168AC" w14:textId="77777777" w:rsidR="008C1543" w:rsidRDefault="008C1543" w:rsidP="008C1543">
      <w:pPr>
        <w:ind w:firstLine="720"/>
        <w:rPr>
          <w:lang w:eastAsia="zh-CN"/>
        </w:rPr>
      </w:pPr>
      <w:proofErr w:type="spellStart"/>
      <w:r>
        <w:rPr>
          <w:rFonts w:hint="eastAsia"/>
          <w:lang w:eastAsia="zh-CN"/>
        </w:rPr>
        <w:t>Page</w:t>
      </w:r>
      <w:r>
        <w:rPr>
          <w:lang w:eastAsia="zh-CN"/>
        </w:rPr>
        <w:t>Index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数字，当前页码</w:t>
      </w:r>
    </w:p>
    <w:p w14:paraId="6A9982EC" w14:textId="77777777" w:rsidR="008C1543" w:rsidRDefault="008C1543" w:rsidP="008C1543">
      <w:pPr>
        <w:ind w:firstLine="720"/>
        <w:rPr>
          <w:lang w:eastAsia="zh-CN"/>
        </w:rPr>
      </w:pPr>
      <w:proofErr w:type="spellStart"/>
      <w:r>
        <w:rPr>
          <w:lang w:eastAsia="zh-CN"/>
        </w:rPr>
        <w:t>PageSize</w:t>
      </w:r>
      <w:proofErr w:type="spellEnd"/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数字，每页最大条数</w:t>
      </w:r>
    </w:p>
    <w:p w14:paraId="1E407BEA" w14:textId="77777777" w:rsidR="008C1543" w:rsidRDefault="008C1543" w:rsidP="008C1543">
      <w:pPr>
        <w:ind w:firstLine="720"/>
        <w:rPr>
          <w:lang w:eastAsia="zh-CN"/>
        </w:rPr>
      </w:pPr>
      <w:r>
        <w:rPr>
          <w:rFonts w:hint="eastAsia"/>
          <w:lang w:eastAsia="zh-CN"/>
        </w:rPr>
        <w:t>Reco</w:t>
      </w:r>
      <w:r>
        <w:rPr>
          <w:lang w:eastAsia="zh-CN"/>
        </w:rPr>
        <w:t>rds: [</w:t>
      </w:r>
    </w:p>
    <w:p w14:paraId="2ADE943B" w14:textId="77777777" w:rsidR="008C1543" w:rsidRDefault="008C1543" w:rsidP="008C1543">
      <w:pPr>
        <w:ind w:left="720" w:firstLine="720"/>
        <w:rPr>
          <w:lang w:eastAsia="zh-CN"/>
        </w:rPr>
      </w:pPr>
      <w:r>
        <w:rPr>
          <w:lang w:eastAsia="zh-CN"/>
        </w:rPr>
        <w:t>{</w:t>
      </w:r>
    </w:p>
    <w:p w14:paraId="37E95534" w14:textId="72D46DEE" w:rsidR="008C1543" w:rsidRDefault="008C1543" w:rsidP="008C1543">
      <w:pPr>
        <w:ind w:left="1440" w:firstLine="720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d: </w:t>
      </w:r>
      <w:r>
        <w:rPr>
          <w:rFonts w:hint="eastAsia"/>
          <w:lang w:eastAsia="zh-CN"/>
        </w:rPr>
        <w:t>字符串，</w:t>
      </w:r>
      <w:r w:rsidR="00524077">
        <w:rPr>
          <w:rFonts w:hint="eastAsia"/>
          <w:lang w:eastAsia="zh-CN"/>
        </w:rPr>
        <w:t>工作票</w:t>
      </w:r>
      <w:r>
        <w:rPr>
          <w:rFonts w:hint="eastAsia"/>
          <w:lang w:eastAsia="zh-CN"/>
        </w:rPr>
        <w:t>唯一标识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 w:rsidR="00983894">
        <w:rPr>
          <w:rFonts w:hint="eastAsia"/>
          <w:lang w:eastAsia="zh-CN"/>
        </w:rPr>
        <w:t>本文中以</w:t>
      </w:r>
      <w:r w:rsidR="00983894">
        <w:rPr>
          <w:rFonts w:hint="eastAsia"/>
          <w:lang w:eastAsia="zh-CN"/>
        </w:rPr>
        <w:t>ID</w:t>
      </w:r>
      <w:r w:rsidR="00524077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表示）</w:t>
      </w:r>
    </w:p>
    <w:p w14:paraId="549BD893" w14:textId="052DA940" w:rsidR="00296928" w:rsidRDefault="00296928" w:rsidP="008C1543">
      <w:pPr>
        <w:ind w:left="1440" w:firstLine="720"/>
        <w:rPr>
          <w:lang w:eastAsia="zh-CN"/>
        </w:rPr>
      </w:pPr>
      <w:r>
        <w:rPr>
          <w:lang w:eastAsia="zh-CN"/>
        </w:rPr>
        <w:t xml:space="preserve">Code: </w:t>
      </w:r>
      <w:r>
        <w:rPr>
          <w:rFonts w:hint="eastAsia"/>
          <w:lang w:eastAsia="zh-CN"/>
        </w:rPr>
        <w:t>字符串，工作票编号</w:t>
      </w:r>
    </w:p>
    <w:p w14:paraId="43C2A862" w14:textId="181B444F" w:rsidR="00296928" w:rsidRDefault="00296928" w:rsidP="008C1543">
      <w:pPr>
        <w:ind w:left="1440" w:firstLine="720"/>
        <w:rPr>
          <w:lang w:eastAsia="zh-CN"/>
        </w:rPr>
      </w:pPr>
      <w:r>
        <w:rPr>
          <w:lang w:eastAsia="zh-CN"/>
        </w:rPr>
        <w:t>Ty</w:t>
      </w:r>
      <w:r>
        <w:rPr>
          <w:rFonts w:hint="eastAsia"/>
          <w:lang w:eastAsia="zh-CN"/>
        </w:rPr>
        <w:t>p</w:t>
      </w:r>
      <w:r>
        <w:rPr>
          <w:lang w:eastAsia="zh-CN"/>
        </w:rPr>
        <w:t xml:space="preserve">e: </w:t>
      </w:r>
      <w:r>
        <w:rPr>
          <w:rFonts w:hint="eastAsia"/>
          <w:lang w:eastAsia="zh-CN"/>
        </w:rPr>
        <w:t>字符串，工作票类型</w:t>
      </w:r>
    </w:p>
    <w:p w14:paraId="69184EF5" w14:textId="6CF8C6AC" w:rsidR="001405D9" w:rsidRDefault="001405D9" w:rsidP="008C1543">
      <w:pPr>
        <w:ind w:left="1440" w:firstLine="720"/>
        <w:rPr>
          <w:lang w:eastAsia="zh-CN"/>
        </w:rPr>
      </w:pPr>
      <w:bookmarkStart w:id="79" w:name="OLE_LINK92"/>
      <w:bookmarkStart w:id="80" w:name="OLE_LINK93"/>
      <w:bookmarkStart w:id="81" w:name="OLE_LINK94"/>
      <w:r>
        <w:rPr>
          <w:lang w:eastAsia="zh-CN"/>
        </w:rPr>
        <w:t>Organization</w:t>
      </w:r>
      <w:bookmarkEnd w:id="79"/>
      <w:bookmarkEnd w:id="80"/>
      <w:bookmarkEnd w:id="81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字符串，组织</w:t>
      </w:r>
    </w:p>
    <w:p w14:paraId="1EEAA867" w14:textId="460F840F" w:rsidR="00B01B56" w:rsidRDefault="00B01B56" w:rsidP="008C1543">
      <w:pPr>
        <w:ind w:left="1440" w:firstLine="720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 xml:space="preserve">tatus: </w:t>
      </w:r>
      <w:r>
        <w:rPr>
          <w:rFonts w:hint="eastAsia"/>
          <w:lang w:eastAsia="zh-CN"/>
        </w:rPr>
        <w:t>字符串，工作票状态</w:t>
      </w:r>
    </w:p>
    <w:p w14:paraId="026D9729" w14:textId="77777777" w:rsidR="008C1543" w:rsidRDefault="008C1543" w:rsidP="008C1543">
      <w:pPr>
        <w:ind w:left="720" w:firstLine="720"/>
        <w:rPr>
          <w:lang w:eastAsia="zh-CN"/>
        </w:rPr>
      </w:pPr>
      <w:r>
        <w:rPr>
          <w:lang w:eastAsia="zh-CN"/>
        </w:rPr>
        <w:t>}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……</w:t>
      </w:r>
    </w:p>
    <w:p w14:paraId="414CB53F" w14:textId="77777777" w:rsidR="008C1543" w:rsidRDefault="008C1543" w:rsidP="008C1543">
      <w:pPr>
        <w:rPr>
          <w:lang w:eastAsia="zh-CN"/>
        </w:rPr>
      </w:pPr>
      <w:r>
        <w:rPr>
          <w:lang w:eastAsia="zh-CN"/>
        </w:rPr>
        <w:tab/>
        <w:t>]</w:t>
      </w:r>
    </w:p>
    <w:p w14:paraId="36D208F3" w14:textId="77777777" w:rsidR="008C1543" w:rsidRDefault="008C1543" w:rsidP="008C1543">
      <w:pPr>
        <w:rPr>
          <w:lang w:eastAsia="zh-CN"/>
        </w:rPr>
      </w:pPr>
      <w:r>
        <w:rPr>
          <w:lang w:eastAsia="zh-CN"/>
        </w:rPr>
        <w:t>}</w:t>
      </w:r>
    </w:p>
    <w:p w14:paraId="2E0F1C01" w14:textId="4BA276CE" w:rsidR="008C33FA" w:rsidRDefault="008C33FA" w:rsidP="006D2151">
      <w:pPr>
        <w:rPr>
          <w:lang w:eastAsia="zh-CN"/>
        </w:rPr>
      </w:pPr>
    </w:p>
    <w:p w14:paraId="7E09E851" w14:textId="18AC879E" w:rsidR="00682B0B" w:rsidRDefault="00682B0B" w:rsidP="00682B0B">
      <w:pPr>
        <w:pStyle w:val="Heading2"/>
        <w:rPr>
          <w:lang w:eastAsia="zh-CN"/>
        </w:rPr>
      </w:pPr>
      <w:bookmarkStart w:id="82" w:name="OLE_LINK28"/>
      <w:bookmarkStart w:id="83" w:name="OLE_LINK29"/>
      <w:bookmarkStart w:id="84" w:name="_Toc13478754"/>
      <w:r>
        <w:rPr>
          <w:rFonts w:hint="eastAsia"/>
          <w:lang w:eastAsia="zh-CN"/>
        </w:rPr>
        <w:lastRenderedPageBreak/>
        <w:t>承包商项目违章信息</w:t>
      </w:r>
      <w:bookmarkEnd w:id="84"/>
    </w:p>
    <w:bookmarkEnd w:id="82"/>
    <w:bookmarkEnd w:id="83"/>
    <w:p w14:paraId="5D226927" w14:textId="05D8DC04" w:rsidR="00682B0B" w:rsidRDefault="00682B0B" w:rsidP="00682B0B">
      <w:pPr>
        <w:rPr>
          <w:rFonts w:ascii="微软雅黑" w:hAnsi="微软雅黑"/>
          <w:b/>
          <w:lang w:eastAsia="zh-CN"/>
        </w:rPr>
      </w:pPr>
      <w:r>
        <w:rPr>
          <w:rFonts w:ascii="微软雅黑" w:hAnsi="微软雅黑" w:hint="eastAsia"/>
          <w:b/>
          <w:lang w:eastAsia="zh-CN"/>
        </w:rPr>
        <w:t>URI：</w:t>
      </w:r>
      <w:r>
        <w:rPr>
          <w:rFonts w:ascii="微软雅黑" w:hAnsi="微软雅黑"/>
          <w:bCs/>
          <w:lang w:eastAsia="zh-CN"/>
        </w:rPr>
        <w:t xml:space="preserve"> /project</w:t>
      </w:r>
      <w:r>
        <w:rPr>
          <w:rFonts w:ascii="微软雅黑" w:hAnsi="微软雅黑" w:hint="eastAsia"/>
          <w:bCs/>
          <w:lang w:eastAsia="zh-CN"/>
        </w:rPr>
        <w:t>/</w:t>
      </w:r>
      <w:bookmarkStart w:id="85" w:name="OLE_LINK30"/>
      <w:bookmarkStart w:id="86" w:name="OLE_LINK31"/>
      <w:bookmarkStart w:id="87" w:name="OLE_LINK32"/>
      <w:proofErr w:type="spellStart"/>
      <w:r>
        <w:rPr>
          <w:rFonts w:ascii="微软雅黑" w:hAnsi="微软雅黑"/>
          <w:bCs/>
          <w:lang w:eastAsia="zh-CN"/>
        </w:rPr>
        <w:t>breakrules</w:t>
      </w:r>
      <w:bookmarkEnd w:id="85"/>
      <w:bookmarkEnd w:id="86"/>
      <w:bookmarkEnd w:id="87"/>
      <w:proofErr w:type="spellEnd"/>
    </w:p>
    <w:p w14:paraId="0C28F595" w14:textId="77777777" w:rsidR="00682B0B" w:rsidRDefault="00682B0B" w:rsidP="00682B0B">
      <w:pPr>
        <w:rPr>
          <w:lang w:eastAsia="zh-CN"/>
        </w:rPr>
      </w:pPr>
      <w:r w:rsidRPr="00E061DB">
        <w:rPr>
          <w:rFonts w:ascii="微软雅黑" w:hAnsi="微软雅黑" w:hint="eastAsia"/>
          <w:b/>
          <w:lang w:eastAsia="zh-CN"/>
        </w:rPr>
        <w:t>Http方法</w:t>
      </w:r>
      <w:r w:rsidRPr="00E061DB">
        <w:rPr>
          <w:rFonts w:hint="eastAsia"/>
          <w:b/>
          <w:lang w:eastAsia="zh-CN"/>
        </w:rPr>
        <w:t>：</w:t>
      </w:r>
      <w:r w:rsidRPr="0025302D">
        <w:rPr>
          <w:rFonts w:hint="eastAsia"/>
          <w:lang w:eastAsia="zh-CN"/>
        </w:rPr>
        <w:t>GET</w:t>
      </w:r>
    </w:p>
    <w:p w14:paraId="1A6204A3" w14:textId="77777777" w:rsidR="00682B0B" w:rsidRDefault="00682B0B" w:rsidP="00682B0B">
      <w:pPr>
        <w:rPr>
          <w:b/>
          <w:lang w:eastAsia="zh-CN"/>
        </w:rPr>
      </w:pPr>
      <w:r>
        <w:rPr>
          <w:rFonts w:hint="eastAsia"/>
          <w:b/>
          <w:lang w:eastAsia="zh-CN"/>
        </w:rPr>
        <w:t>参数</w:t>
      </w:r>
      <w:r w:rsidRPr="00E061DB">
        <w:rPr>
          <w:rFonts w:hint="eastAsia"/>
          <w:b/>
          <w:lang w:eastAsia="zh-CN"/>
        </w:rPr>
        <w:t>：</w:t>
      </w:r>
    </w:p>
    <w:p w14:paraId="3D589AD6" w14:textId="77777777" w:rsidR="00682B0B" w:rsidRDefault="00682B0B" w:rsidP="00682B0B">
      <w:pPr>
        <w:rPr>
          <w:lang w:eastAsia="zh-CN"/>
        </w:rPr>
      </w:pPr>
      <w:proofErr w:type="spellStart"/>
      <w:r>
        <w:rPr>
          <w:lang w:eastAsia="zh-CN"/>
        </w:rPr>
        <w:t>ProjectId</w:t>
      </w:r>
      <w:proofErr w:type="spellEnd"/>
      <w:r>
        <w:rPr>
          <w:rFonts w:hint="eastAsia"/>
          <w:lang w:eastAsia="zh-CN"/>
        </w:rPr>
        <w:t>：项目唯一标识，参数必填，值对应于</w:t>
      </w:r>
      <w:r>
        <w:rPr>
          <w:rFonts w:hint="eastAsia"/>
          <w:lang w:eastAsia="zh-CN"/>
        </w:rPr>
        <w:t>ID4</w:t>
      </w:r>
    </w:p>
    <w:p w14:paraId="0B38D15F" w14:textId="77777777" w:rsidR="00682B0B" w:rsidRDefault="00682B0B" w:rsidP="00682B0B">
      <w:pPr>
        <w:rPr>
          <w:lang w:eastAsia="zh-CN"/>
        </w:rPr>
      </w:pPr>
      <w:proofErr w:type="spellStart"/>
      <w:r>
        <w:rPr>
          <w:lang w:eastAsia="zh-CN"/>
        </w:rPr>
        <w:t>PageIndex</w:t>
      </w:r>
      <w:proofErr w:type="spellEnd"/>
      <w:r>
        <w:rPr>
          <w:rFonts w:hint="eastAsia"/>
          <w:lang w:eastAsia="zh-CN"/>
        </w:rPr>
        <w:t>：分页页码，从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开始计数。参数允许为空，默认为</w:t>
      </w:r>
      <w:r>
        <w:rPr>
          <w:rFonts w:hint="eastAsia"/>
          <w:lang w:eastAsia="zh-CN"/>
        </w:rPr>
        <w:t>1</w:t>
      </w:r>
    </w:p>
    <w:p w14:paraId="1DC4E3E2" w14:textId="77777777" w:rsidR="00682B0B" w:rsidRDefault="00682B0B" w:rsidP="00682B0B">
      <w:pPr>
        <w:rPr>
          <w:lang w:eastAsia="zh-CN"/>
        </w:rPr>
      </w:pPr>
      <w:proofErr w:type="spellStart"/>
      <w:r>
        <w:rPr>
          <w:lang w:eastAsia="zh-CN"/>
        </w:rPr>
        <w:t>Page</w:t>
      </w:r>
      <w:r>
        <w:rPr>
          <w:rFonts w:hint="eastAsia"/>
          <w:lang w:eastAsia="zh-CN"/>
        </w:rPr>
        <w:t>Size</w:t>
      </w:r>
      <w:proofErr w:type="spellEnd"/>
      <w:r>
        <w:rPr>
          <w:rFonts w:hint="eastAsia"/>
          <w:lang w:eastAsia="zh-CN"/>
        </w:rPr>
        <w:t>：每页最大记录条数，参数允许为空，默认为</w:t>
      </w:r>
      <w:r>
        <w:rPr>
          <w:rFonts w:hint="eastAsia"/>
          <w:lang w:eastAsia="zh-CN"/>
        </w:rPr>
        <w:t>20</w:t>
      </w:r>
    </w:p>
    <w:p w14:paraId="25671BB0" w14:textId="77777777" w:rsidR="00682B0B" w:rsidRDefault="00682B0B" w:rsidP="00682B0B">
      <w:pPr>
        <w:rPr>
          <w:lang w:eastAsia="zh-CN"/>
        </w:rPr>
      </w:pPr>
      <w:r w:rsidRPr="008C33FA">
        <w:rPr>
          <w:rFonts w:hint="eastAsia"/>
          <w:b/>
          <w:bCs/>
          <w:lang w:eastAsia="zh-CN"/>
        </w:rPr>
        <w:t>返回值：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对象</w:t>
      </w:r>
    </w:p>
    <w:p w14:paraId="7F9DE675" w14:textId="77777777" w:rsidR="00682B0B" w:rsidRDefault="00682B0B" w:rsidP="00682B0B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14:paraId="679F0732" w14:textId="77777777" w:rsidR="00682B0B" w:rsidRDefault="00682B0B" w:rsidP="00682B0B">
      <w:pPr>
        <w:ind w:firstLine="720"/>
        <w:rPr>
          <w:lang w:eastAsia="zh-CN"/>
        </w:rPr>
      </w:pPr>
      <w:proofErr w:type="spellStart"/>
      <w:r>
        <w:rPr>
          <w:rFonts w:hint="eastAsia"/>
          <w:lang w:eastAsia="zh-CN"/>
        </w:rPr>
        <w:t>Total</w:t>
      </w:r>
      <w:r>
        <w:rPr>
          <w:lang w:eastAsia="zh-CN"/>
        </w:rPr>
        <w:t>Records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数字，总记录数</w:t>
      </w:r>
    </w:p>
    <w:p w14:paraId="5AE3EA32" w14:textId="77777777" w:rsidR="00682B0B" w:rsidRDefault="00682B0B" w:rsidP="00682B0B">
      <w:pPr>
        <w:ind w:firstLine="720"/>
        <w:rPr>
          <w:lang w:eastAsia="zh-CN"/>
        </w:rPr>
      </w:pPr>
      <w:proofErr w:type="spellStart"/>
      <w:r>
        <w:rPr>
          <w:rFonts w:hint="eastAsia"/>
          <w:lang w:eastAsia="zh-CN"/>
        </w:rPr>
        <w:t>Page</w:t>
      </w:r>
      <w:r>
        <w:rPr>
          <w:lang w:eastAsia="zh-CN"/>
        </w:rPr>
        <w:t>Index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数字，当前页码</w:t>
      </w:r>
    </w:p>
    <w:p w14:paraId="749C629E" w14:textId="77777777" w:rsidR="00682B0B" w:rsidRDefault="00682B0B" w:rsidP="00682B0B">
      <w:pPr>
        <w:ind w:firstLine="720"/>
        <w:rPr>
          <w:lang w:eastAsia="zh-CN"/>
        </w:rPr>
      </w:pPr>
      <w:proofErr w:type="spellStart"/>
      <w:r>
        <w:rPr>
          <w:lang w:eastAsia="zh-CN"/>
        </w:rPr>
        <w:t>PageSize</w:t>
      </w:r>
      <w:proofErr w:type="spellEnd"/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数字，每页最大条数</w:t>
      </w:r>
    </w:p>
    <w:p w14:paraId="2E803B2A" w14:textId="77777777" w:rsidR="00682B0B" w:rsidRDefault="00682B0B" w:rsidP="00682B0B">
      <w:pPr>
        <w:ind w:firstLine="720"/>
        <w:rPr>
          <w:lang w:eastAsia="zh-CN"/>
        </w:rPr>
      </w:pPr>
      <w:r>
        <w:rPr>
          <w:rFonts w:hint="eastAsia"/>
          <w:lang w:eastAsia="zh-CN"/>
        </w:rPr>
        <w:t>Reco</w:t>
      </w:r>
      <w:r>
        <w:rPr>
          <w:lang w:eastAsia="zh-CN"/>
        </w:rPr>
        <w:t>rds: [</w:t>
      </w:r>
    </w:p>
    <w:p w14:paraId="086A862A" w14:textId="77777777" w:rsidR="00682B0B" w:rsidRDefault="00682B0B" w:rsidP="00682B0B">
      <w:pPr>
        <w:ind w:left="720" w:firstLine="720"/>
        <w:rPr>
          <w:lang w:eastAsia="zh-CN"/>
        </w:rPr>
      </w:pPr>
      <w:r>
        <w:rPr>
          <w:lang w:eastAsia="zh-CN"/>
        </w:rPr>
        <w:t>{</w:t>
      </w:r>
    </w:p>
    <w:p w14:paraId="79A9ACCE" w14:textId="3D93B095" w:rsidR="00682B0B" w:rsidRDefault="00682B0B" w:rsidP="00682B0B">
      <w:pPr>
        <w:ind w:left="1440" w:firstLine="720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d: </w:t>
      </w:r>
      <w:r>
        <w:rPr>
          <w:rFonts w:hint="eastAsia"/>
          <w:lang w:eastAsia="zh-CN"/>
        </w:rPr>
        <w:t>字符串，</w:t>
      </w:r>
      <w:r w:rsidR="008334A7">
        <w:rPr>
          <w:rFonts w:hint="eastAsia"/>
          <w:lang w:eastAsia="zh-CN"/>
        </w:rPr>
        <w:t>项目违章记录</w:t>
      </w:r>
      <w:r>
        <w:rPr>
          <w:rFonts w:hint="eastAsia"/>
          <w:lang w:eastAsia="zh-CN"/>
        </w:rPr>
        <w:t>唯一标识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 w:rsidR="00983894">
        <w:rPr>
          <w:rFonts w:hint="eastAsia"/>
          <w:lang w:eastAsia="zh-CN"/>
        </w:rPr>
        <w:t>本文中以</w:t>
      </w:r>
      <w:r w:rsidR="00983894">
        <w:rPr>
          <w:rFonts w:hint="eastAsia"/>
          <w:lang w:eastAsia="zh-CN"/>
        </w:rPr>
        <w:t>ID</w:t>
      </w:r>
      <w:r w:rsidR="00983894">
        <w:rPr>
          <w:lang w:eastAsia="zh-CN"/>
        </w:rPr>
        <w:t>7</w:t>
      </w:r>
      <w:r>
        <w:rPr>
          <w:rFonts w:hint="eastAsia"/>
          <w:lang w:eastAsia="zh-CN"/>
        </w:rPr>
        <w:t>表示）</w:t>
      </w:r>
    </w:p>
    <w:p w14:paraId="1CCF78E5" w14:textId="267C27F1" w:rsidR="004F385A" w:rsidRDefault="004F385A" w:rsidP="00682B0B">
      <w:pPr>
        <w:ind w:left="1440" w:firstLine="720"/>
        <w:rPr>
          <w:lang w:eastAsia="zh-CN"/>
        </w:rPr>
      </w:pPr>
      <w:bookmarkStart w:id="88" w:name="OLE_LINK95"/>
      <w:bookmarkStart w:id="89" w:name="OLE_LINK96"/>
      <w:r>
        <w:rPr>
          <w:lang w:eastAsia="zh-CN"/>
        </w:rPr>
        <w:t>Contractor</w:t>
      </w:r>
      <w:bookmarkEnd w:id="88"/>
      <w:bookmarkEnd w:id="89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字符串，承包商名称</w:t>
      </w:r>
    </w:p>
    <w:p w14:paraId="04151F66" w14:textId="1BC459A7" w:rsidR="004F385A" w:rsidRDefault="002C283F" w:rsidP="00682B0B">
      <w:pPr>
        <w:ind w:left="1440" w:firstLine="720"/>
        <w:rPr>
          <w:lang w:eastAsia="zh-CN"/>
        </w:rPr>
      </w:pPr>
      <w:bookmarkStart w:id="90" w:name="OLE_LINK97"/>
      <w:bookmarkStart w:id="91" w:name="OLE_LINK98"/>
      <w:r>
        <w:rPr>
          <w:lang w:eastAsia="zh-CN"/>
        </w:rPr>
        <w:t>Content</w:t>
      </w:r>
      <w:bookmarkEnd w:id="90"/>
      <w:bookmarkEnd w:id="91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字符串，违章内容</w:t>
      </w:r>
    </w:p>
    <w:p w14:paraId="56B025FF" w14:textId="3F8092A9" w:rsidR="002C283F" w:rsidRDefault="002C283F" w:rsidP="00682B0B">
      <w:pPr>
        <w:ind w:left="1440" w:firstLine="720"/>
        <w:rPr>
          <w:lang w:eastAsia="zh-CN"/>
        </w:rPr>
      </w:pPr>
      <w:bookmarkStart w:id="92" w:name="OLE_LINK99"/>
      <w:r>
        <w:rPr>
          <w:rFonts w:hint="eastAsia"/>
          <w:lang w:eastAsia="zh-CN"/>
        </w:rPr>
        <w:t>Pu</w:t>
      </w:r>
      <w:r>
        <w:rPr>
          <w:lang w:eastAsia="zh-CN"/>
        </w:rPr>
        <w:t>nishment</w:t>
      </w:r>
      <w:bookmarkEnd w:id="92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字符串，处罚内容</w:t>
      </w:r>
    </w:p>
    <w:p w14:paraId="76CFE8C5" w14:textId="66607AA2" w:rsidR="0008570C" w:rsidRDefault="00185FDE" w:rsidP="00682B0B">
      <w:pPr>
        <w:ind w:left="1440" w:firstLine="720"/>
        <w:rPr>
          <w:lang w:eastAsia="zh-CN"/>
        </w:rPr>
      </w:pPr>
      <w:bookmarkStart w:id="93" w:name="OLE_LINK100"/>
      <w:bookmarkStart w:id="94" w:name="OLE_LINK101"/>
      <w:r>
        <w:rPr>
          <w:rFonts w:hint="eastAsia"/>
          <w:lang w:eastAsia="zh-CN"/>
        </w:rPr>
        <w:t>Type</w:t>
      </w:r>
      <w:bookmarkEnd w:id="93"/>
      <w:bookmarkEnd w:id="94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字符串，违章性质</w:t>
      </w:r>
    </w:p>
    <w:p w14:paraId="1E4D86D9" w14:textId="3C0E3681" w:rsidR="00E85830" w:rsidRDefault="00E85830" w:rsidP="00682B0B">
      <w:pPr>
        <w:ind w:left="1440" w:firstLine="720"/>
        <w:rPr>
          <w:lang w:eastAsia="zh-CN"/>
        </w:rPr>
      </w:pPr>
      <w:bookmarkStart w:id="95" w:name="OLE_LINK102"/>
      <w:bookmarkStart w:id="96" w:name="OLE_LINK103"/>
      <w:r>
        <w:rPr>
          <w:rFonts w:hint="eastAsia"/>
          <w:lang w:eastAsia="zh-CN"/>
        </w:rPr>
        <w:t>Categor</w:t>
      </w:r>
      <w:r>
        <w:rPr>
          <w:lang w:eastAsia="zh-CN"/>
        </w:rPr>
        <w:t>y</w:t>
      </w:r>
      <w:bookmarkEnd w:id="95"/>
      <w:bookmarkEnd w:id="96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字符串，违章类别</w:t>
      </w:r>
    </w:p>
    <w:p w14:paraId="084DB46E" w14:textId="3BE768BC" w:rsidR="00664142" w:rsidRDefault="00664142" w:rsidP="00682B0B">
      <w:pPr>
        <w:ind w:left="1440" w:firstLine="720"/>
        <w:rPr>
          <w:lang w:eastAsia="zh-CN"/>
        </w:rPr>
      </w:pPr>
      <w:bookmarkStart w:id="97" w:name="OLE_LINK104"/>
      <w:bookmarkStart w:id="98" w:name="OLE_LINK105"/>
      <w:proofErr w:type="spellStart"/>
      <w:r>
        <w:rPr>
          <w:lang w:eastAsia="zh-CN"/>
        </w:rPr>
        <w:t>BreakDate</w:t>
      </w:r>
      <w:bookmarkEnd w:id="97"/>
      <w:bookmarkEnd w:id="98"/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日期，格式为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yyy</w:t>
      </w:r>
      <w:proofErr w:type="spellEnd"/>
      <w:r>
        <w:rPr>
          <w:lang w:eastAsia="zh-CN"/>
        </w:rPr>
        <w:t>-MM-</w:t>
      </w:r>
      <w:r>
        <w:rPr>
          <w:rFonts w:hint="eastAsia"/>
          <w:lang w:eastAsia="zh-CN"/>
        </w:rPr>
        <w:t>dd</w:t>
      </w:r>
      <w:r>
        <w:rPr>
          <w:rFonts w:hint="eastAsia"/>
          <w:lang w:eastAsia="zh-CN"/>
        </w:rPr>
        <w:t>，违章时间</w:t>
      </w:r>
    </w:p>
    <w:p w14:paraId="54CBA668" w14:textId="6114226D" w:rsidR="00785EDB" w:rsidRDefault="0008570C" w:rsidP="00682B0B">
      <w:pPr>
        <w:ind w:left="1440" w:firstLine="720"/>
        <w:rPr>
          <w:lang w:eastAsia="zh-CN"/>
        </w:rPr>
      </w:pPr>
      <w:bookmarkStart w:id="99" w:name="OLE_LINK106"/>
      <w:proofErr w:type="spellStart"/>
      <w:r>
        <w:rPr>
          <w:rFonts w:hint="eastAsia"/>
          <w:lang w:eastAsia="zh-CN"/>
        </w:rPr>
        <w:t>Target</w:t>
      </w:r>
      <w:r>
        <w:rPr>
          <w:lang w:eastAsia="zh-CN"/>
        </w:rPr>
        <w:t>Person</w:t>
      </w:r>
      <w:bookmarkEnd w:id="99"/>
      <w:proofErr w:type="spellEnd"/>
      <w:r w:rsidR="00785EDB">
        <w:rPr>
          <w:lang w:eastAsia="zh-CN"/>
        </w:rPr>
        <w:t>: JSON</w:t>
      </w:r>
      <w:r w:rsidR="00785EDB">
        <w:rPr>
          <w:rFonts w:hint="eastAsia"/>
          <w:lang w:eastAsia="zh-CN"/>
        </w:rPr>
        <w:t>对象，</w:t>
      </w:r>
      <w:r w:rsidR="00260D87">
        <w:rPr>
          <w:rFonts w:hint="eastAsia"/>
          <w:lang w:eastAsia="zh-CN"/>
        </w:rPr>
        <w:t>待</w:t>
      </w:r>
      <w:r>
        <w:rPr>
          <w:rFonts w:hint="eastAsia"/>
          <w:lang w:eastAsia="zh-CN"/>
        </w:rPr>
        <w:t>处罚</w:t>
      </w:r>
      <w:r w:rsidR="008566C4">
        <w:rPr>
          <w:rFonts w:hint="eastAsia"/>
          <w:lang w:eastAsia="zh-CN"/>
        </w:rPr>
        <w:t>的</w:t>
      </w:r>
      <w:r w:rsidR="00785EDB">
        <w:rPr>
          <w:rFonts w:hint="eastAsia"/>
          <w:lang w:eastAsia="zh-CN"/>
        </w:rPr>
        <w:t>违章人，格式如下：</w:t>
      </w:r>
    </w:p>
    <w:p w14:paraId="350C9BA2" w14:textId="77777777" w:rsidR="00432816" w:rsidRDefault="00353DED" w:rsidP="00682B0B">
      <w:pPr>
        <w:ind w:left="1440" w:firstLine="720"/>
        <w:rPr>
          <w:lang w:eastAsia="zh-CN"/>
        </w:rPr>
      </w:pPr>
      <w:r>
        <w:rPr>
          <w:rFonts w:hint="eastAsia"/>
          <w:lang w:eastAsia="zh-CN"/>
        </w:rPr>
        <w:lastRenderedPageBreak/>
        <w:t>{</w:t>
      </w:r>
    </w:p>
    <w:p w14:paraId="7EE5F51A" w14:textId="49260A2E" w:rsidR="00432816" w:rsidRDefault="00432816" w:rsidP="00432816">
      <w:pPr>
        <w:ind w:left="2160" w:firstLine="720"/>
        <w:rPr>
          <w:lang w:eastAsia="zh-CN"/>
        </w:rPr>
      </w:pPr>
      <w:r>
        <w:rPr>
          <w:rFonts w:hint="eastAsia"/>
          <w:lang w:eastAsia="zh-CN"/>
        </w:rPr>
        <w:t>Name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字符串，姓名</w:t>
      </w:r>
    </w:p>
    <w:p w14:paraId="53615263" w14:textId="4DAF1540" w:rsidR="00432816" w:rsidRDefault="00432816" w:rsidP="00432816">
      <w:pPr>
        <w:ind w:left="2160" w:firstLine="720"/>
        <w:rPr>
          <w:lang w:eastAsia="zh-CN"/>
        </w:rPr>
      </w:pPr>
      <w:r>
        <w:rPr>
          <w:lang w:eastAsia="zh-CN"/>
        </w:rPr>
        <w:t xml:space="preserve">Code: </w:t>
      </w:r>
      <w:r>
        <w:rPr>
          <w:rFonts w:hint="eastAsia"/>
          <w:lang w:eastAsia="zh-CN"/>
        </w:rPr>
        <w:t>字符串，工号</w:t>
      </w:r>
    </w:p>
    <w:p w14:paraId="50CF03DA" w14:textId="4CE83E9F" w:rsidR="00432816" w:rsidRDefault="00432816" w:rsidP="00432816">
      <w:pPr>
        <w:ind w:left="2160" w:firstLine="720"/>
        <w:rPr>
          <w:lang w:eastAsia="zh-CN"/>
        </w:rPr>
      </w:pPr>
      <w:proofErr w:type="spellStart"/>
      <w:r>
        <w:rPr>
          <w:rFonts w:hint="eastAsia"/>
          <w:lang w:eastAsia="zh-CN"/>
        </w:rPr>
        <w:t>ID</w:t>
      </w:r>
      <w:r>
        <w:rPr>
          <w:lang w:eastAsia="zh-CN"/>
        </w:rPr>
        <w:t>Number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字符串，身份证号</w:t>
      </w:r>
    </w:p>
    <w:p w14:paraId="04B74849" w14:textId="4BF48D46" w:rsidR="00432816" w:rsidRDefault="00432816" w:rsidP="00432816">
      <w:pPr>
        <w:ind w:left="2160" w:firstLine="720"/>
        <w:rPr>
          <w:lang w:eastAsia="zh-CN"/>
        </w:rPr>
      </w:pPr>
      <w:r>
        <w:rPr>
          <w:lang w:eastAsia="zh-CN"/>
        </w:rPr>
        <w:t xml:space="preserve">Contact: </w:t>
      </w:r>
      <w:r>
        <w:rPr>
          <w:rFonts w:hint="eastAsia"/>
          <w:lang w:eastAsia="zh-CN"/>
        </w:rPr>
        <w:t>字符串，联系方式</w:t>
      </w:r>
    </w:p>
    <w:p w14:paraId="67F03213" w14:textId="36306818" w:rsidR="00353DED" w:rsidRDefault="00353DED" w:rsidP="00682B0B">
      <w:pPr>
        <w:ind w:left="1440" w:firstLine="720"/>
        <w:rPr>
          <w:lang w:eastAsia="zh-CN"/>
        </w:rPr>
      </w:pPr>
      <w:r>
        <w:rPr>
          <w:rFonts w:hint="eastAsia"/>
          <w:lang w:eastAsia="zh-CN"/>
        </w:rPr>
        <w:t>}</w:t>
      </w:r>
    </w:p>
    <w:p w14:paraId="7D5759D6" w14:textId="06A63C0C" w:rsidR="00682B0B" w:rsidRDefault="00462828" w:rsidP="00682B0B">
      <w:pPr>
        <w:ind w:left="1440" w:firstLine="720"/>
        <w:rPr>
          <w:lang w:eastAsia="zh-CN"/>
        </w:rPr>
      </w:pPr>
      <w:bookmarkStart w:id="100" w:name="OLE_LINK107"/>
      <w:bookmarkStart w:id="101" w:name="OLE_LINK108"/>
      <w:r>
        <w:rPr>
          <w:lang w:eastAsia="zh-CN"/>
        </w:rPr>
        <w:t>Level</w:t>
      </w:r>
      <w:bookmarkEnd w:id="100"/>
      <w:bookmarkEnd w:id="101"/>
      <w:r w:rsidR="00682B0B">
        <w:rPr>
          <w:lang w:eastAsia="zh-CN"/>
        </w:rPr>
        <w:t xml:space="preserve">: </w:t>
      </w:r>
      <w:r w:rsidR="00682B0B">
        <w:rPr>
          <w:rFonts w:hint="eastAsia"/>
          <w:lang w:eastAsia="zh-CN"/>
        </w:rPr>
        <w:t>字符串，</w:t>
      </w:r>
      <w:r>
        <w:rPr>
          <w:rFonts w:hint="eastAsia"/>
          <w:lang w:eastAsia="zh-CN"/>
        </w:rPr>
        <w:t>违章程度</w:t>
      </w:r>
    </w:p>
    <w:p w14:paraId="1B1E6274" w14:textId="6E793213" w:rsidR="00682B0B" w:rsidRDefault="00514561" w:rsidP="00682B0B">
      <w:pPr>
        <w:ind w:left="1440" w:firstLine="720"/>
        <w:rPr>
          <w:lang w:eastAsia="zh-CN"/>
        </w:rPr>
      </w:pPr>
      <w:bookmarkStart w:id="102" w:name="OLE_LINK109"/>
      <w:bookmarkStart w:id="103" w:name="OLE_LINK110"/>
      <w:r>
        <w:rPr>
          <w:rFonts w:hint="eastAsia"/>
          <w:lang w:eastAsia="zh-CN"/>
        </w:rPr>
        <w:t>Count</w:t>
      </w:r>
      <w:bookmarkEnd w:id="102"/>
      <w:bookmarkEnd w:id="103"/>
      <w:r w:rsidR="00682B0B">
        <w:rPr>
          <w:lang w:eastAsia="zh-CN"/>
        </w:rPr>
        <w:t xml:space="preserve">: </w:t>
      </w:r>
      <w:r>
        <w:rPr>
          <w:rFonts w:hint="eastAsia"/>
          <w:lang w:eastAsia="zh-CN"/>
        </w:rPr>
        <w:t>数字</w:t>
      </w:r>
      <w:r w:rsidR="00682B0B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违章次数</w:t>
      </w:r>
    </w:p>
    <w:p w14:paraId="040C3721" w14:textId="2C53554C" w:rsidR="00DC04CF" w:rsidRDefault="00DC04CF" w:rsidP="00682B0B">
      <w:pPr>
        <w:ind w:left="1440" w:firstLine="720"/>
        <w:rPr>
          <w:lang w:eastAsia="zh-CN"/>
        </w:rPr>
      </w:pPr>
      <w:r>
        <w:rPr>
          <w:lang w:eastAsia="zh-CN"/>
        </w:rPr>
        <w:t xml:space="preserve">Amount: </w:t>
      </w:r>
      <w:r>
        <w:rPr>
          <w:rFonts w:hint="eastAsia"/>
          <w:lang w:eastAsia="zh-CN"/>
        </w:rPr>
        <w:t>数字，处罚金额</w:t>
      </w:r>
      <w:r w:rsidR="00E4642F">
        <w:rPr>
          <w:rFonts w:hint="eastAsia"/>
          <w:lang w:eastAsia="zh-CN"/>
        </w:rPr>
        <w:t>，可空</w:t>
      </w:r>
    </w:p>
    <w:p w14:paraId="296B8B66" w14:textId="0FB68780" w:rsidR="00DC04CF" w:rsidRDefault="00DC04CF" w:rsidP="00682B0B">
      <w:pPr>
        <w:ind w:left="1440" w:firstLine="720"/>
        <w:rPr>
          <w:lang w:eastAsia="zh-CN"/>
        </w:rPr>
      </w:pPr>
      <w:bookmarkStart w:id="104" w:name="OLE_LINK111"/>
      <w:bookmarkStart w:id="105" w:name="OLE_LINK112"/>
      <w:proofErr w:type="spellStart"/>
      <w:r>
        <w:rPr>
          <w:rFonts w:hint="eastAsia"/>
          <w:lang w:eastAsia="zh-CN"/>
        </w:rPr>
        <w:t>Pu</w:t>
      </w:r>
      <w:r>
        <w:rPr>
          <w:lang w:eastAsia="zh-CN"/>
        </w:rPr>
        <w:t>nishmentNumber</w:t>
      </w:r>
      <w:bookmarkEnd w:id="104"/>
      <w:bookmarkEnd w:id="105"/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字符串，处罚单编号</w:t>
      </w:r>
    </w:p>
    <w:p w14:paraId="3A56DEC7" w14:textId="4F1FABD2" w:rsidR="00BF4708" w:rsidRDefault="006D4598" w:rsidP="00BF4708">
      <w:pPr>
        <w:ind w:left="1440" w:firstLine="720"/>
        <w:rPr>
          <w:lang w:eastAsia="zh-CN"/>
        </w:rPr>
      </w:pPr>
      <w:bookmarkStart w:id="106" w:name="OLE_LINK113"/>
      <w:proofErr w:type="spellStart"/>
      <w:r>
        <w:rPr>
          <w:lang w:eastAsia="zh-CN"/>
        </w:rPr>
        <w:t>Check</w:t>
      </w:r>
      <w:r w:rsidR="00BF4708">
        <w:rPr>
          <w:lang w:eastAsia="zh-CN"/>
        </w:rPr>
        <w:t>Person</w:t>
      </w:r>
      <w:bookmarkEnd w:id="106"/>
      <w:proofErr w:type="spellEnd"/>
      <w:r w:rsidR="00BF4708">
        <w:rPr>
          <w:lang w:eastAsia="zh-CN"/>
        </w:rPr>
        <w:t xml:space="preserve">: </w:t>
      </w:r>
      <w:r w:rsidR="00811561">
        <w:rPr>
          <w:rFonts w:hint="eastAsia"/>
          <w:lang w:eastAsia="zh-CN"/>
        </w:rPr>
        <w:t>字符串</w:t>
      </w:r>
      <w:r w:rsidR="00BF4708">
        <w:rPr>
          <w:rFonts w:hint="eastAsia"/>
          <w:lang w:eastAsia="zh-CN"/>
        </w:rPr>
        <w:t>，</w:t>
      </w:r>
      <w:r w:rsidR="00746EA2">
        <w:rPr>
          <w:rFonts w:hint="eastAsia"/>
          <w:lang w:eastAsia="zh-CN"/>
        </w:rPr>
        <w:t>检查负责人</w:t>
      </w:r>
    </w:p>
    <w:p w14:paraId="780BEC33" w14:textId="77777777" w:rsidR="00682B0B" w:rsidRDefault="00682B0B" w:rsidP="00682B0B">
      <w:pPr>
        <w:ind w:left="720" w:firstLine="720"/>
        <w:rPr>
          <w:lang w:eastAsia="zh-CN"/>
        </w:rPr>
      </w:pPr>
      <w:r>
        <w:rPr>
          <w:lang w:eastAsia="zh-CN"/>
        </w:rPr>
        <w:t>}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……</w:t>
      </w:r>
    </w:p>
    <w:p w14:paraId="7C714E12" w14:textId="77777777" w:rsidR="00682B0B" w:rsidRDefault="00682B0B" w:rsidP="00682B0B">
      <w:pPr>
        <w:rPr>
          <w:lang w:eastAsia="zh-CN"/>
        </w:rPr>
      </w:pPr>
      <w:r>
        <w:rPr>
          <w:lang w:eastAsia="zh-CN"/>
        </w:rPr>
        <w:tab/>
        <w:t>]</w:t>
      </w:r>
    </w:p>
    <w:p w14:paraId="21CCF7F6" w14:textId="0226F3F0" w:rsidR="00682B0B" w:rsidRDefault="00682B0B" w:rsidP="00682B0B">
      <w:pPr>
        <w:rPr>
          <w:lang w:eastAsia="zh-CN"/>
        </w:rPr>
      </w:pPr>
      <w:r>
        <w:rPr>
          <w:lang w:eastAsia="zh-CN"/>
        </w:rPr>
        <w:t>}</w:t>
      </w:r>
    </w:p>
    <w:p w14:paraId="43D4C085" w14:textId="77777777" w:rsidR="00A133CA" w:rsidRDefault="00A133CA">
      <w:pPr>
        <w:rPr>
          <w:b/>
          <w:bCs/>
          <w:color w:val="5B9BD5" w:themeColor="accent1"/>
          <w:sz w:val="24"/>
          <w:szCs w:val="24"/>
          <w:lang w:eastAsia="zh-CN"/>
        </w:rPr>
      </w:pPr>
      <w:r>
        <w:rPr>
          <w:lang w:eastAsia="zh-CN"/>
        </w:rPr>
        <w:br w:type="page"/>
      </w:r>
    </w:p>
    <w:p w14:paraId="05A9B169" w14:textId="644846E6" w:rsidR="00F26D39" w:rsidRDefault="00F26D39" w:rsidP="00F26D39">
      <w:pPr>
        <w:pStyle w:val="Heading2"/>
        <w:rPr>
          <w:lang w:eastAsia="zh-CN"/>
        </w:rPr>
      </w:pPr>
      <w:bookmarkStart w:id="107" w:name="OLE_LINK33"/>
      <w:bookmarkStart w:id="108" w:name="_Toc13478755"/>
      <w:r>
        <w:rPr>
          <w:rFonts w:hint="eastAsia"/>
          <w:lang w:eastAsia="zh-CN"/>
        </w:rPr>
        <w:lastRenderedPageBreak/>
        <w:t>部门信息</w:t>
      </w:r>
      <w:bookmarkEnd w:id="108"/>
    </w:p>
    <w:bookmarkEnd w:id="107"/>
    <w:p w14:paraId="0D7C8014" w14:textId="3C829589" w:rsidR="00A5681A" w:rsidRDefault="00A5681A" w:rsidP="00A5681A">
      <w:pPr>
        <w:rPr>
          <w:rFonts w:ascii="微软雅黑" w:hAnsi="微软雅黑"/>
          <w:b/>
          <w:lang w:eastAsia="zh-CN"/>
        </w:rPr>
      </w:pPr>
      <w:r>
        <w:rPr>
          <w:rFonts w:ascii="微软雅黑" w:hAnsi="微软雅黑" w:hint="eastAsia"/>
          <w:b/>
          <w:lang w:eastAsia="zh-CN"/>
        </w:rPr>
        <w:t>URI：</w:t>
      </w:r>
      <w:r>
        <w:rPr>
          <w:rFonts w:ascii="微软雅黑" w:hAnsi="微软雅黑"/>
          <w:bCs/>
          <w:lang w:eastAsia="zh-CN"/>
        </w:rPr>
        <w:t xml:space="preserve"> /</w:t>
      </w:r>
      <w:bookmarkStart w:id="109" w:name="OLE_LINK34"/>
      <w:bookmarkStart w:id="110" w:name="OLE_LINK35"/>
      <w:r w:rsidR="006850C3">
        <w:rPr>
          <w:rFonts w:ascii="微软雅黑" w:hAnsi="微软雅黑"/>
          <w:bCs/>
          <w:lang w:eastAsia="zh-CN"/>
        </w:rPr>
        <w:t>system</w:t>
      </w:r>
      <w:bookmarkEnd w:id="109"/>
      <w:bookmarkEnd w:id="110"/>
      <w:r>
        <w:rPr>
          <w:rFonts w:ascii="微软雅黑" w:hAnsi="微软雅黑"/>
          <w:bCs/>
          <w:lang w:eastAsia="zh-CN"/>
        </w:rPr>
        <w:t>/</w:t>
      </w:r>
      <w:bookmarkStart w:id="111" w:name="OLE_LINK36"/>
      <w:bookmarkStart w:id="112" w:name="OLE_LINK37"/>
      <w:bookmarkStart w:id="113" w:name="OLE_LINK38"/>
      <w:r w:rsidR="006850C3">
        <w:rPr>
          <w:rFonts w:ascii="微软雅黑" w:hAnsi="微软雅黑"/>
          <w:bCs/>
          <w:lang w:eastAsia="zh-CN"/>
        </w:rPr>
        <w:t>departments</w:t>
      </w:r>
      <w:bookmarkEnd w:id="111"/>
      <w:bookmarkEnd w:id="112"/>
      <w:bookmarkEnd w:id="113"/>
    </w:p>
    <w:p w14:paraId="7C4A26D3" w14:textId="77777777" w:rsidR="00A5681A" w:rsidRDefault="00A5681A" w:rsidP="00A5681A">
      <w:pPr>
        <w:rPr>
          <w:lang w:eastAsia="zh-CN"/>
        </w:rPr>
      </w:pPr>
      <w:r w:rsidRPr="00E061DB">
        <w:rPr>
          <w:rFonts w:ascii="微软雅黑" w:hAnsi="微软雅黑" w:hint="eastAsia"/>
          <w:b/>
          <w:lang w:eastAsia="zh-CN"/>
        </w:rPr>
        <w:t>Http方法</w:t>
      </w:r>
      <w:r w:rsidRPr="00E061DB">
        <w:rPr>
          <w:rFonts w:hint="eastAsia"/>
          <w:b/>
          <w:lang w:eastAsia="zh-CN"/>
        </w:rPr>
        <w:t>：</w:t>
      </w:r>
      <w:r w:rsidRPr="0025302D">
        <w:rPr>
          <w:rFonts w:hint="eastAsia"/>
          <w:lang w:eastAsia="zh-CN"/>
        </w:rPr>
        <w:t>GET</w:t>
      </w:r>
    </w:p>
    <w:p w14:paraId="43C06942" w14:textId="3E79C1FF" w:rsidR="00A5681A" w:rsidRDefault="00A5681A" w:rsidP="00A5681A">
      <w:pPr>
        <w:rPr>
          <w:b/>
          <w:lang w:eastAsia="zh-CN"/>
        </w:rPr>
      </w:pPr>
      <w:r>
        <w:rPr>
          <w:rFonts w:hint="eastAsia"/>
          <w:b/>
          <w:lang w:eastAsia="zh-CN"/>
        </w:rPr>
        <w:t>参数</w:t>
      </w:r>
      <w:r w:rsidRPr="00E061DB">
        <w:rPr>
          <w:rFonts w:hint="eastAsia"/>
          <w:b/>
          <w:lang w:eastAsia="zh-CN"/>
        </w:rPr>
        <w:t>：</w:t>
      </w:r>
    </w:p>
    <w:p w14:paraId="60143006" w14:textId="7BE5D518" w:rsidR="007B0202" w:rsidRPr="00D01017" w:rsidRDefault="007B0202" w:rsidP="00A5681A">
      <w:pPr>
        <w:rPr>
          <w:lang w:eastAsia="zh-CN"/>
        </w:rPr>
      </w:pPr>
      <w:proofErr w:type="spellStart"/>
      <w:r>
        <w:rPr>
          <w:lang w:eastAsia="zh-CN"/>
        </w:rPr>
        <w:t>Last</w:t>
      </w:r>
      <w:r>
        <w:rPr>
          <w:rFonts w:hint="eastAsia"/>
          <w:lang w:eastAsia="zh-CN"/>
        </w:rPr>
        <w:t>Re</w:t>
      </w:r>
      <w:r>
        <w:rPr>
          <w:lang w:eastAsia="zh-CN"/>
        </w:rPr>
        <w:t>trieveDate</w:t>
      </w:r>
      <w:proofErr w:type="spellEnd"/>
      <w:r>
        <w:rPr>
          <w:rFonts w:hint="eastAsia"/>
          <w:lang w:eastAsia="zh-CN"/>
        </w:rPr>
        <w:t>：最后检索时间</w:t>
      </w:r>
    </w:p>
    <w:p w14:paraId="697BB8F1" w14:textId="77777777" w:rsidR="00A5681A" w:rsidRDefault="00A5681A" w:rsidP="00A5681A">
      <w:pPr>
        <w:rPr>
          <w:lang w:eastAsia="zh-CN"/>
        </w:rPr>
      </w:pPr>
      <w:proofErr w:type="spellStart"/>
      <w:r>
        <w:rPr>
          <w:lang w:eastAsia="zh-CN"/>
        </w:rPr>
        <w:t>PageIndex</w:t>
      </w:r>
      <w:proofErr w:type="spellEnd"/>
      <w:r>
        <w:rPr>
          <w:rFonts w:hint="eastAsia"/>
          <w:lang w:eastAsia="zh-CN"/>
        </w:rPr>
        <w:t>：分页页码，从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开始计数。参数允许为空，默认为</w:t>
      </w:r>
      <w:r>
        <w:rPr>
          <w:rFonts w:hint="eastAsia"/>
          <w:lang w:eastAsia="zh-CN"/>
        </w:rPr>
        <w:t>1</w:t>
      </w:r>
    </w:p>
    <w:p w14:paraId="4A72D409" w14:textId="77777777" w:rsidR="00A5681A" w:rsidRDefault="00A5681A" w:rsidP="00A5681A">
      <w:pPr>
        <w:rPr>
          <w:lang w:eastAsia="zh-CN"/>
        </w:rPr>
      </w:pPr>
      <w:proofErr w:type="spellStart"/>
      <w:r>
        <w:rPr>
          <w:lang w:eastAsia="zh-CN"/>
        </w:rPr>
        <w:t>Page</w:t>
      </w:r>
      <w:r>
        <w:rPr>
          <w:rFonts w:hint="eastAsia"/>
          <w:lang w:eastAsia="zh-CN"/>
        </w:rPr>
        <w:t>Size</w:t>
      </w:r>
      <w:proofErr w:type="spellEnd"/>
      <w:r>
        <w:rPr>
          <w:rFonts w:hint="eastAsia"/>
          <w:lang w:eastAsia="zh-CN"/>
        </w:rPr>
        <w:t>：每页最大记录条数，参数允许为空，默认为</w:t>
      </w:r>
      <w:r>
        <w:rPr>
          <w:rFonts w:hint="eastAsia"/>
          <w:lang w:eastAsia="zh-CN"/>
        </w:rPr>
        <w:t>20</w:t>
      </w:r>
    </w:p>
    <w:p w14:paraId="323D38FC" w14:textId="77777777" w:rsidR="00A5681A" w:rsidRDefault="00A5681A" w:rsidP="00A5681A">
      <w:pPr>
        <w:rPr>
          <w:lang w:eastAsia="zh-CN"/>
        </w:rPr>
      </w:pPr>
      <w:r w:rsidRPr="008C33FA">
        <w:rPr>
          <w:rFonts w:hint="eastAsia"/>
          <w:b/>
          <w:bCs/>
          <w:lang w:eastAsia="zh-CN"/>
        </w:rPr>
        <w:t>返回值：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对象</w:t>
      </w:r>
    </w:p>
    <w:p w14:paraId="71BFDB9C" w14:textId="77777777" w:rsidR="00A5681A" w:rsidRDefault="00A5681A" w:rsidP="00A5681A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14:paraId="6858D51F" w14:textId="77777777" w:rsidR="00A5681A" w:rsidRDefault="00A5681A" w:rsidP="00A5681A">
      <w:pPr>
        <w:ind w:firstLine="720"/>
        <w:rPr>
          <w:lang w:eastAsia="zh-CN"/>
        </w:rPr>
      </w:pPr>
      <w:proofErr w:type="spellStart"/>
      <w:r>
        <w:rPr>
          <w:rFonts w:hint="eastAsia"/>
          <w:lang w:eastAsia="zh-CN"/>
        </w:rPr>
        <w:t>Total</w:t>
      </w:r>
      <w:r>
        <w:rPr>
          <w:lang w:eastAsia="zh-CN"/>
        </w:rPr>
        <w:t>Records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数字，总记录数</w:t>
      </w:r>
    </w:p>
    <w:p w14:paraId="32F5045E" w14:textId="77777777" w:rsidR="00A5681A" w:rsidRDefault="00A5681A" w:rsidP="00A5681A">
      <w:pPr>
        <w:ind w:firstLine="720"/>
        <w:rPr>
          <w:lang w:eastAsia="zh-CN"/>
        </w:rPr>
      </w:pPr>
      <w:proofErr w:type="spellStart"/>
      <w:r>
        <w:rPr>
          <w:rFonts w:hint="eastAsia"/>
          <w:lang w:eastAsia="zh-CN"/>
        </w:rPr>
        <w:t>Page</w:t>
      </w:r>
      <w:r>
        <w:rPr>
          <w:lang w:eastAsia="zh-CN"/>
        </w:rPr>
        <w:t>Index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数字，当前页码</w:t>
      </w:r>
    </w:p>
    <w:p w14:paraId="7CB55885" w14:textId="77777777" w:rsidR="00A5681A" w:rsidRDefault="00A5681A" w:rsidP="00A5681A">
      <w:pPr>
        <w:ind w:firstLine="720"/>
        <w:rPr>
          <w:lang w:eastAsia="zh-CN"/>
        </w:rPr>
      </w:pPr>
      <w:proofErr w:type="spellStart"/>
      <w:r>
        <w:rPr>
          <w:lang w:eastAsia="zh-CN"/>
        </w:rPr>
        <w:t>PageSize</w:t>
      </w:r>
      <w:proofErr w:type="spellEnd"/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数字，每页最大条数</w:t>
      </w:r>
    </w:p>
    <w:p w14:paraId="5411E65E" w14:textId="77777777" w:rsidR="00A5681A" w:rsidRDefault="00A5681A" w:rsidP="00A5681A">
      <w:pPr>
        <w:ind w:firstLine="720"/>
        <w:rPr>
          <w:lang w:eastAsia="zh-CN"/>
        </w:rPr>
      </w:pPr>
      <w:r>
        <w:rPr>
          <w:rFonts w:hint="eastAsia"/>
          <w:lang w:eastAsia="zh-CN"/>
        </w:rPr>
        <w:t>Reco</w:t>
      </w:r>
      <w:r>
        <w:rPr>
          <w:lang w:eastAsia="zh-CN"/>
        </w:rPr>
        <w:t>rds: [</w:t>
      </w:r>
    </w:p>
    <w:p w14:paraId="4DBF8E52" w14:textId="77777777" w:rsidR="00A5681A" w:rsidRDefault="00A5681A" w:rsidP="00A5681A">
      <w:pPr>
        <w:ind w:left="720" w:firstLine="720"/>
        <w:rPr>
          <w:lang w:eastAsia="zh-CN"/>
        </w:rPr>
      </w:pPr>
      <w:r>
        <w:rPr>
          <w:lang w:eastAsia="zh-CN"/>
        </w:rPr>
        <w:t>{</w:t>
      </w:r>
    </w:p>
    <w:p w14:paraId="48C3C864" w14:textId="7C106B0C" w:rsidR="00A5681A" w:rsidRDefault="00A5681A" w:rsidP="00A5681A">
      <w:pPr>
        <w:ind w:left="1440" w:firstLine="720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d: </w:t>
      </w:r>
      <w:r>
        <w:rPr>
          <w:rFonts w:hint="eastAsia"/>
          <w:lang w:eastAsia="zh-CN"/>
        </w:rPr>
        <w:t>字符串，</w:t>
      </w:r>
      <w:r w:rsidR="00983894">
        <w:rPr>
          <w:rFonts w:hint="eastAsia"/>
          <w:lang w:eastAsia="zh-CN"/>
        </w:rPr>
        <w:t>部门</w:t>
      </w:r>
      <w:r w:rsidR="006B368C">
        <w:rPr>
          <w:rFonts w:hint="eastAsia"/>
          <w:lang w:eastAsia="zh-CN"/>
        </w:rPr>
        <w:t>唯</w:t>
      </w:r>
      <w:r>
        <w:rPr>
          <w:rFonts w:hint="eastAsia"/>
          <w:lang w:eastAsia="zh-CN"/>
        </w:rPr>
        <w:t>一标识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 w:rsidR="00983894">
        <w:rPr>
          <w:rFonts w:hint="eastAsia"/>
          <w:lang w:eastAsia="zh-CN"/>
        </w:rPr>
        <w:t>本文中以</w:t>
      </w:r>
      <w:r w:rsidR="00983894">
        <w:rPr>
          <w:rFonts w:hint="eastAsia"/>
          <w:lang w:eastAsia="zh-CN"/>
        </w:rPr>
        <w:t>ID</w:t>
      </w:r>
      <w:r w:rsidR="00983894">
        <w:rPr>
          <w:lang w:eastAsia="zh-CN"/>
        </w:rPr>
        <w:t>8</w:t>
      </w:r>
      <w:r>
        <w:rPr>
          <w:rFonts w:hint="eastAsia"/>
          <w:lang w:eastAsia="zh-CN"/>
        </w:rPr>
        <w:t>表示）</w:t>
      </w:r>
    </w:p>
    <w:p w14:paraId="1CE7B69E" w14:textId="4B4AD7B4" w:rsidR="00A0351B" w:rsidRDefault="00A0351B" w:rsidP="00A5681A">
      <w:pPr>
        <w:ind w:left="1440" w:firstLine="720"/>
        <w:rPr>
          <w:lang w:eastAsia="zh-CN"/>
        </w:rPr>
      </w:pPr>
      <w:r>
        <w:rPr>
          <w:lang w:eastAsia="zh-CN"/>
        </w:rPr>
        <w:t xml:space="preserve">Name: </w:t>
      </w:r>
      <w:r>
        <w:rPr>
          <w:rFonts w:hint="eastAsia"/>
          <w:lang w:eastAsia="zh-CN"/>
        </w:rPr>
        <w:t>字符串，部门名称</w:t>
      </w:r>
    </w:p>
    <w:p w14:paraId="0E836A6D" w14:textId="77777777" w:rsidR="008849B7" w:rsidRDefault="00CB1F33" w:rsidP="008849B7">
      <w:pPr>
        <w:ind w:left="1440" w:firstLine="720"/>
        <w:rPr>
          <w:lang w:eastAsia="zh-CN"/>
        </w:rPr>
      </w:pPr>
      <w:r>
        <w:rPr>
          <w:lang w:eastAsia="zh-CN"/>
        </w:rPr>
        <w:t>Parent</w:t>
      </w:r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字符串，上级部门唯一标识，对应于</w:t>
      </w:r>
      <w:r>
        <w:rPr>
          <w:rFonts w:hint="eastAsia"/>
          <w:lang w:eastAsia="zh-CN"/>
        </w:rPr>
        <w:t>I</w:t>
      </w:r>
      <w:r>
        <w:rPr>
          <w:lang w:eastAsia="zh-CN"/>
        </w:rPr>
        <w:t>D8</w:t>
      </w:r>
    </w:p>
    <w:p w14:paraId="44FD7391" w14:textId="77777777" w:rsidR="008849B7" w:rsidRDefault="008849B7" w:rsidP="008849B7">
      <w:pPr>
        <w:ind w:left="1440" w:firstLine="720"/>
        <w:rPr>
          <w:lang w:eastAsia="zh-CN"/>
        </w:rPr>
      </w:pPr>
      <w:proofErr w:type="spellStart"/>
      <w:r>
        <w:rPr>
          <w:rFonts w:hint="eastAsia"/>
          <w:lang w:eastAsia="zh-CN"/>
        </w:rPr>
        <w:t>Creat</w:t>
      </w:r>
      <w:r>
        <w:rPr>
          <w:lang w:eastAsia="zh-CN"/>
        </w:rPr>
        <w:t>ionTime</w:t>
      </w:r>
      <w:proofErr w:type="spellEnd"/>
      <w:r>
        <w:rPr>
          <w:rFonts w:hint="eastAsia"/>
          <w:lang w:eastAsia="zh-CN"/>
        </w:rPr>
        <w:t>：日期，格式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yyy</w:t>
      </w:r>
      <w:proofErr w:type="spellEnd"/>
      <w:r>
        <w:rPr>
          <w:lang w:eastAsia="zh-CN"/>
        </w:rPr>
        <w:t xml:space="preserve">-MM-dd </w:t>
      </w:r>
      <w:proofErr w:type="spellStart"/>
      <w:r>
        <w:rPr>
          <w:lang w:eastAsia="zh-CN"/>
        </w:rPr>
        <w:t>hh:mm:ss</w:t>
      </w:r>
      <w:proofErr w:type="spellEnd"/>
      <w:r>
        <w:rPr>
          <w:rFonts w:hint="eastAsia"/>
          <w:lang w:eastAsia="zh-CN"/>
        </w:rPr>
        <w:t>，记录创建时间</w:t>
      </w:r>
    </w:p>
    <w:p w14:paraId="5FDF37B7" w14:textId="46B265F0" w:rsidR="008849B7" w:rsidRDefault="008849B7" w:rsidP="008849B7">
      <w:pPr>
        <w:ind w:left="1440" w:firstLine="720"/>
        <w:rPr>
          <w:lang w:eastAsia="zh-CN"/>
        </w:rPr>
      </w:pPr>
      <w:proofErr w:type="spellStart"/>
      <w:r>
        <w:rPr>
          <w:lang w:eastAsia="zh-CN"/>
        </w:rPr>
        <w:t>ModificationTime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日期，格式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yyy</w:t>
      </w:r>
      <w:proofErr w:type="spellEnd"/>
      <w:r>
        <w:rPr>
          <w:lang w:eastAsia="zh-CN"/>
        </w:rPr>
        <w:t xml:space="preserve">-MM-dd </w:t>
      </w:r>
      <w:proofErr w:type="spellStart"/>
      <w:r>
        <w:rPr>
          <w:lang w:eastAsia="zh-CN"/>
        </w:rPr>
        <w:t>hh:mm:ss</w:t>
      </w:r>
      <w:proofErr w:type="spellEnd"/>
      <w:r>
        <w:rPr>
          <w:rFonts w:hint="eastAsia"/>
          <w:lang w:eastAsia="zh-CN"/>
        </w:rPr>
        <w:t>，记录最后修改时间</w:t>
      </w:r>
    </w:p>
    <w:p w14:paraId="3A03677F" w14:textId="77777777" w:rsidR="00A5681A" w:rsidRDefault="00A5681A" w:rsidP="00A5681A">
      <w:pPr>
        <w:ind w:left="720" w:firstLine="720"/>
        <w:rPr>
          <w:lang w:eastAsia="zh-CN"/>
        </w:rPr>
      </w:pPr>
      <w:r>
        <w:rPr>
          <w:lang w:eastAsia="zh-CN"/>
        </w:rPr>
        <w:t>}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……</w:t>
      </w:r>
    </w:p>
    <w:p w14:paraId="2FA6414A" w14:textId="77777777" w:rsidR="00A5681A" w:rsidRDefault="00A5681A" w:rsidP="00A5681A">
      <w:pPr>
        <w:rPr>
          <w:lang w:eastAsia="zh-CN"/>
        </w:rPr>
      </w:pPr>
      <w:r>
        <w:rPr>
          <w:lang w:eastAsia="zh-CN"/>
        </w:rPr>
        <w:tab/>
        <w:t>]</w:t>
      </w:r>
    </w:p>
    <w:p w14:paraId="0FA4EA70" w14:textId="5F4622C7" w:rsidR="00F26D39" w:rsidRDefault="00A5681A" w:rsidP="00F26D39">
      <w:pPr>
        <w:rPr>
          <w:lang w:eastAsia="zh-CN"/>
        </w:rPr>
      </w:pPr>
      <w:r>
        <w:rPr>
          <w:lang w:eastAsia="zh-CN"/>
        </w:rPr>
        <w:t>}</w:t>
      </w:r>
    </w:p>
    <w:p w14:paraId="716CE4F7" w14:textId="77777777" w:rsidR="00694918" w:rsidRDefault="00694918">
      <w:pPr>
        <w:rPr>
          <w:b/>
          <w:bCs/>
          <w:color w:val="5B9BD5" w:themeColor="accent1"/>
          <w:sz w:val="24"/>
          <w:szCs w:val="24"/>
          <w:lang w:eastAsia="zh-CN"/>
        </w:rPr>
      </w:pPr>
      <w:r>
        <w:rPr>
          <w:lang w:eastAsia="zh-CN"/>
        </w:rPr>
        <w:br w:type="page"/>
      </w:r>
    </w:p>
    <w:p w14:paraId="44C295D7" w14:textId="54F807D8" w:rsidR="00F26D39" w:rsidRDefault="00F26D39" w:rsidP="00F26D39">
      <w:pPr>
        <w:pStyle w:val="Heading2"/>
        <w:rPr>
          <w:lang w:eastAsia="zh-CN"/>
        </w:rPr>
      </w:pPr>
      <w:bookmarkStart w:id="114" w:name="OLE_LINK39"/>
      <w:bookmarkStart w:id="115" w:name="OLE_LINK40"/>
      <w:bookmarkStart w:id="116" w:name="_Toc13478756"/>
      <w:r>
        <w:rPr>
          <w:rFonts w:hint="eastAsia"/>
          <w:lang w:eastAsia="zh-CN"/>
        </w:rPr>
        <w:lastRenderedPageBreak/>
        <w:t>有效外来人员信息</w:t>
      </w:r>
      <w:r w:rsidR="00E57990">
        <w:rPr>
          <w:rFonts w:hint="eastAsia"/>
          <w:lang w:eastAsia="zh-CN"/>
        </w:rPr>
        <w:t>（外包工程人员进厂）</w:t>
      </w:r>
      <w:bookmarkEnd w:id="116"/>
    </w:p>
    <w:bookmarkEnd w:id="114"/>
    <w:bookmarkEnd w:id="115"/>
    <w:p w14:paraId="7998DC33" w14:textId="4677058E" w:rsidR="00694918" w:rsidRDefault="00694918" w:rsidP="00694918">
      <w:pPr>
        <w:rPr>
          <w:rFonts w:ascii="微软雅黑" w:hAnsi="微软雅黑"/>
          <w:b/>
          <w:lang w:eastAsia="zh-CN"/>
        </w:rPr>
      </w:pPr>
      <w:r>
        <w:rPr>
          <w:rFonts w:ascii="微软雅黑" w:hAnsi="微软雅黑" w:hint="eastAsia"/>
          <w:b/>
          <w:lang w:eastAsia="zh-CN"/>
        </w:rPr>
        <w:t>URI：</w:t>
      </w:r>
      <w:r>
        <w:rPr>
          <w:rFonts w:ascii="微软雅黑" w:hAnsi="微软雅黑"/>
          <w:bCs/>
          <w:lang w:eastAsia="zh-CN"/>
        </w:rPr>
        <w:t xml:space="preserve"> /</w:t>
      </w:r>
      <w:bookmarkStart w:id="117" w:name="OLE_LINK41"/>
      <w:bookmarkStart w:id="118" w:name="OLE_LINK42"/>
      <w:r w:rsidR="00C503B2">
        <w:rPr>
          <w:rFonts w:ascii="微软雅黑" w:hAnsi="微软雅黑"/>
          <w:bCs/>
          <w:lang w:eastAsia="zh-CN"/>
        </w:rPr>
        <w:t>outsourcing</w:t>
      </w:r>
      <w:bookmarkEnd w:id="117"/>
      <w:bookmarkEnd w:id="118"/>
      <w:r>
        <w:rPr>
          <w:rFonts w:ascii="微软雅黑" w:hAnsi="微软雅黑"/>
          <w:bCs/>
          <w:lang w:eastAsia="zh-CN"/>
        </w:rPr>
        <w:t>/</w:t>
      </w:r>
      <w:bookmarkStart w:id="119" w:name="OLE_LINK43"/>
      <w:bookmarkStart w:id="120" w:name="OLE_LINK44"/>
      <w:bookmarkStart w:id="121" w:name="OLE_LINK45"/>
      <w:proofErr w:type="spellStart"/>
      <w:r w:rsidR="009B6A15">
        <w:rPr>
          <w:rFonts w:ascii="微软雅黑" w:hAnsi="微软雅黑"/>
          <w:bCs/>
          <w:lang w:eastAsia="zh-CN"/>
        </w:rPr>
        <w:t>incomingusers</w:t>
      </w:r>
      <w:bookmarkEnd w:id="119"/>
      <w:bookmarkEnd w:id="120"/>
      <w:bookmarkEnd w:id="121"/>
      <w:proofErr w:type="spellEnd"/>
    </w:p>
    <w:p w14:paraId="7844961F" w14:textId="77777777" w:rsidR="00694918" w:rsidRDefault="00694918" w:rsidP="00694918">
      <w:pPr>
        <w:rPr>
          <w:lang w:eastAsia="zh-CN"/>
        </w:rPr>
      </w:pPr>
      <w:r w:rsidRPr="00E061DB">
        <w:rPr>
          <w:rFonts w:ascii="微软雅黑" w:hAnsi="微软雅黑" w:hint="eastAsia"/>
          <w:b/>
          <w:lang w:eastAsia="zh-CN"/>
        </w:rPr>
        <w:t>Http方法</w:t>
      </w:r>
      <w:r w:rsidRPr="00E061DB">
        <w:rPr>
          <w:rFonts w:hint="eastAsia"/>
          <w:b/>
          <w:lang w:eastAsia="zh-CN"/>
        </w:rPr>
        <w:t>：</w:t>
      </w:r>
      <w:r w:rsidRPr="0025302D">
        <w:rPr>
          <w:rFonts w:hint="eastAsia"/>
          <w:lang w:eastAsia="zh-CN"/>
        </w:rPr>
        <w:t>GET</w:t>
      </w:r>
    </w:p>
    <w:p w14:paraId="7A401E5E" w14:textId="2D4AA3C6" w:rsidR="00694918" w:rsidRDefault="00694918" w:rsidP="00694918">
      <w:pPr>
        <w:rPr>
          <w:b/>
          <w:lang w:eastAsia="zh-CN"/>
        </w:rPr>
      </w:pPr>
      <w:r>
        <w:rPr>
          <w:rFonts w:hint="eastAsia"/>
          <w:b/>
          <w:lang w:eastAsia="zh-CN"/>
        </w:rPr>
        <w:t>参数</w:t>
      </w:r>
      <w:r w:rsidRPr="00E061DB">
        <w:rPr>
          <w:rFonts w:hint="eastAsia"/>
          <w:b/>
          <w:lang w:eastAsia="zh-CN"/>
        </w:rPr>
        <w:t>：</w:t>
      </w:r>
    </w:p>
    <w:p w14:paraId="2379BAF9" w14:textId="0E2B8F9C" w:rsidR="00064C39" w:rsidRPr="00230106" w:rsidRDefault="00064C39" w:rsidP="00694918">
      <w:pPr>
        <w:rPr>
          <w:lang w:eastAsia="zh-CN"/>
        </w:rPr>
      </w:pPr>
      <w:proofErr w:type="spellStart"/>
      <w:r>
        <w:rPr>
          <w:lang w:eastAsia="zh-CN"/>
        </w:rPr>
        <w:t>Last</w:t>
      </w:r>
      <w:r>
        <w:rPr>
          <w:rFonts w:hint="eastAsia"/>
          <w:lang w:eastAsia="zh-CN"/>
        </w:rPr>
        <w:t>Re</w:t>
      </w:r>
      <w:r>
        <w:rPr>
          <w:lang w:eastAsia="zh-CN"/>
        </w:rPr>
        <w:t>trieveDate</w:t>
      </w:r>
      <w:proofErr w:type="spellEnd"/>
      <w:r>
        <w:rPr>
          <w:rFonts w:hint="eastAsia"/>
          <w:lang w:eastAsia="zh-CN"/>
        </w:rPr>
        <w:t>：最后检索时间</w:t>
      </w:r>
    </w:p>
    <w:p w14:paraId="08D9E6C6" w14:textId="77777777" w:rsidR="00694918" w:rsidRDefault="00694918" w:rsidP="00694918">
      <w:pPr>
        <w:rPr>
          <w:lang w:eastAsia="zh-CN"/>
        </w:rPr>
      </w:pPr>
      <w:proofErr w:type="spellStart"/>
      <w:r>
        <w:rPr>
          <w:lang w:eastAsia="zh-CN"/>
        </w:rPr>
        <w:t>PageIndex</w:t>
      </w:r>
      <w:proofErr w:type="spellEnd"/>
      <w:r>
        <w:rPr>
          <w:rFonts w:hint="eastAsia"/>
          <w:lang w:eastAsia="zh-CN"/>
        </w:rPr>
        <w:t>：分页页码，从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开始计数。参数允许为空，默认为</w:t>
      </w:r>
      <w:r>
        <w:rPr>
          <w:rFonts w:hint="eastAsia"/>
          <w:lang w:eastAsia="zh-CN"/>
        </w:rPr>
        <w:t>1</w:t>
      </w:r>
    </w:p>
    <w:p w14:paraId="2A76FFB1" w14:textId="77777777" w:rsidR="00694918" w:rsidRDefault="00694918" w:rsidP="00694918">
      <w:pPr>
        <w:rPr>
          <w:lang w:eastAsia="zh-CN"/>
        </w:rPr>
      </w:pPr>
      <w:proofErr w:type="spellStart"/>
      <w:r>
        <w:rPr>
          <w:lang w:eastAsia="zh-CN"/>
        </w:rPr>
        <w:t>Page</w:t>
      </w:r>
      <w:r>
        <w:rPr>
          <w:rFonts w:hint="eastAsia"/>
          <w:lang w:eastAsia="zh-CN"/>
        </w:rPr>
        <w:t>Size</w:t>
      </w:r>
      <w:proofErr w:type="spellEnd"/>
      <w:r>
        <w:rPr>
          <w:rFonts w:hint="eastAsia"/>
          <w:lang w:eastAsia="zh-CN"/>
        </w:rPr>
        <w:t>：每页最大记录条数，参数允许为空，默认为</w:t>
      </w:r>
      <w:r>
        <w:rPr>
          <w:rFonts w:hint="eastAsia"/>
          <w:lang w:eastAsia="zh-CN"/>
        </w:rPr>
        <w:t>20</w:t>
      </w:r>
    </w:p>
    <w:p w14:paraId="323BE0E6" w14:textId="77777777" w:rsidR="00694918" w:rsidRDefault="00694918" w:rsidP="00694918">
      <w:pPr>
        <w:rPr>
          <w:lang w:eastAsia="zh-CN"/>
        </w:rPr>
      </w:pPr>
      <w:r w:rsidRPr="008C33FA">
        <w:rPr>
          <w:rFonts w:hint="eastAsia"/>
          <w:b/>
          <w:bCs/>
          <w:lang w:eastAsia="zh-CN"/>
        </w:rPr>
        <w:t>返回值：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对象</w:t>
      </w:r>
    </w:p>
    <w:p w14:paraId="3E2FA8DA" w14:textId="77777777" w:rsidR="00694918" w:rsidRDefault="00694918" w:rsidP="00694918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14:paraId="456D901B" w14:textId="77777777" w:rsidR="00694918" w:rsidRDefault="00694918" w:rsidP="00694918">
      <w:pPr>
        <w:ind w:firstLine="720"/>
        <w:rPr>
          <w:lang w:eastAsia="zh-CN"/>
        </w:rPr>
      </w:pPr>
      <w:proofErr w:type="spellStart"/>
      <w:r>
        <w:rPr>
          <w:rFonts w:hint="eastAsia"/>
          <w:lang w:eastAsia="zh-CN"/>
        </w:rPr>
        <w:t>Total</w:t>
      </w:r>
      <w:r>
        <w:rPr>
          <w:lang w:eastAsia="zh-CN"/>
        </w:rPr>
        <w:t>Records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数字，总记录数</w:t>
      </w:r>
    </w:p>
    <w:p w14:paraId="173E3EA4" w14:textId="77777777" w:rsidR="00694918" w:rsidRDefault="00694918" w:rsidP="00694918">
      <w:pPr>
        <w:ind w:firstLine="720"/>
        <w:rPr>
          <w:lang w:eastAsia="zh-CN"/>
        </w:rPr>
      </w:pPr>
      <w:proofErr w:type="spellStart"/>
      <w:r>
        <w:rPr>
          <w:rFonts w:hint="eastAsia"/>
          <w:lang w:eastAsia="zh-CN"/>
        </w:rPr>
        <w:t>Page</w:t>
      </w:r>
      <w:r>
        <w:rPr>
          <w:lang w:eastAsia="zh-CN"/>
        </w:rPr>
        <w:t>Index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数字，当前页码</w:t>
      </w:r>
    </w:p>
    <w:p w14:paraId="49F5E375" w14:textId="77777777" w:rsidR="00694918" w:rsidRDefault="00694918" w:rsidP="00694918">
      <w:pPr>
        <w:ind w:firstLine="720"/>
        <w:rPr>
          <w:lang w:eastAsia="zh-CN"/>
        </w:rPr>
      </w:pPr>
      <w:proofErr w:type="spellStart"/>
      <w:r>
        <w:rPr>
          <w:lang w:eastAsia="zh-CN"/>
        </w:rPr>
        <w:t>PageSize</w:t>
      </w:r>
      <w:proofErr w:type="spellEnd"/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数字，每页最大条数</w:t>
      </w:r>
    </w:p>
    <w:p w14:paraId="7923DD16" w14:textId="77777777" w:rsidR="00694918" w:rsidRDefault="00694918" w:rsidP="00694918">
      <w:pPr>
        <w:ind w:firstLine="720"/>
        <w:rPr>
          <w:lang w:eastAsia="zh-CN"/>
        </w:rPr>
      </w:pPr>
      <w:r>
        <w:rPr>
          <w:rFonts w:hint="eastAsia"/>
          <w:lang w:eastAsia="zh-CN"/>
        </w:rPr>
        <w:t>Reco</w:t>
      </w:r>
      <w:r>
        <w:rPr>
          <w:lang w:eastAsia="zh-CN"/>
        </w:rPr>
        <w:t>rds: [</w:t>
      </w:r>
    </w:p>
    <w:p w14:paraId="6FE5902C" w14:textId="77777777" w:rsidR="00694918" w:rsidRDefault="00694918" w:rsidP="00694918">
      <w:pPr>
        <w:ind w:left="720" w:firstLine="720"/>
        <w:rPr>
          <w:lang w:eastAsia="zh-CN"/>
        </w:rPr>
      </w:pPr>
      <w:r>
        <w:rPr>
          <w:lang w:eastAsia="zh-CN"/>
        </w:rPr>
        <w:t>{</w:t>
      </w:r>
    </w:p>
    <w:p w14:paraId="54D8D980" w14:textId="5E2298FE" w:rsidR="00694918" w:rsidRDefault="00694918" w:rsidP="00694918">
      <w:pPr>
        <w:ind w:left="1440" w:firstLine="720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d: </w:t>
      </w:r>
      <w:r>
        <w:rPr>
          <w:rFonts w:hint="eastAsia"/>
          <w:lang w:eastAsia="zh-CN"/>
        </w:rPr>
        <w:t>字符串，</w:t>
      </w:r>
      <w:r w:rsidR="00C20654">
        <w:rPr>
          <w:rFonts w:hint="eastAsia"/>
          <w:lang w:eastAsia="zh-CN"/>
        </w:rPr>
        <w:t>外来人员</w:t>
      </w:r>
      <w:r>
        <w:rPr>
          <w:rFonts w:hint="eastAsia"/>
          <w:lang w:eastAsia="zh-CN"/>
        </w:rPr>
        <w:t>唯一标识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（本文中以</w:t>
      </w:r>
      <w:r>
        <w:rPr>
          <w:rFonts w:hint="eastAsia"/>
          <w:lang w:eastAsia="zh-CN"/>
        </w:rPr>
        <w:t>I</w:t>
      </w:r>
      <w:r w:rsidR="00C20654">
        <w:rPr>
          <w:rFonts w:hint="eastAsia"/>
          <w:lang w:eastAsia="zh-CN"/>
        </w:rPr>
        <w:t>D</w:t>
      </w:r>
      <w:r w:rsidR="00C20654">
        <w:rPr>
          <w:lang w:eastAsia="zh-CN"/>
        </w:rPr>
        <w:t>9</w:t>
      </w:r>
      <w:r>
        <w:rPr>
          <w:rFonts w:hint="eastAsia"/>
          <w:lang w:eastAsia="zh-CN"/>
        </w:rPr>
        <w:t>表示）</w:t>
      </w:r>
    </w:p>
    <w:p w14:paraId="1E1CE489" w14:textId="7692AF84" w:rsidR="00694918" w:rsidRDefault="003D4F00" w:rsidP="00694918">
      <w:pPr>
        <w:ind w:left="1440" w:firstLine="720"/>
        <w:rPr>
          <w:lang w:eastAsia="zh-CN"/>
        </w:rPr>
      </w:pPr>
      <w:bookmarkStart w:id="122" w:name="OLE_LINK116"/>
      <w:proofErr w:type="spellStart"/>
      <w:r>
        <w:rPr>
          <w:lang w:eastAsia="zh-CN"/>
        </w:rPr>
        <w:t>FormNumber</w:t>
      </w:r>
      <w:bookmarkEnd w:id="122"/>
      <w:proofErr w:type="spellEnd"/>
      <w:r w:rsidR="00694918">
        <w:rPr>
          <w:lang w:eastAsia="zh-CN"/>
        </w:rPr>
        <w:t xml:space="preserve">: </w:t>
      </w:r>
      <w:r w:rsidR="00694918">
        <w:rPr>
          <w:rFonts w:hint="eastAsia"/>
          <w:lang w:eastAsia="zh-CN"/>
        </w:rPr>
        <w:t>字符串，</w:t>
      </w:r>
      <w:r>
        <w:rPr>
          <w:rFonts w:hint="eastAsia"/>
          <w:lang w:eastAsia="zh-CN"/>
        </w:rPr>
        <w:t>人员进厂单号</w:t>
      </w:r>
    </w:p>
    <w:p w14:paraId="74645A41" w14:textId="0DDF959B" w:rsidR="002C2B5E" w:rsidRDefault="002C2B5E" w:rsidP="00694918">
      <w:pPr>
        <w:ind w:left="1440" w:firstLine="720"/>
        <w:rPr>
          <w:lang w:eastAsia="zh-CN"/>
        </w:rPr>
      </w:pPr>
      <w:r>
        <w:rPr>
          <w:lang w:eastAsia="zh-CN"/>
        </w:rPr>
        <w:t xml:space="preserve">Name: </w:t>
      </w:r>
      <w:r>
        <w:rPr>
          <w:rFonts w:hint="eastAsia"/>
          <w:lang w:eastAsia="zh-CN"/>
        </w:rPr>
        <w:t>字符串，姓名</w:t>
      </w:r>
    </w:p>
    <w:p w14:paraId="557B105B" w14:textId="2E4EAF45" w:rsidR="002C2B5E" w:rsidRDefault="002C2B5E" w:rsidP="00694918">
      <w:pPr>
        <w:ind w:left="1440" w:firstLine="720"/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ender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字符串，</w:t>
      </w:r>
      <w:r w:rsidR="005708F6">
        <w:rPr>
          <w:rFonts w:hint="eastAsia"/>
          <w:lang w:eastAsia="zh-CN"/>
        </w:rPr>
        <w:t>性别</w:t>
      </w:r>
    </w:p>
    <w:p w14:paraId="1BA6B380" w14:textId="2CF3809C" w:rsidR="00ED51CD" w:rsidRDefault="00ED51CD" w:rsidP="00694918">
      <w:pPr>
        <w:ind w:left="1440" w:firstLine="720"/>
        <w:rPr>
          <w:lang w:eastAsia="zh-CN"/>
        </w:rPr>
      </w:pPr>
      <w:bookmarkStart w:id="123" w:name="OLE_LINK114"/>
      <w:bookmarkStart w:id="124" w:name="OLE_LINK115"/>
      <w:proofErr w:type="spellStart"/>
      <w:r>
        <w:rPr>
          <w:rFonts w:hint="eastAsia"/>
          <w:lang w:eastAsia="zh-CN"/>
        </w:rPr>
        <w:t>IDN</w:t>
      </w:r>
      <w:r>
        <w:rPr>
          <w:lang w:eastAsia="zh-CN"/>
        </w:rPr>
        <w:t>umber</w:t>
      </w:r>
      <w:bookmarkEnd w:id="123"/>
      <w:bookmarkEnd w:id="124"/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字符串，身份证号</w:t>
      </w:r>
    </w:p>
    <w:p w14:paraId="1499B079" w14:textId="178CCEC0" w:rsidR="009442C1" w:rsidRDefault="009442C1" w:rsidP="00694918">
      <w:pPr>
        <w:ind w:left="1440" w:firstLine="720"/>
        <w:rPr>
          <w:lang w:eastAsia="zh-CN"/>
        </w:rPr>
      </w:pPr>
      <w:r>
        <w:rPr>
          <w:lang w:eastAsia="zh-CN"/>
        </w:rPr>
        <w:t xml:space="preserve">Age: </w:t>
      </w:r>
      <w:r>
        <w:rPr>
          <w:rFonts w:hint="eastAsia"/>
          <w:lang w:eastAsia="zh-CN"/>
        </w:rPr>
        <w:t>数字，年龄</w:t>
      </w:r>
      <w:r w:rsidR="00E4642F">
        <w:rPr>
          <w:rFonts w:hint="eastAsia"/>
          <w:lang w:eastAsia="zh-CN"/>
        </w:rPr>
        <w:t>，可空</w:t>
      </w:r>
    </w:p>
    <w:p w14:paraId="2DB4E2F9" w14:textId="57F79774" w:rsidR="009442C1" w:rsidRDefault="009442C1" w:rsidP="00694918">
      <w:pPr>
        <w:ind w:left="1440" w:firstLine="720"/>
        <w:rPr>
          <w:lang w:eastAsia="zh-CN"/>
        </w:rPr>
      </w:pPr>
      <w:r>
        <w:rPr>
          <w:lang w:eastAsia="zh-CN"/>
        </w:rPr>
        <w:t xml:space="preserve">Code: </w:t>
      </w:r>
      <w:r>
        <w:rPr>
          <w:rFonts w:hint="eastAsia"/>
          <w:lang w:eastAsia="zh-CN"/>
        </w:rPr>
        <w:t>字符串，工号</w:t>
      </w:r>
    </w:p>
    <w:p w14:paraId="409C446A" w14:textId="19619F4A" w:rsidR="009442C1" w:rsidRDefault="009442C1" w:rsidP="009442C1">
      <w:pPr>
        <w:ind w:left="1440" w:firstLine="720"/>
        <w:rPr>
          <w:lang w:eastAsia="zh-CN"/>
        </w:rPr>
      </w:pPr>
      <w:r>
        <w:rPr>
          <w:lang w:eastAsia="zh-CN"/>
        </w:rPr>
        <w:t xml:space="preserve">Duty: </w:t>
      </w:r>
      <w:r>
        <w:rPr>
          <w:rFonts w:hint="eastAsia"/>
          <w:lang w:eastAsia="zh-CN"/>
        </w:rPr>
        <w:t>字符串，职责</w:t>
      </w:r>
    </w:p>
    <w:p w14:paraId="5128AC74" w14:textId="166FCDA9" w:rsidR="009442C1" w:rsidRDefault="00417E20" w:rsidP="009442C1">
      <w:pPr>
        <w:ind w:left="1440" w:firstLine="720"/>
        <w:rPr>
          <w:lang w:eastAsia="zh-CN"/>
        </w:rPr>
      </w:pPr>
      <w:bookmarkStart w:id="125" w:name="OLE_LINK119"/>
      <w:bookmarkStart w:id="126" w:name="OLE_LINK120"/>
      <w:proofErr w:type="spellStart"/>
      <w:r>
        <w:rPr>
          <w:lang w:eastAsia="zh-CN"/>
        </w:rPr>
        <w:lastRenderedPageBreak/>
        <w:t>Work</w:t>
      </w:r>
      <w:r w:rsidR="009442C1">
        <w:rPr>
          <w:lang w:eastAsia="zh-CN"/>
        </w:rPr>
        <w:t>Ticket</w:t>
      </w:r>
      <w:bookmarkEnd w:id="125"/>
      <w:bookmarkEnd w:id="126"/>
      <w:proofErr w:type="spellEnd"/>
      <w:r w:rsidR="009442C1">
        <w:rPr>
          <w:lang w:eastAsia="zh-CN"/>
        </w:rPr>
        <w:t xml:space="preserve">: </w:t>
      </w:r>
      <w:r w:rsidR="009442C1">
        <w:rPr>
          <w:rFonts w:hint="eastAsia"/>
          <w:lang w:eastAsia="zh-CN"/>
        </w:rPr>
        <w:t>字符串，工作票类型</w:t>
      </w:r>
    </w:p>
    <w:p w14:paraId="5A319513" w14:textId="55CFB6D3" w:rsidR="00CD6FBD" w:rsidRDefault="008E149F" w:rsidP="009442C1">
      <w:pPr>
        <w:ind w:left="1440" w:firstLine="720"/>
        <w:rPr>
          <w:lang w:eastAsia="zh-CN"/>
        </w:rPr>
      </w:pPr>
      <w:bookmarkStart w:id="127" w:name="OLE_LINK121"/>
      <w:proofErr w:type="spellStart"/>
      <w:r>
        <w:rPr>
          <w:lang w:eastAsia="zh-CN"/>
        </w:rPr>
        <w:t>WorkType</w:t>
      </w:r>
      <w:bookmarkEnd w:id="127"/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字符串，工作类型</w:t>
      </w:r>
    </w:p>
    <w:p w14:paraId="10CCE6A5" w14:textId="69F1039A" w:rsidR="00337A18" w:rsidRDefault="000017CD" w:rsidP="00337A18">
      <w:pPr>
        <w:ind w:left="1440" w:firstLine="720"/>
        <w:rPr>
          <w:lang w:eastAsia="zh-CN"/>
        </w:rPr>
      </w:pPr>
      <w:bookmarkStart w:id="128" w:name="OLE_LINK122"/>
      <w:proofErr w:type="spellStart"/>
      <w:r>
        <w:rPr>
          <w:lang w:eastAsia="zh-CN"/>
        </w:rPr>
        <w:t>WelderType</w:t>
      </w:r>
      <w:bookmarkEnd w:id="128"/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字符串，焊接工作</w:t>
      </w:r>
      <w:r w:rsidR="00337A18">
        <w:rPr>
          <w:rFonts w:hint="eastAsia"/>
          <w:lang w:eastAsia="zh-CN"/>
        </w:rPr>
        <w:t>种类</w:t>
      </w:r>
    </w:p>
    <w:p w14:paraId="5E242886" w14:textId="282C4CDB" w:rsidR="00337A18" w:rsidRDefault="007F4DC4" w:rsidP="00337A18">
      <w:pPr>
        <w:ind w:left="1440" w:firstLine="720"/>
        <w:rPr>
          <w:lang w:eastAsia="zh-CN"/>
        </w:rPr>
      </w:pPr>
      <w:proofErr w:type="spellStart"/>
      <w:r>
        <w:rPr>
          <w:rFonts w:hint="eastAsia"/>
          <w:lang w:eastAsia="zh-CN"/>
        </w:rPr>
        <w:t>Safe</w:t>
      </w:r>
      <w:r>
        <w:rPr>
          <w:lang w:eastAsia="zh-CN"/>
        </w:rPr>
        <w:t>Score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数字，安装培训成绩</w:t>
      </w:r>
      <w:r w:rsidR="00E866FF">
        <w:rPr>
          <w:rFonts w:hint="eastAsia"/>
          <w:lang w:eastAsia="zh-CN"/>
        </w:rPr>
        <w:t>，可空</w:t>
      </w:r>
    </w:p>
    <w:p w14:paraId="468D3796" w14:textId="25E78DAA" w:rsidR="00E866FF" w:rsidRDefault="00E866FF" w:rsidP="00337A18">
      <w:pPr>
        <w:ind w:left="1440" w:firstLine="720"/>
        <w:rPr>
          <w:lang w:eastAsia="zh-CN"/>
        </w:rPr>
      </w:pPr>
      <w:proofErr w:type="spellStart"/>
      <w:r>
        <w:rPr>
          <w:lang w:eastAsia="zh-CN"/>
        </w:rPr>
        <w:t>SkillScore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数字，技能实操成绩，可空</w:t>
      </w:r>
    </w:p>
    <w:p w14:paraId="3F326DA7" w14:textId="2143A154" w:rsidR="00E4642F" w:rsidRDefault="005969F7" w:rsidP="00337A18">
      <w:pPr>
        <w:ind w:left="1440" w:firstLine="720"/>
        <w:rPr>
          <w:lang w:eastAsia="zh-CN"/>
        </w:rPr>
      </w:pPr>
      <w:proofErr w:type="spellStart"/>
      <w:r>
        <w:rPr>
          <w:lang w:eastAsia="zh-CN"/>
        </w:rPr>
        <w:t>Va</w:t>
      </w:r>
      <w:r>
        <w:rPr>
          <w:rFonts w:hint="eastAsia"/>
          <w:lang w:eastAsia="zh-CN"/>
        </w:rPr>
        <w:t>li</w:t>
      </w:r>
      <w:r>
        <w:rPr>
          <w:lang w:eastAsia="zh-CN"/>
        </w:rPr>
        <w:t>dDate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字符串，工作有效期</w:t>
      </w:r>
    </w:p>
    <w:p w14:paraId="7B3846AF" w14:textId="77777777" w:rsidR="00694918" w:rsidRDefault="00694918" w:rsidP="00694918">
      <w:pPr>
        <w:ind w:left="720" w:firstLine="720"/>
        <w:rPr>
          <w:lang w:eastAsia="zh-CN"/>
        </w:rPr>
      </w:pPr>
      <w:r>
        <w:rPr>
          <w:lang w:eastAsia="zh-CN"/>
        </w:rPr>
        <w:t>}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……</w:t>
      </w:r>
    </w:p>
    <w:p w14:paraId="38FC99C4" w14:textId="77777777" w:rsidR="00694918" w:rsidRDefault="00694918" w:rsidP="00694918">
      <w:pPr>
        <w:rPr>
          <w:lang w:eastAsia="zh-CN"/>
        </w:rPr>
      </w:pPr>
      <w:r>
        <w:rPr>
          <w:lang w:eastAsia="zh-CN"/>
        </w:rPr>
        <w:tab/>
        <w:t>]</w:t>
      </w:r>
    </w:p>
    <w:p w14:paraId="4DA3C726" w14:textId="77777777" w:rsidR="00694918" w:rsidRDefault="00694918" w:rsidP="00694918">
      <w:pPr>
        <w:rPr>
          <w:lang w:eastAsia="zh-CN"/>
        </w:rPr>
      </w:pPr>
      <w:r>
        <w:rPr>
          <w:lang w:eastAsia="zh-CN"/>
        </w:rPr>
        <w:t>}</w:t>
      </w:r>
    </w:p>
    <w:p w14:paraId="554E7764" w14:textId="77777777" w:rsidR="0040312A" w:rsidRDefault="0040312A">
      <w:pPr>
        <w:rPr>
          <w:b/>
          <w:bCs/>
          <w:color w:val="5B9BD5" w:themeColor="accent1"/>
          <w:sz w:val="24"/>
          <w:szCs w:val="24"/>
          <w:lang w:eastAsia="zh-CN"/>
        </w:rPr>
      </w:pPr>
      <w:r>
        <w:rPr>
          <w:lang w:eastAsia="zh-CN"/>
        </w:rPr>
        <w:br w:type="page"/>
      </w:r>
    </w:p>
    <w:p w14:paraId="4C556540" w14:textId="5EDCBD13" w:rsidR="002C7373" w:rsidRDefault="002C7373" w:rsidP="002C7373">
      <w:pPr>
        <w:pStyle w:val="Heading2"/>
        <w:rPr>
          <w:lang w:eastAsia="zh-CN"/>
        </w:rPr>
      </w:pPr>
      <w:bookmarkStart w:id="129" w:name="OLE_LINK46"/>
      <w:bookmarkStart w:id="130" w:name="OLE_LINK47"/>
      <w:bookmarkStart w:id="131" w:name="_Toc13478757"/>
      <w:r>
        <w:rPr>
          <w:rFonts w:hint="eastAsia"/>
          <w:lang w:eastAsia="zh-CN"/>
        </w:rPr>
        <w:lastRenderedPageBreak/>
        <w:t>待办事项</w:t>
      </w:r>
      <w:bookmarkEnd w:id="131"/>
    </w:p>
    <w:bookmarkEnd w:id="129"/>
    <w:bookmarkEnd w:id="130"/>
    <w:p w14:paraId="6954600A" w14:textId="5F988AE8" w:rsidR="0040312A" w:rsidRDefault="0040312A" w:rsidP="0040312A">
      <w:pPr>
        <w:rPr>
          <w:rFonts w:ascii="微软雅黑" w:hAnsi="微软雅黑"/>
          <w:b/>
          <w:lang w:eastAsia="zh-CN"/>
        </w:rPr>
      </w:pPr>
      <w:r>
        <w:rPr>
          <w:rFonts w:ascii="微软雅黑" w:hAnsi="微软雅黑" w:hint="eastAsia"/>
          <w:b/>
          <w:lang w:eastAsia="zh-CN"/>
        </w:rPr>
        <w:t>URI：</w:t>
      </w:r>
      <w:r>
        <w:rPr>
          <w:rFonts w:ascii="微软雅黑" w:hAnsi="微软雅黑"/>
          <w:bCs/>
          <w:lang w:eastAsia="zh-CN"/>
        </w:rPr>
        <w:t xml:space="preserve"> </w:t>
      </w:r>
      <w:bookmarkStart w:id="132" w:name="OLE_LINK48"/>
      <w:bookmarkStart w:id="133" w:name="OLE_LINK49"/>
      <w:r>
        <w:rPr>
          <w:rFonts w:ascii="微软雅黑" w:hAnsi="微软雅黑"/>
          <w:bCs/>
          <w:lang w:eastAsia="zh-CN"/>
        </w:rPr>
        <w:t>/</w:t>
      </w:r>
      <w:r w:rsidR="005731E3">
        <w:rPr>
          <w:rFonts w:ascii="微软雅黑" w:hAnsi="微软雅黑"/>
          <w:bCs/>
          <w:lang w:eastAsia="zh-CN"/>
        </w:rPr>
        <w:t>system</w:t>
      </w:r>
      <w:r>
        <w:rPr>
          <w:rFonts w:ascii="微软雅黑" w:hAnsi="微软雅黑"/>
          <w:bCs/>
          <w:lang w:eastAsia="zh-CN"/>
        </w:rPr>
        <w:t>/</w:t>
      </w:r>
      <w:r w:rsidR="005731E3">
        <w:rPr>
          <w:rFonts w:ascii="微软雅黑" w:hAnsi="微软雅黑"/>
          <w:bCs/>
          <w:lang w:eastAsia="zh-CN"/>
        </w:rPr>
        <w:t>tasks</w:t>
      </w:r>
      <w:bookmarkEnd w:id="132"/>
      <w:bookmarkEnd w:id="133"/>
    </w:p>
    <w:p w14:paraId="64F557BE" w14:textId="77777777" w:rsidR="0040312A" w:rsidRDefault="0040312A" w:rsidP="0040312A">
      <w:pPr>
        <w:rPr>
          <w:lang w:eastAsia="zh-CN"/>
        </w:rPr>
      </w:pPr>
      <w:r w:rsidRPr="00E061DB">
        <w:rPr>
          <w:rFonts w:ascii="微软雅黑" w:hAnsi="微软雅黑" w:hint="eastAsia"/>
          <w:b/>
          <w:lang w:eastAsia="zh-CN"/>
        </w:rPr>
        <w:t>Http方法</w:t>
      </w:r>
      <w:r w:rsidRPr="00E061DB">
        <w:rPr>
          <w:rFonts w:hint="eastAsia"/>
          <w:b/>
          <w:lang w:eastAsia="zh-CN"/>
        </w:rPr>
        <w:t>：</w:t>
      </w:r>
      <w:r w:rsidRPr="0025302D">
        <w:rPr>
          <w:rFonts w:hint="eastAsia"/>
          <w:lang w:eastAsia="zh-CN"/>
        </w:rPr>
        <w:t>GET</w:t>
      </w:r>
    </w:p>
    <w:p w14:paraId="3333F462" w14:textId="77777777" w:rsidR="0040312A" w:rsidRDefault="0040312A" w:rsidP="0040312A">
      <w:pPr>
        <w:rPr>
          <w:b/>
          <w:lang w:eastAsia="zh-CN"/>
        </w:rPr>
      </w:pPr>
      <w:r>
        <w:rPr>
          <w:rFonts w:hint="eastAsia"/>
          <w:b/>
          <w:lang w:eastAsia="zh-CN"/>
        </w:rPr>
        <w:t>参数</w:t>
      </w:r>
      <w:r w:rsidRPr="00E061DB">
        <w:rPr>
          <w:rFonts w:hint="eastAsia"/>
          <w:b/>
          <w:lang w:eastAsia="zh-CN"/>
        </w:rPr>
        <w:t>：</w:t>
      </w:r>
    </w:p>
    <w:p w14:paraId="6B331DB4" w14:textId="77777777" w:rsidR="0040312A" w:rsidRPr="00230106" w:rsidRDefault="0040312A" w:rsidP="0040312A">
      <w:pPr>
        <w:rPr>
          <w:lang w:eastAsia="zh-CN"/>
        </w:rPr>
      </w:pPr>
      <w:proofErr w:type="spellStart"/>
      <w:r>
        <w:rPr>
          <w:lang w:eastAsia="zh-CN"/>
        </w:rPr>
        <w:t>Last</w:t>
      </w:r>
      <w:r>
        <w:rPr>
          <w:rFonts w:hint="eastAsia"/>
          <w:lang w:eastAsia="zh-CN"/>
        </w:rPr>
        <w:t>Re</w:t>
      </w:r>
      <w:r>
        <w:rPr>
          <w:lang w:eastAsia="zh-CN"/>
        </w:rPr>
        <w:t>trieveDate</w:t>
      </w:r>
      <w:proofErr w:type="spellEnd"/>
      <w:r>
        <w:rPr>
          <w:rFonts w:hint="eastAsia"/>
          <w:lang w:eastAsia="zh-CN"/>
        </w:rPr>
        <w:t>：最后检索时间</w:t>
      </w:r>
    </w:p>
    <w:p w14:paraId="230774E2" w14:textId="77777777" w:rsidR="0040312A" w:rsidRDefault="0040312A" w:rsidP="0040312A">
      <w:pPr>
        <w:rPr>
          <w:lang w:eastAsia="zh-CN"/>
        </w:rPr>
      </w:pPr>
      <w:proofErr w:type="spellStart"/>
      <w:r>
        <w:rPr>
          <w:lang w:eastAsia="zh-CN"/>
        </w:rPr>
        <w:t>PageIndex</w:t>
      </w:r>
      <w:proofErr w:type="spellEnd"/>
      <w:r>
        <w:rPr>
          <w:rFonts w:hint="eastAsia"/>
          <w:lang w:eastAsia="zh-CN"/>
        </w:rPr>
        <w:t>：分页页码，从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开始计数。参数允许为空，默认为</w:t>
      </w:r>
      <w:r>
        <w:rPr>
          <w:rFonts w:hint="eastAsia"/>
          <w:lang w:eastAsia="zh-CN"/>
        </w:rPr>
        <w:t>1</w:t>
      </w:r>
    </w:p>
    <w:p w14:paraId="701BCA8E" w14:textId="77777777" w:rsidR="0040312A" w:rsidRDefault="0040312A" w:rsidP="0040312A">
      <w:pPr>
        <w:rPr>
          <w:lang w:eastAsia="zh-CN"/>
        </w:rPr>
      </w:pPr>
      <w:proofErr w:type="spellStart"/>
      <w:r>
        <w:rPr>
          <w:lang w:eastAsia="zh-CN"/>
        </w:rPr>
        <w:t>Page</w:t>
      </w:r>
      <w:r>
        <w:rPr>
          <w:rFonts w:hint="eastAsia"/>
          <w:lang w:eastAsia="zh-CN"/>
        </w:rPr>
        <w:t>Size</w:t>
      </w:r>
      <w:proofErr w:type="spellEnd"/>
      <w:r>
        <w:rPr>
          <w:rFonts w:hint="eastAsia"/>
          <w:lang w:eastAsia="zh-CN"/>
        </w:rPr>
        <w:t>：每页最大记录条数，参数允许为空，默认为</w:t>
      </w:r>
      <w:r>
        <w:rPr>
          <w:rFonts w:hint="eastAsia"/>
          <w:lang w:eastAsia="zh-CN"/>
        </w:rPr>
        <w:t>20</w:t>
      </w:r>
    </w:p>
    <w:p w14:paraId="75369C39" w14:textId="77777777" w:rsidR="0040312A" w:rsidRDefault="0040312A" w:rsidP="0040312A">
      <w:pPr>
        <w:rPr>
          <w:lang w:eastAsia="zh-CN"/>
        </w:rPr>
      </w:pPr>
      <w:r w:rsidRPr="008C33FA">
        <w:rPr>
          <w:rFonts w:hint="eastAsia"/>
          <w:b/>
          <w:bCs/>
          <w:lang w:eastAsia="zh-CN"/>
        </w:rPr>
        <w:t>返回值：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对象</w:t>
      </w:r>
    </w:p>
    <w:p w14:paraId="4B14339D" w14:textId="77777777" w:rsidR="0040312A" w:rsidRDefault="0040312A" w:rsidP="0040312A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14:paraId="610CE014" w14:textId="77777777" w:rsidR="0040312A" w:rsidRDefault="0040312A" w:rsidP="0040312A">
      <w:pPr>
        <w:ind w:firstLine="720"/>
        <w:rPr>
          <w:lang w:eastAsia="zh-CN"/>
        </w:rPr>
      </w:pPr>
      <w:proofErr w:type="spellStart"/>
      <w:r>
        <w:rPr>
          <w:rFonts w:hint="eastAsia"/>
          <w:lang w:eastAsia="zh-CN"/>
        </w:rPr>
        <w:t>Total</w:t>
      </w:r>
      <w:r>
        <w:rPr>
          <w:lang w:eastAsia="zh-CN"/>
        </w:rPr>
        <w:t>Records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数字，总记录数</w:t>
      </w:r>
    </w:p>
    <w:p w14:paraId="45FD5B7F" w14:textId="77777777" w:rsidR="0040312A" w:rsidRDefault="0040312A" w:rsidP="0040312A">
      <w:pPr>
        <w:ind w:firstLine="720"/>
        <w:rPr>
          <w:lang w:eastAsia="zh-CN"/>
        </w:rPr>
      </w:pPr>
      <w:proofErr w:type="spellStart"/>
      <w:r>
        <w:rPr>
          <w:rFonts w:hint="eastAsia"/>
          <w:lang w:eastAsia="zh-CN"/>
        </w:rPr>
        <w:t>Page</w:t>
      </w:r>
      <w:r>
        <w:rPr>
          <w:lang w:eastAsia="zh-CN"/>
        </w:rPr>
        <w:t>Index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数字，当前页码</w:t>
      </w:r>
    </w:p>
    <w:p w14:paraId="23ABF71F" w14:textId="77777777" w:rsidR="0040312A" w:rsidRDefault="0040312A" w:rsidP="0040312A">
      <w:pPr>
        <w:ind w:firstLine="720"/>
        <w:rPr>
          <w:lang w:eastAsia="zh-CN"/>
        </w:rPr>
      </w:pPr>
      <w:proofErr w:type="spellStart"/>
      <w:r>
        <w:rPr>
          <w:lang w:eastAsia="zh-CN"/>
        </w:rPr>
        <w:t>PageSize</w:t>
      </w:r>
      <w:proofErr w:type="spellEnd"/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数字，每页最大条数</w:t>
      </w:r>
    </w:p>
    <w:p w14:paraId="17342DE4" w14:textId="77777777" w:rsidR="0040312A" w:rsidRDefault="0040312A" w:rsidP="0040312A">
      <w:pPr>
        <w:ind w:firstLine="720"/>
        <w:rPr>
          <w:lang w:eastAsia="zh-CN"/>
        </w:rPr>
      </w:pPr>
      <w:r>
        <w:rPr>
          <w:rFonts w:hint="eastAsia"/>
          <w:lang w:eastAsia="zh-CN"/>
        </w:rPr>
        <w:t>Reco</w:t>
      </w:r>
      <w:r>
        <w:rPr>
          <w:lang w:eastAsia="zh-CN"/>
        </w:rPr>
        <w:t>rds: [</w:t>
      </w:r>
    </w:p>
    <w:p w14:paraId="47D13E32" w14:textId="77777777" w:rsidR="0040312A" w:rsidRDefault="0040312A" w:rsidP="0040312A">
      <w:pPr>
        <w:ind w:left="720" w:firstLine="720"/>
        <w:rPr>
          <w:lang w:eastAsia="zh-CN"/>
        </w:rPr>
      </w:pPr>
      <w:r>
        <w:rPr>
          <w:lang w:eastAsia="zh-CN"/>
        </w:rPr>
        <w:t>{</w:t>
      </w:r>
    </w:p>
    <w:p w14:paraId="414BF11C" w14:textId="58A02563" w:rsidR="0040312A" w:rsidRDefault="0040312A" w:rsidP="0040312A">
      <w:pPr>
        <w:ind w:left="1440" w:firstLine="720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d: </w:t>
      </w:r>
      <w:r>
        <w:rPr>
          <w:rFonts w:hint="eastAsia"/>
          <w:lang w:eastAsia="zh-CN"/>
        </w:rPr>
        <w:t>字符串，</w:t>
      </w:r>
      <w:r w:rsidR="003933E9">
        <w:rPr>
          <w:rFonts w:hint="eastAsia"/>
          <w:lang w:eastAsia="zh-CN"/>
        </w:rPr>
        <w:t>待办事项</w:t>
      </w:r>
      <w:r>
        <w:rPr>
          <w:rFonts w:hint="eastAsia"/>
          <w:lang w:eastAsia="zh-CN"/>
        </w:rPr>
        <w:t>唯一标识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（本文中以</w:t>
      </w:r>
      <w:r>
        <w:rPr>
          <w:rFonts w:hint="eastAsia"/>
          <w:lang w:eastAsia="zh-CN"/>
        </w:rPr>
        <w:t>ID</w:t>
      </w:r>
      <w:r w:rsidR="003933E9"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表示）</w:t>
      </w:r>
    </w:p>
    <w:p w14:paraId="196D9D0F" w14:textId="7D3ABFFC" w:rsidR="0040312A" w:rsidRDefault="00610534" w:rsidP="0040312A">
      <w:pPr>
        <w:ind w:left="1440" w:firstLine="720"/>
        <w:rPr>
          <w:lang w:eastAsia="zh-CN"/>
        </w:rPr>
      </w:pPr>
      <w:r>
        <w:rPr>
          <w:lang w:eastAsia="zh-CN"/>
        </w:rPr>
        <w:t>Name</w:t>
      </w:r>
      <w:r w:rsidR="0040312A">
        <w:rPr>
          <w:lang w:eastAsia="zh-CN"/>
        </w:rPr>
        <w:t xml:space="preserve">: </w:t>
      </w:r>
      <w:r w:rsidR="0040312A">
        <w:rPr>
          <w:rFonts w:hint="eastAsia"/>
          <w:lang w:eastAsia="zh-CN"/>
        </w:rPr>
        <w:t>字符串，</w:t>
      </w:r>
      <w:r>
        <w:rPr>
          <w:rFonts w:hint="eastAsia"/>
          <w:lang w:eastAsia="zh-CN"/>
        </w:rPr>
        <w:t>待办事项名称</w:t>
      </w:r>
    </w:p>
    <w:p w14:paraId="184C71A9" w14:textId="77777777" w:rsidR="00D44973" w:rsidRDefault="00432F25" w:rsidP="00D44973">
      <w:pPr>
        <w:ind w:left="1440" w:firstLine="720"/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ody</w:t>
      </w:r>
      <w:r w:rsidR="0040312A">
        <w:rPr>
          <w:lang w:eastAsia="zh-CN"/>
        </w:rPr>
        <w:t xml:space="preserve">: </w:t>
      </w:r>
      <w:r w:rsidR="0040312A">
        <w:rPr>
          <w:rFonts w:hint="eastAsia"/>
          <w:lang w:eastAsia="zh-CN"/>
        </w:rPr>
        <w:t>字符串，</w:t>
      </w:r>
      <w:r>
        <w:rPr>
          <w:rFonts w:hint="eastAsia"/>
          <w:lang w:eastAsia="zh-CN"/>
        </w:rPr>
        <w:t>待办事项内容</w:t>
      </w:r>
    </w:p>
    <w:p w14:paraId="4ED4C7C5" w14:textId="460C3276" w:rsidR="00050320" w:rsidRDefault="00050320" w:rsidP="0040312A">
      <w:pPr>
        <w:ind w:left="1440" w:firstLine="720"/>
        <w:rPr>
          <w:lang w:eastAsia="zh-CN"/>
        </w:rPr>
      </w:pPr>
      <w:proofErr w:type="spellStart"/>
      <w:r>
        <w:rPr>
          <w:rFonts w:hint="eastAsia"/>
          <w:lang w:eastAsia="zh-CN"/>
        </w:rPr>
        <w:t>Creat</w:t>
      </w:r>
      <w:r>
        <w:rPr>
          <w:lang w:eastAsia="zh-CN"/>
        </w:rPr>
        <w:t>ionTime</w:t>
      </w:r>
      <w:proofErr w:type="spellEnd"/>
      <w:r>
        <w:rPr>
          <w:rFonts w:hint="eastAsia"/>
          <w:lang w:eastAsia="zh-CN"/>
        </w:rPr>
        <w:t>：日期，格式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yyy</w:t>
      </w:r>
      <w:proofErr w:type="spellEnd"/>
      <w:r>
        <w:rPr>
          <w:lang w:eastAsia="zh-CN"/>
        </w:rPr>
        <w:t xml:space="preserve">-MM-dd </w:t>
      </w:r>
      <w:proofErr w:type="spellStart"/>
      <w:r>
        <w:rPr>
          <w:lang w:eastAsia="zh-CN"/>
        </w:rPr>
        <w:t>hh:mm:ss</w:t>
      </w:r>
      <w:proofErr w:type="spellEnd"/>
      <w:r>
        <w:rPr>
          <w:rFonts w:hint="eastAsia"/>
          <w:lang w:eastAsia="zh-CN"/>
        </w:rPr>
        <w:t>，记录创建时间</w:t>
      </w:r>
    </w:p>
    <w:p w14:paraId="5CF8ADE9" w14:textId="02E95C9B" w:rsidR="00CB6EAA" w:rsidRDefault="00CB6EAA" w:rsidP="0040312A">
      <w:pPr>
        <w:ind w:left="1440" w:firstLine="720"/>
        <w:rPr>
          <w:lang w:eastAsia="zh-CN"/>
        </w:rPr>
      </w:pPr>
      <w:r>
        <w:rPr>
          <w:lang w:eastAsia="zh-CN"/>
        </w:rPr>
        <w:t xml:space="preserve">Receivers: </w:t>
      </w:r>
      <w:r w:rsidR="00AF6553">
        <w:rPr>
          <w:lang w:eastAsia="zh-CN"/>
        </w:rPr>
        <w:t>JSON</w:t>
      </w:r>
      <w:r w:rsidR="00AF6553">
        <w:rPr>
          <w:rFonts w:hint="eastAsia"/>
          <w:lang w:eastAsia="zh-CN"/>
        </w:rPr>
        <w:t>数组，</w:t>
      </w:r>
      <w:r w:rsidR="00B477E8">
        <w:rPr>
          <w:rFonts w:hint="eastAsia"/>
          <w:lang w:eastAsia="zh-CN"/>
        </w:rPr>
        <w:t>接收人，格式如下：</w:t>
      </w:r>
    </w:p>
    <w:p w14:paraId="2C1E6308" w14:textId="77777777" w:rsidR="00796BCB" w:rsidRDefault="00B477E8" w:rsidP="0040312A">
      <w:pPr>
        <w:ind w:left="1440" w:firstLine="720"/>
        <w:rPr>
          <w:lang w:eastAsia="zh-CN"/>
        </w:rPr>
      </w:pPr>
      <w:r>
        <w:rPr>
          <w:rFonts w:hint="eastAsia"/>
          <w:lang w:eastAsia="zh-CN"/>
        </w:rPr>
        <w:t>[</w:t>
      </w:r>
    </w:p>
    <w:p w14:paraId="63DA6F3F" w14:textId="77777777" w:rsidR="00796BCB" w:rsidRDefault="003336C7" w:rsidP="00796BCB">
      <w:pPr>
        <w:ind w:left="2160" w:firstLine="720"/>
        <w:rPr>
          <w:lang w:eastAsia="zh-CN"/>
        </w:rPr>
      </w:pPr>
      <w:r>
        <w:rPr>
          <w:lang w:eastAsia="zh-CN"/>
        </w:rPr>
        <w:t>{</w:t>
      </w:r>
    </w:p>
    <w:p w14:paraId="50FEBA2C" w14:textId="77777777" w:rsidR="00796BCB" w:rsidRDefault="004503EC" w:rsidP="00796BCB">
      <w:pPr>
        <w:ind w:left="2880" w:firstLine="720"/>
        <w:rPr>
          <w:lang w:eastAsia="zh-CN"/>
        </w:rPr>
      </w:pPr>
      <w:r>
        <w:rPr>
          <w:lang w:eastAsia="zh-CN"/>
        </w:rPr>
        <w:t xml:space="preserve">Id: </w:t>
      </w:r>
      <w:r>
        <w:rPr>
          <w:rFonts w:hint="eastAsia"/>
          <w:lang w:eastAsia="zh-CN"/>
        </w:rPr>
        <w:t>接收人的唯一标识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，对应于</w:t>
      </w:r>
      <w:r w:rsidR="001C1143">
        <w:rPr>
          <w:rFonts w:hint="eastAsia"/>
          <w:lang w:eastAsia="zh-CN"/>
        </w:rPr>
        <w:t>I</w:t>
      </w:r>
      <w:r w:rsidR="001C1143">
        <w:rPr>
          <w:lang w:eastAsia="zh-CN"/>
        </w:rPr>
        <w:t>D2</w:t>
      </w:r>
      <w:r w:rsidR="0076037C">
        <w:rPr>
          <w:lang w:eastAsia="zh-CN"/>
        </w:rPr>
        <w:t>,</w:t>
      </w:r>
    </w:p>
    <w:p w14:paraId="6A0A6E28" w14:textId="443A25F5" w:rsidR="00796BCB" w:rsidRDefault="0076037C" w:rsidP="00796BCB">
      <w:pPr>
        <w:ind w:left="2880" w:firstLine="720"/>
        <w:rPr>
          <w:lang w:eastAsia="zh-CN"/>
        </w:rPr>
      </w:pPr>
      <w:r>
        <w:rPr>
          <w:lang w:eastAsia="zh-CN"/>
        </w:rPr>
        <w:lastRenderedPageBreak/>
        <w:t xml:space="preserve">Name: </w:t>
      </w:r>
      <w:r w:rsidR="00796BCB">
        <w:rPr>
          <w:rFonts w:hint="eastAsia"/>
          <w:lang w:eastAsia="zh-CN"/>
        </w:rPr>
        <w:t>接收人姓名</w:t>
      </w:r>
    </w:p>
    <w:p w14:paraId="05CF0C56" w14:textId="5EBB2D7B" w:rsidR="00796BCB" w:rsidRDefault="00796BCB" w:rsidP="00796BCB">
      <w:pPr>
        <w:ind w:left="2880" w:firstLine="720"/>
        <w:rPr>
          <w:lang w:eastAsia="zh-CN"/>
        </w:rPr>
      </w:pPr>
      <w:r>
        <w:rPr>
          <w:rFonts w:hint="eastAsia"/>
          <w:lang w:eastAsia="zh-CN"/>
        </w:rPr>
        <w:t>Status</w:t>
      </w:r>
      <w:r>
        <w:rPr>
          <w:lang w:eastAsia="zh-CN"/>
        </w:rPr>
        <w:t xml:space="preserve">: </w:t>
      </w:r>
      <w:r w:rsidR="008C42F6">
        <w:rPr>
          <w:rFonts w:hint="eastAsia"/>
          <w:lang w:eastAsia="zh-CN"/>
        </w:rPr>
        <w:t>数字</w:t>
      </w:r>
      <w:r>
        <w:rPr>
          <w:rFonts w:hint="eastAsia"/>
          <w:lang w:eastAsia="zh-CN"/>
        </w:rPr>
        <w:t>，处理状态</w:t>
      </w:r>
      <w:r w:rsidR="00F502AF">
        <w:rPr>
          <w:rFonts w:hint="eastAsia"/>
          <w:lang w:eastAsia="zh-CN"/>
        </w:rPr>
        <w:t>，</w:t>
      </w:r>
      <w:r w:rsidR="00AD7006">
        <w:rPr>
          <w:rFonts w:hint="eastAsia"/>
          <w:lang w:eastAsia="zh-CN"/>
        </w:rPr>
        <w:t>0</w:t>
      </w:r>
      <w:r w:rsidR="00AD7006">
        <w:rPr>
          <w:lang w:eastAsia="zh-CN"/>
        </w:rPr>
        <w:t>-</w:t>
      </w:r>
      <w:r>
        <w:rPr>
          <w:rFonts w:hint="eastAsia"/>
          <w:lang w:eastAsia="zh-CN"/>
        </w:rPr>
        <w:t>未读，</w:t>
      </w:r>
      <w:r w:rsidR="00AD7006">
        <w:rPr>
          <w:rFonts w:hint="eastAsia"/>
          <w:lang w:eastAsia="zh-CN"/>
        </w:rPr>
        <w:t>4</w:t>
      </w:r>
      <w:r w:rsidR="00AD7006">
        <w:rPr>
          <w:lang w:eastAsia="zh-CN"/>
        </w:rPr>
        <w:t>-</w:t>
      </w:r>
      <w:r>
        <w:rPr>
          <w:rFonts w:hint="eastAsia"/>
          <w:lang w:eastAsia="zh-CN"/>
        </w:rPr>
        <w:t>已读，</w:t>
      </w:r>
      <w:r w:rsidR="00AD7006">
        <w:rPr>
          <w:rFonts w:hint="eastAsia"/>
          <w:lang w:eastAsia="zh-CN"/>
        </w:rPr>
        <w:t>3</w:t>
      </w:r>
      <w:r w:rsidR="00AD7006">
        <w:rPr>
          <w:lang w:eastAsia="zh-CN"/>
        </w:rPr>
        <w:t>2-</w:t>
      </w:r>
      <w:r>
        <w:rPr>
          <w:rFonts w:hint="eastAsia"/>
          <w:lang w:eastAsia="zh-CN"/>
        </w:rPr>
        <w:t>已处理</w:t>
      </w:r>
    </w:p>
    <w:p w14:paraId="463F1C1D" w14:textId="20A07ED1" w:rsidR="003336C7" w:rsidRDefault="003336C7" w:rsidP="0040312A">
      <w:pPr>
        <w:ind w:left="1440" w:firstLine="720"/>
        <w:rPr>
          <w:lang w:eastAsia="zh-CN"/>
        </w:rPr>
      </w:pPr>
      <w:r>
        <w:rPr>
          <w:lang w:eastAsia="zh-CN"/>
        </w:rPr>
        <w:tab/>
        <w:t>}</w:t>
      </w:r>
    </w:p>
    <w:p w14:paraId="4102F1ED" w14:textId="2907F487" w:rsidR="00CF2A11" w:rsidRDefault="00CF2A11" w:rsidP="0040312A">
      <w:pPr>
        <w:ind w:left="1440" w:firstLine="720"/>
        <w:rPr>
          <w:lang w:eastAsia="zh-CN"/>
        </w:rPr>
      </w:pPr>
      <w:r>
        <w:rPr>
          <w:lang w:eastAsia="zh-CN"/>
        </w:rPr>
        <w:t>]</w:t>
      </w:r>
    </w:p>
    <w:p w14:paraId="0AD96079" w14:textId="77777777" w:rsidR="0040312A" w:rsidRDefault="0040312A" w:rsidP="0040312A">
      <w:pPr>
        <w:ind w:left="720" w:firstLine="720"/>
        <w:rPr>
          <w:lang w:eastAsia="zh-CN"/>
        </w:rPr>
      </w:pPr>
      <w:r>
        <w:rPr>
          <w:lang w:eastAsia="zh-CN"/>
        </w:rPr>
        <w:t>}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……</w:t>
      </w:r>
    </w:p>
    <w:p w14:paraId="5056C76A" w14:textId="77777777" w:rsidR="0040312A" w:rsidRDefault="0040312A" w:rsidP="0040312A">
      <w:pPr>
        <w:rPr>
          <w:lang w:eastAsia="zh-CN"/>
        </w:rPr>
      </w:pPr>
      <w:r>
        <w:rPr>
          <w:lang w:eastAsia="zh-CN"/>
        </w:rPr>
        <w:tab/>
        <w:t>]</w:t>
      </w:r>
    </w:p>
    <w:p w14:paraId="2C2D15F6" w14:textId="77777777" w:rsidR="0040312A" w:rsidRDefault="0040312A" w:rsidP="0040312A">
      <w:pPr>
        <w:rPr>
          <w:lang w:eastAsia="zh-CN"/>
        </w:rPr>
      </w:pPr>
      <w:r>
        <w:rPr>
          <w:lang w:eastAsia="zh-CN"/>
        </w:rPr>
        <w:t>}</w:t>
      </w:r>
    </w:p>
    <w:p w14:paraId="10D89E94" w14:textId="77777777" w:rsidR="005966F8" w:rsidRDefault="005966F8">
      <w:pPr>
        <w:rPr>
          <w:b/>
          <w:bCs/>
          <w:color w:val="5B9BD5" w:themeColor="accent1"/>
          <w:sz w:val="24"/>
          <w:szCs w:val="24"/>
          <w:lang w:eastAsia="zh-CN"/>
        </w:rPr>
      </w:pPr>
      <w:r>
        <w:rPr>
          <w:lang w:eastAsia="zh-CN"/>
        </w:rPr>
        <w:br w:type="page"/>
      </w:r>
    </w:p>
    <w:p w14:paraId="2DF3B17C" w14:textId="7DBE83F1" w:rsidR="0054769E" w:rsidRDefault="009C08C4" w:rsidP="0054769E">
      <w:pPr>
        <w:pStyle w:val="Heading2"/>
        <w:rPr>
          <w:lang w:eastAsia="zh-CN"/>
        </w:rPr>
      </w:pPr>
      <w:bookmarkStart w:id="134" w:name="OLE_LINK50"/>
      <w:bookmarkStart w:id="135" w:name="OLE_LINK51"/>
      <w:bookmarkStart w:id="136" w:name="_Toc13478758"/>
      <w:r>
        <w:rPr>
          <w:rFonts w:hint="eastAsia"/>
          <w:lang w:eastAsia="zh-CN"/>
        </w:rPr>
        <w:lastRenderedPageBreak/>
        <w:t>消息通知</w:t>
      </w:r>
      <w:bookmarkEnd w:id="136"/>
    </w:p>
    <w:bookmarkEnd w:id="134"/>
    <w:bookmarkEnd w:id="135"/>
    <w:p w14:paraId="78ECAC39" w14:textId="666BBEA4" w:rsidR="0054769E" w:rsidRDefault="0054769E" w:rsidP="0054769E">
      <w:pPr>
        <w:rPr>
          <w:rFonts w:ascii="微软雅黑" w:hAnsi="微软雅黑"/>
          <w:b/>
          <w:lang w:eastAsia="zh-CN"/>
        </w:rPr>
      </w:pPr>
      <w:r>
        <w:rPr>
          <w:rFonts w:ascii="微软雅黑" w:hAnsi="微软雅黑" w:hint="eastAsia"/>
          <w:b/>
          <w:lang w:eastAsia="zh-CN"/>
        </w:rPr>
        <w:t>URI：</w:t>
      </w:r>
      <w:r>
        <w:rPr>
          <w:rFonts w:ascii="微软雅黑" w:hAnsi="微软雅黑"/>
          <w:bCs/>
          <w:lang w:eastAsia="zh-CN"/>
        </w:rPr>
        <w:t xml:space="preserve"> /system/</w:t>
      </w:r>
      <w:bookmarkStart w:id="137" w:name="OLE_LINK52"/>
      <w:bookmarkStart w:id="138" w:name="OLE_LINK53"/>
      <w:bookmarkStart w:id="139" w:name="OLE_LINK54"/>
      <w:r w:rsidR="00B96401">
        <w:rPr>
          <w:rFonts w:ascii="微软雅黑" w:hAnsi="微软雅黑"/>
          <w:bCs/>
          <w:lang w:eastAsia="zh-CN"/>
        </w:rPr>
        <w:t>messages</w:t>
      </w:r>
      <w:bookmarkEnd w:id="137"/>
      <w:bookmarkEnd w:id="138"/>
      <w:bookmarkEnd w:id="139"/>
    </w:p>
    <w:p w14:paraId="2A98002B" w14:textId="77777777" w:rsidR="0054769E" w:rsidRDefault="0054769E" w:rsidP="0054769E">
      <w:pPr>
        <w:rPr>
          <w:lang w:eastAsia="zh-CN"/>
        </w:rPr>
      </w:pPr>
      <w:r w:rsidRPr="00E061DB">
        <w:rPr>
          <w:rFonts w:ascii="微软雅黑" w:hAnsi="微软雅黑" w:hint="eastAsia"/>
          <w:b/>
          <w:lang w:eastAsia="zh-CN"/>
        </w:rPr>
        <w:t>Http方法</w:t>
      </w:r>
      <w:r w:rsidRPr="00E061DB">
        <w:rPr>
          <w:rFonts w:hint="eastAsia"/>
          <w:b/>
          <w:lang w:eastAsia="zh-CN"/>
        </w:rPr>
        <w:t>：</w:t>
      </w:r>
      <w:r w:rsidRPr="0025302D">
        <w:rPr>
          <w:rFonts w:hint="eastAsia"/>
          <w:lang w:eastAsia="zh-CN"/>
        </w:rPr>
        <w:t>GET</w:t>
      </w:r>
    </w:p>
    <w:p w14:paraId="244B3608" w14:textId="77777777" w:rsidR="0054769E" w:rsidRDefault="0054769E" w:rsidP="0054769E">
      <w:pPr>
        <w:rPr>
          <w:b/>
          <w:lang w:eastAsia="zh-CN"/>
        </w:rPr>
      </w:pPr>
      <w:r>
        <w:rPr>
          <w:rFonts w:hint="eastAsia"/>
          <w:b/>
          <w:lang w:eastAsia="zh-CN"/>
        </w:rPr>
        <w:t>参数</w:t>
      </w:r>
      <w:r w:rsidRPr="00E061DB">
        <w:rPr>
          <w:rFonts w:hint="eastAsia"/>
          <w:b/>
          <w:lang w:eastAsia="zh-CN"/>
        </w:rPr>
        <w:t>：</w:t>
      </w:r>
    </w:p>
    <w:p w14:paraId="7464A486" w14:textId="77777777" w:rsidR="0054769E" w:rsidRPr="00230106" w:rsidRDefault="0054769E" w:rsidP="0054769E">
      <w:pPr>
        <w:rPr>
          <w:lang w:eastAsia="zh-CN"/>
        </w:rPr>
      </w:pPr>
      <w:proofErr w:type="spellStart"/>
      <w:r>
        <w:rPr>
          <w:lang w:eastAsia="zh-CN"/>
        </w:rPr>
        <w:t>Last</w:t>
      </w:r>
      <w:r>
        <w:rPr>
          <w:rFonts w:hint="eastAsia"/>
          <w:lang w:eastAsia="zh-CN"/>
        </w:rPr>
        <w:t>Re</w:t>
      </w:r>
      <w:r>
        <w:rPr>
          <w:lang w:eastAsia="zh-CN"/>
        </w:rPr>
        <w:t>trieveDate</w:t>
      </w:r>
      <w:proofErr w:type="spellEnd"/>
      <w:r>
        <w:rPr>
          <w:rFonts w:hint="eastAsia"/>
          <w:lang w:eastAsia="zh-CN"/>
        </w:rPr>
        <w:t>：最后检索时间</w:t>
      </w:r>
    </w:p>
    <w:p w14:paraId="54089DCB" w14:textId="77777777" w:rsidR="0054769E" w:rsidRDefault="0054769E" w:rsidP="0054769E">
      <w:pPr>
        <w:rPr>
          <w:lang w:eastAsia="zh-CN"/>
        </w:rPr>
      </w:pPr>
      <w:proofErr w:type="spellStart"/>
      <w:r>
        <w:rPr>
          <w:lang w:eastAsia="zh-CN"/>
        </w:rPr>
        <w:t>PageIndex</w:t>
      </w:r>
      <w:proofErr w:type="spellEnd"/>
      <w:r>
        <w:rPr>
          <w:rFonts w:hint="eastAsia"/>
          <w:lang w:eastAsia="zh-CN"/>
        </w:rPr>
        <w:t>：分页页码，从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开始计数。参数允许为空，默认为</w:t>
      </w:r>
      <w:r>
        <w:rPr>
          <w:rFonts w:hint="eastAsia"/>
          <w:lang w:eastAsia="zh-CN"/>
        </w:rPr>
        <w:t>1</w:t>
      </w:r>
    </w:p>
    <w:p w14:paraId="699A4AFD" w14:textId="77777777" w:rsidR="0054769E" w:rsidRDefault="0054769E" w:rsidP="0054769E">
      <w:pPr>
        <w:rPr>
          <w:lang w:eastAsia="zh-CN"/>
        </w:rPr>
      </w:pPr>
      <w:proofErr w:type="spellStart"/>
      <w:r>
        <w:rPr>
          <w:lang w:eastAsia="zh-CN"/>
        </w:rPr>
        <w:t>Page</w:t>
      </w:r>
      <w:r>
        <w:rPr>
          <w:rFonts w:hint="eastAsia"/>
          <w:lang w:eastAsia="zh-CN"/>
        </w:rPr>
        <w:t>Size</w:t>
      </w:r>
      <w:proofErr w:type="spellEnd"/>
      <w:r>
        <w:rPr>
          <w:rFonts w:hint="eastAsia"/>
          <w:lang w:eastAsia="zh-CN"/>
        </w:rPr>
        <w:t>：每页最大记录条数，参数允许为空，默认为</w:t>
      </w:r>
      <w:r>
        <w:rPr>
          <w:rFonts w:hint="eastAsia"/>
          <w:lang w:eastAsia="zh-CN"/>
        </w:rPr>
        <w:t>20</w:t>
      </w:r>
    </w:p>
    <w:p w14:paraId="5F3BA85F" w14:textId="77777777" w:rsidR="0054769E" w:rsidRDefault="0054769E" w:rsidP="0054769E">
      <w:pPr>
        <w:rPr>
          <w:lang w:eastAsia="zh-CN"/>
        </w:rPr>
      </w:pPr>
      <w:r w:rsidRPr="008C33FA">
        <w:rPr>
          <w:rFonts w:hint="eastAsia"/>
          <w:b/>
          <w:bCs/>
          <w:lang w:eastAsia="zh-CN"/>
        </w:rPr>
        <w:t>返回值：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对象</w:t>
      </w:r>
    </w:p>
    <w:p w14:paraId="0EB723E6" w14:textId="77777777" w:rsidR="0054769E" w:rsidRDefault="0054769E" w:rsidP="0054769E">
      <w:pPr>
        <w:rPr>
          <w:lang w:eastAsia="zh-CN"/>
        </w:rPr>
      </w:pPr>
      <w:r>
        <w:rPr>
          <w:rFonts w:hint="eastAsia"/>
          <w:lang w:eastAsia="zh-CN"/>
        </w:rPr>
        <w:t>{</w:t>
      </w:r>
    </w:p>
    <w:p w14:paraId="22E8EACD" w14:textId="77777777" w:rsidR="0054769E" w:rsidRDefault="0054769E" w:rsidP="0054769E">
      <w:pPr>
        <w:ind w:firstLine="720"/>
        <w:rPr>
          <w:lang w:eastAsia="zh-CN"/>
        </w:rPr>
      </w:pPr>
      <w:proofErr w:type="spellStart"/>
      <w:r>
        <w:rPr>
          <w:rFonts w:hint="eastAsia"/>
          <w:lang w:eastAsia="zh-CN"/>
        </w:rPr>
        <w:t>Total</w:t>
      </w:r>
      <w:r>
        <w:rPr>
          <w:lang w:eastAsia="zh-CN"/>
        </w:rPr>
        <w:t>Records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数字，总记录数</w:t>
      </w:r>
    </w:p>
    <w:p w14:paraId="5C846F72" w14:textId="77777777" w:rsidR="0054769E" w:rsidRDefault="0054769E" w:rsidP="0054769E">
      <w:pPr>
        <w:ind w:firstLine="720"/>
        <w:rPr>
          <w:lang w:eastAsia="zh-CN"/>
        </w:rPr>
      </w:pPr>
      <w:proofErr w:type="spellStart"/>
      <w:r>
        <w:rPr>
          <w:rFonts w:hint="eastAsia"/>
          <w:lang w:eastAsia="zh-CN"/>
        </w:rPr>
        <w:t>Page</w:t>
      </w:r>
      <w:r>
        <w:rPr>
          <w:lang w:eastAsia="zh-CN"/>
        </w:rPr>
        <w:t>Index</w:t>
      </w:r>
      <w:proofErr w:type="spellEnd"/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数字，当前页码</w:t>
      </w:r>
    </w:p>
    <w:p w14:paraId="5FB4525C" w14:textId="77777777" w:rsidR="0054769E" w:rsidRDefault="0054769E" w:rsidP="0054769E">
      <w:pPr>
        <w:ind w:firstLine="720"/>
        <w:rPr>
          <w:lang w:eastAsia="zh-CN"/>
        </w:rPr>
      </w:pPr>
      <w:proofErr w:type="spellStart"/>
      <w:r>
        <w:rPr>
          <w:lang w:eastAsia="zh-CN"/>
        </w:rPr>
        <w:t>PageSize</w:t>
      </w:r>
      <w:proofErr w:type="spellEnd"/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数字，每页最大条数</w:t>
      </w:r>
    </w:p>
    <w:p w14:paraId="23C88D7B" w14:textId="77777777" w:rsidR="0054769E" w:rsidRDefault="0054769E" w:rsidP="0054769E">
      <w:pPr>
        <w:ind w:firstLine="720"/>
        <w:rPr>
          <w:lang w:eastAsia="zh-CN"/>
        </w:rPr>
      </w:pPr>
      <w:r>
        <w:rPr>
          <w:rFonts w:hint="eastAsia"/>
          <w:lang w:eastAsia="zh-CN"/>
        </w:rPr>
        <w:t>Reco</w:t>
      </w:r>
      <w:r>
        <w:rPr>
          <w:lang w:eastAsia="zh-CN"/>
        </w:rPr>
        <w:t>rds: [</w:t>
      </w:r>
    </w:p>
    <w:p w14:paraId="5FE87D66" w14:textId="77777777" w:rsidR="0054769E" w:rsidRDefault="0054769E" w:rsidP="0054769E">
      <w:pPr>
        <w:ind w:left="720" w:firstLine="720"/>
        <w:rPr>
          <w:lang w:eastAsia="zh-CN"/>
        </w:rPr>
      </w:pPr>
      <w:r>
        <w:rPr>
          <w:lang w:eastAsia="zh-CN"/>
        </w:rPr>
        <w:t>{</w:t>
      </w:r>
    </w:p>
    <w:p w14:paraId="751FAA76" w14:textId="4263581C" w:rsidR="0054769E" w:rsidRDefault="0054769E" w:rsidP="0054769E">
      <w:pPr>
        <w:ind w:left="1440" w:firstLine="720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d: </w:t>
      </w:r>
      <w:r>
        <w:rPr>
          <w:rFonts w:hint="eastAsia"/>
          <w:lang w:eastAsia="zh-CN"/>
        </w:rPr>
        <w:t>字符串，</w:t>
      </w:r>
      <w:r w:rsidR="008F49CF">
        <w:rPr>
          <w:rFonts w:hint="eastAsia"/>
          <w:lang w:eastAsia="zh-CN"/>
        </w:rPr>
        <w:t>消息通知</w:t>
      </w:r>
      <w:r>
        <w:rPr>
          <w:rFonts w:hint="eastAsia"/>
          <w:lang w:eastAsia="zh-CN"/>
        </w:rPr>
        <w:t>唯一标识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（本文中以</w:t>
      </w:r>
      <w:r>
        <w:rPr>
          <w:rFonts w:hint="eastAsia"/>
          <w:lang w:eastAsia="zh-CN"/>
        </w:rPr>
        <w:t>IDA</w:t>
      </w:r>
      <w:r>
        <w:rPr>
          <w:rFonts w:hint="eastAsia"/>
          <w:lang w:eastAsia="zh-CN"/>
        </w:rPr>
        <w:t>表示）</w:t>
      </w:r>
    </w:p>
    <w:p w14:paraId="5ADB6D19" w14:textId="1AB6FA28" w:rsidR="0054769E" w:rsidRDefault="0054769E" w:rsidP="0054769E">
      <w:pPr>
        <w:ind w:left="1440" w:firstLine="720"/>
        <w:rPr>
          <w:lang w:eastAsia="zh-CN"/>
        </w:rPr>
      </w:pPr>
      <w:r>
        <w:rPr>
          <w:lang w:eastAsia="zh-CN"/>
        </w:rPr>
        <w:t xml:space="preserve">Name: </w:t>
      </w:r>
      <w:r>
        <w:rPr>
          <w:rFonts w:hint="eastAsia"/>
          <w:lang w:eastAsia="zh-CN"/>
        </w:rPr>
        <w:t>字符串，</w:t>
      </w:r>
      <w:r w:rsidR="006822EE">
        <w:rPr>
          <w:rFonts w:hint="eastAsia"/>
          <w:lang w:eastAsia="zh-CN"/>
        </w:rPr>
        <w:t>消息通知</w:t>
      </w:r>
      <w:r>
        <w:rPr>
          <w:rFonts w:hint="eastAsia"/>
          <w:lang w:eastAsia="zh-CN"/>
        </w:rPr>
        <w:t>名称</w:t>
      </w:r>
    </w:p>
    <w:p w14:paraId="2EF53837" w14:textId="3672F7C4" w:rsidR="0054769E" w:rsidRDefault="0054769E" w:rsidP="0054769E">
      <w:pPr>
        <w:ind w:left="1440" w:firstLine="720"/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 xml:space="preserve">ody: </w:t>
      </w:r>
      <w:r>
        <w:rPr>
          <w:rFonts w:hint="eastAsia"/>
          <w:lang w:eastAsia="zh-CN"/>
        </w:rPr>
        <w:t>字符串，</w:t>
      </w:r>
      <w:r w:rsidR="006822EE">
        <w:rPr>
          <w:rFonts w:hint="eastAsia"/>
          <w:lang w:eastAsia="zh-CN"/>
        </w:rPr>
        <w:t>消息通知</w:t>
      </w:r>
      <w:r>
        <w:rPr>
          <w:rFonts w:hint="eastAsia"/>
          <w:lang w:eastAsia="zh-CN"/>
        </w:rPr>
        <w:t>内容</w:t>
      </w:r>
    </w:p>
    <w:p w14:paraId="107A718C" w14:textId="77777777" w:rsidR="0054769E" w:rsidRDefault="0054769E" w:rsidP="0054769E">
      <w:pPr>
        <w:ind w:left="1440" w:firstLine="720"/>
        <w:rPr>
          <w:lang w:eastAsia="zh-CN"/>
        </w:rPr>
      </w:pPr>
      <w:proofErr w:type="spellStart"/>
      <w:r>
        <w:rPr>
          <w:rFonts w:hint="eastAsia"/>
          <w:lang w:eastAsia="zh-CN"/>
        </w:rPr>
        <w:t>Creat</w:t>
      </w:r>
      <w:r>
        <w:rPr>
          <w:lang w:eastAsia="zh-CN"/>
        </w:rPr>
        <w:t>ionTime</w:t>
      </w:r>
      <w:proofErr w:type="spellEnd"/>
      <w:r>
        <w:rPr>
          <w:rFonts w:hint="eastAsia"/>
          <w:lang w:eastAsia="zh-CN"/>
        </w:rPr>
        <w:t>：日期，格式</w:t>
      </w:r>
      <w:proofErr w:type="spellStart"/>
      <w:r>
        <w:rPr>
          <w:rFonts w:hint="eastAsia"/>
          <w:lang w:eastAsia="zh-CN"/>
        </w:rPr>
        <w:t>y</w:t>
      </w:r>
      <w:r>
        <w:rPr>
          <w:lang w:eastAsia="zh-CN"/>
        </w:rPr>
        <w:t>yyy</w:t>
      </w:r>
      <w:proofErr w:type="spellEnd"/>
      <w:r>
        <w:rPr>
          <w:lang w:eastAsia="zh-CN"/>
        </w:rPr>
        <w:t xml:space="preserve">-MM-dd </w:t>
      </w:r>
      <w:proofErr w:type="spellStart"/>
      <w:r>
        <w:rPr>
          <w:lang w:eastAsia="zh-CN"/>
        </w:rPr>
        <w:t>hh:mm:ss</w:t>
      </w:r>
      <w:proofErr w:type="spellEnd"/>
      <w:r>
        <w:rPr>
          <w:rFonts w:hint="eastAsia"/>
          <w:lang w:eastAsia="zh-CN"/>
        </w:rPr>
        <w:t>，记录创建时间</w:t>
      </w:r>
    </w:p>
    <w:p w14:paraId="4462B9FD" w14:textId="77777777" w:rsidR="0054769E" w:rsidRDefault="0054769E" w:rsidP="0054769E">
      <w:pPr>
        <w:ind w:left="1440" w:firstLine="720"/>
        <w:rPr>
          <w:lang w:eastAsia="zh-CN"/>
        </w:rPr>
      </w:pPr>
      <w:r>
        <w:rPr>
          <w:lang w:eastAsia="zh-CN"/>
        </w:rPr>
        <w:t>Receivers: JSON</w:t>
      </w:r>
      <w:r>
        <w:rPr>
          <w:rFonts w:hint="eastAsia"/>
          <w:lang w:eastAsia="zh-CN"/>
        </w:rPr>
        <w:t>数组，接收人，格式如下：</w:t>
      </w:r>
    </w:p>
    <w:p w14:paraId="1A85E63F" w14:textId="77777777" w:rsidR="0054769E" w:rsidRDefault="0054769E" w:rsidP="0054769E">
      <w:pPr>
        <w:ind w:left="1440" w:firstLine="720"/>
        <w:rPr>
          <w:lang w:eastAsia="zh-CN"/>
        </w:rPr>
      </w:pPr>
      <w:r>
        <w:rPr>
          <w:rFonts w:hint="eastAsia"/>
          <w:lang w:eastAsia="zh-CN"/>
        </w:rPr>
        <w:t>[</w:t>
      </w:r>
    </w:p>
    <w:p w14:paraId="1DDEAF5E" w14:textId="77777777" w:rsidR="0054769E" w:rsidRDefault="0054769E" w:rsidP="0054769E">
      <w:pPr>
        <w:ind w:left="2160" w:firstLine="720"/>
        <w:rPr>
          <w:lang w:eastAsia="zh-CN"/>
        </w:rPr>
      </w:pPr>
      <w:r>
        <w:rPr>
          <w:lang w:eastAsia="zh-CN"/>
        </w:rPr>
        <w:t>{</w:t>
      </w:r>
    </w:p>
    <w:p w14:paraId="02FA70A2" w14:textId="77777777" w:rsidR="0054769E" w:rsidRDefault="0054769E" w:rsidP="0054769E">
      <w:pPr>
        <w:ind w:left="2880" w:firstLine="720"/>
        <w:rPr>
          <w:lang w:eastAsia="zh-CN"/>
        </w:rPr>
      </w:pPr>
      <w:r>
        <w:rPr>
          <w:lang w:eastAsia="zh-CN"/>
        </w:rPr>
        <w:t xml:space="preserve">Id: </w:t>
      </w:r>
      <w:r>
        <w:rPr>
          <w:rFonts w:hint="eastAsia"/>
          <w:lang w:eastAsia="zh-CN"/>
        </w:rPr>
        <w:t>接收人的唯一标识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，对应于</w:t>
      </w:r>
      <w:r>
        <w:rPr>
          <w:rFonts w:hint="eastAsia"/>
          <w:lang w:eastAsia="zh-CN"/>
        </w:rPr>
        <w:t>I</w:t>
      </w:r>
      <w:r>
        <w:rPr>
          <w:lang w:eastAsia="zh-CN"/>
        </w:rPr>
        <w:t>D2,</w:t>
      </w:r>
    </w:p>
    <w:p w14:paraId="5CBFB544" w14:textId="77777777" w:rsidR="0054769E" w:rsidRDefault="0054769E" w:rsidP="0054769E">
      <w:pPr>
        <w:ind w:left="2880" w:firstLine="720"/>
        <w:rPr>
          <w:lang w:eastAsia="zh-CN"/>
        </w:rPr>
      </w:pPr>
      <w:r>
        <w:rPr>
          <w:lang w:eastAsia="zh-CN"/>
        </w:rPr>
        <w:lastRenderedPageBreak/>
        <w:t xml:space="preserve">Name: </w:t>
      </w:r>
      <w:r>
        <w:rPr>
          <w:rFonts w:hint="eastAsia"/>
          <w:lang w:eastAsia="zh-CN"/>
        </w:rPr>
        <w:t>接收人姓名</w:t>
      </w:r>
    </w:p>
    <w:p w14:paraId="4199D74F" w14:textId="77777777" w:rsidR="0054769E" w:rsidRDefault="0054769E" w:rsidP="0054769E">
      <w:pPr>
        <w:ind w:left="2880" w:firstLine="720"/>
        <w:rPr>
          <w:lang w:eastAsia="zh-CN"/>
        </w:rPr>
      </w:pPr>
      <w:r>
        <w:rPr>
          <w:rFonts w:hint="eastAsia"/>
          <w:lang w:eastAsia="zh-CN"/>
        </w:rPr>
        <w:t>Status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字符串，处理状态，包含：未读，已读，已处理</w:t>
      </w:r>
    </w:p>
    <w:p w14:paraId="45E5C7DE" w14:textId="77777777" w:rsidR="0054769E" w:rsidRDefault="0054769E" w:rsidP="0054769E">
      <w:pPr>
        <w:ind w:left="1440" w:firstLine="720"/>
        <w:rPr>
          <w:lang w:eastAsia="zh-CN"/>
        </w:rPr>
      </w:pPr>
      <w:r>
        <w:rPr>
          <w:lang w:eastAsia="zh-CN"/>
        </w:rPr>
        <w:tab/>
        <w:t>}</w:t>
      </w:r>
    </w:p>
    <w:p w14:paraId="1B316525" w14:textId="77777777" w:rsidR="0054769E" w:rsidRDefault="0054769E" w:rsidP="0054769E">
      <w:pPr>
        <w:ind w:left="1440" w:firstLine="720"/>
        <w:rPr>
          <w:lang w:eastAsia="zh-CN"/>
        </w:rPr>
      </w:pPr>
      <w:r>
        <w:rPr>
          <w:lang w:eastAsia="zh-CN"/>
        </w:rPr>
        <w:t>]</w:t>
      </w:r>
    </w:p>
    <w:p w14:paraId="5101F995" w14:textId="77777777" w:rsidR="0054769E" w:rsidRDefault="0054769E" w:rsidP="0054769E">
      <w:pPr>
        <w:ind w:left="720" w:firstLine="720"/>
        <w:rPr>
          <w:lang w:eastAsia="zh-CN"/>
        </w:rPr>
      </w:pPr>
      <w:r>
        <w:rPr>
          <w:lang w:eastAsia="zh-CN"/>
        </w:rPr>
        <w:t>}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……</w:t>
      </w:r>
    </w:p>
    <w:p w14:paraId="53D0AB5C" w14:textId="77777777" w:rsidR="0054769E" w:rsidRDefault="0054769E" w:rsidP="0054769E">
      <w:pPr>
        <w:rPr>
          <w:lang w:eastAsia="zh-CN"/>
        </w:rPr>
      </w:pPr>
      <w:r>
        <w:rPr>
          <w:lang w:eastAsia="zh-CN"/>
        </w:rPr>
        <w:tab/>
        <w:t>]</w:t>
      </w:r>
    </w:p>
    <w:p w14:paraId="074AC749" w14:textId="77777777" w:rsidR="0054769E" w:rsidRDefault="0054769E" w:rsidP="0054769E">
      <w:pPr>
        <w:rPr>
          <w:lang w:eastAsia="zh-CN"/>
        </w:rPr>
      </w:pPr>
      <w:r>
        <w:rPr>
          <w:lang w:eastAsia="zh-CN"/>
        </w:rPr>
        <w:t>}</w:t>
      </w:r>
    </w:p>
    <w:sectPr w:rsidR="0054769E">
      <w:headerReference w:type="default" r:id="rId9"/>
      <w:foot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7D4DC" w14:textId="77777777" w:rsidR="009B22FC" w:rsidRDefault="009B22FC">
      <w:pPr>
        <w:spacing w:after="0" w:line="240" w:lineRule="auto"/>
      </w:pPr>
      <w:r>
        <w:separator/>
      </w:r>
    </w:p>
  </w:endnote>
  <w:endnote w:type="continuationSeparator" w:id="0">
    <w:p w14:paraId="18708EB1" w14:textId="77777777" w:rsidR="009B22FC" w:rsidRDefault="009B2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DEBBB" w14:textId="77777777" w:rsidR="00222737" w:rsidRDefault="00222737" w:rsidP="00464CC4">
    <w:pPr>
      <w:pStyle w:val="Heading4"/>
      <w:jc w:val="right"/>
    </w:pPr>
    <w:r>
      <w:rPr>
        <w:rFonts w:ascii="微软雅黑" w:eastAsia="微软雅黑" w:hAnsi="微软雅黑" w:cs="微软雅黑" w:hint="eastAsia"/>
        <w:lang w:eastAsia="zh-CN"/>
      </w:rPr>
      <w:t>上海领承智能科技有限公司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6784F" w14:textId="77777777" w:rsidR="009B22FC" w:rsidRDefault="009B22FC">
      <w:pPr>
        <w:spacing w:after="0" w:line="240" w:lineRule="auto"/>
      </w:pPr>
      <w:r>
        <w:separator/>
      </w:r>
    </w:p>
  </w:footnote>
  <w:footnote w:type="continuationSeparator" w:id="0">
    <w:p w14:paraId="4FEA9426" w14:textId="77777777" w:rsidR="009B22FC" w:rsidRDefault="009B2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8EAC4" w14:textId="77777777" w:rsidR="00222737" w:rsidRDefault="009B22FC">
    <w:pPr>
      <w:pStyle w:val="Header"/>
    </w:pPr>
    <w:sdt>
      <w:sdtPr>
        <w:id w:val="380678842"/>
        <w:docPartObj>
          <w:docPartGallery w:val="Watermarks"/>
          <w:docPartUnique/>
        </w:docPartObj>
      </w:sdtPr>
      <w:sdtEndPr/>
      <w:sdtContent>
        <w:r>
          <w:rPr>
            <w:noProof/>
            <w:lang w:eastAsia="en-US"/>
          </w:rPr>
          <w:pict w14:anchorId="49B7B0A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222737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7002227" wp14:editId="4B2AE9D7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338328" cy="310896"/>
              <wp:effectExtent l="0" t="0" r="5080" b="13335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59B55F" w14:textId="77777777" w:rsidR="00222737" w:rsidRDefault="00222737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002227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5pt;margin-top:0;width:26.65pt;height:24.5pt;z-index:25165721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" filled="f" stroked="f" strokeweight=".5pt">
              <v:textbox inset="0,0,0,0">
                <w:txbxContent>
                  <w:p w14:paraId="4859B55F" w14:textId="77777777" w:rsidR="00222737" w:rsidRDefault="00222737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7001"/>
    <w:multiLevelType w:val="hybridMultilevel"/>
    <w:tmpl w:val="4F027D7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3404AF2"/>
    <w:multiLevelType w:val="hybridMultilevel"/>
    <w:tmpl w:val="D2C42460"/>
    <w:lvl w:ilvl="0" w:tplc="0409000B">
      <w:start w:val="1"/>
      <w:numFmt w:val="bullet"/>
      <w:lvlText w:val=""/>
      <w:lvlJc w:val="left"/>
      <w:pPr>
        <w:ind w:left="7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2" w15:restartNumberingAfterBreak="0">
    <w:nsid w:val="03824A7C"/>
    <w:multiLevelType w:val="hybridMultilevel"/>
    <w:tmpl w:val="692666A4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05C052D2"/>
    <w:multiLevelType w:val="hybridMultilevel"/>
    <w:tmpl w:val="F4E0DB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6AA6178"/>
    <w:multiLevelType w:val="hybridMultilevel"/>
    <w:tmpl w:val="3A66B63A"/>
    <w:lvl w:ilvl="0" w:tplc="43C2B5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B9BD5" w:themeColor="accent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6D129AD"/>
    <w:multiLevelType w:val="hybridMultilevel"/>
    <w:tmpl w:val="5764F928"/>
    <w:lvl w:ilvl="0" w:tplc="43C2B5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B9BD5" w:themeColor="accent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7B6016F"/>
    <w:multiLevelType w:val="hybridMultilevel"/>
    <w:tmpl w:val="66AC5ADA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" w15:restartNumberingAfterBreak="0">
    <w:nsid w:val="07D94982"/>
    <w:multiLevelType w:val="hybridMultilevel"/>
    <w:tmpl w:val="EBCC75F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0BAB52BF"/>
    <w:multiLevelType w:val="hybridMultilevel"/>
    <w:tmpl w:val="4EDEF17C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F4F6A75"/>
    <w:multiLevelType w:val="hybridMultilevel"/>
    <w:tmpl w:val="8BFE10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56162C6"/>
    <w:multiLevelType w:val="hybridMultilevel"/>
    <w:tmpl w:val="DE200D84"/>
    <w:lvl w:ilvl="0" w:tplc="6628781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B3745A"/>
    <w:multiLevelType w:val="hybridMultilevel"/>
    <w:tmpl w:val="0F5CAB3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19B27DA1"/>
    <w:multiLevelType w:val="multilevel"/>
    <w:tmpl w:val="19B27DA1"/>
    <w:lvl w:ilvl="0">
      <w:start w:val="1"/>
      <w:numFmt w:val="decimal"/>
      <w:lvlText w:val="%1）"/>
      <w:lvlJc w:val="left"/>
      <w:pPr>
        <w:ind w:left="79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1" w:hanging="420"/>
      </w:pPr>
    </w:lvl>
    <w:lvl w:ilvl="2">
      <w:start w:val="1"/>
      <w:numFmt w:val="lowerRoman"/>
      <w:lvlText w:val="%3."/>
      <w:lvlJc w:val="right"/>
      <w:pPr>
        <w:ind w:left="1691" w:hanging="420"/>
      </w:pPr>
    </w:lvl>
    <w:lvl w:ilvl="3">
      <w:start w:val="1"/>
      <w:numFmt w:val="decimal"/>
      <w:lvlText w:val="%4."/>
      <w:lvlJc w:val="left"/>
      <w:pPr>
        <w:ind w:left="2111" w:hanging="420"/>
      </w:pPr>
    </w:lvl>
    <w:lvl w:ilvl="4">
      <w:start w:val="1"/>
      <w:numFmt w:val="lowerLetter"/>
      <w:lvlText w:val="%5)"/>
      <w:lvlJc w:val="left"/>
      <w:pPr>
        <w:ind w:left="2531" w:hanging="420"/>
      </w:pPr>
    </w:lvl>
    <w:lvl w:ilvl="5">
      <w:start w:val="1"/>
      <w:numFmt w:val="lowerRoman"/>
      <w:lvlText w:val="%6."/>
      <w:lvlJc w:val="right"/>
      <w:pPr>
        <w:ind w:left="2951" w:hanging="420"/>
      </w:pPr>
    </w:lvl>
    <w:lvl w:ilvl="6">
      <w:start w:val="1"/>
      <w:numFmt w:val="decimal"/>
      <w:lvlText w:val="%7."/>
      <w:lvlJc w:val="left"/>
      <w:pPr>
        <w:ind w:left="3371" w:hanging="420"/>
      </w:pPr>
    </w:lvl>
    <w:lvl w:ilvl="7">
      <w:start w:val="1"/>
      <w:numFmt w:val="lowerLetter"/>
      <w:lvlText w:val="%8)"/>
      <w:lvlJc w:val="left"/>
      <w:pPr>
        <w:ind w:left="3791" w:hanging="420"/>
      </w:pPr>
    </w:lvl>
    <w:lvl w:ilvl="8">
      <w:start w:val="1"/>
      <w:numFmt w:val="lowerRoman"/>
      <w:lvlText w:val="%9."/>
      <w:lvlJc w:val="right"/>
      <w:pPr>
        <w:ind w:left="4211" w:hanging="420"/>
      </w:pPr>
    </w:lvl>
  </w:abstractNum>
  <w:abstractNum w:abstractNumId="13" w15:restartNumberingAfterBreak="0">
    <w:nsid w:val="1BEA094D"/>
    <w:multiLevelType w:val="hybridMultilevel"/>
    <w:tmpl w:val="4A74D28C"/>
    <w:lvl w:ilvl="0" w:tplc="43C2B5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B9BD5" w:themeColor="accent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C3C6619"/>
    <w:multiLevelType w:val="hybridMultilevel"/>
    <w:tmpl w:val="CF8A5FB8"/>
    <w:lvl w:ilvl="0" w:tplc="FF32E76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50323B"/>
    <w:multiLevelType w:val="hybridMultilevel"/>
    <w:tmpl w:val="61A44982"/>
    <w:lvl w:ilvl="0" w:tplc="43C2B5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B9BD5" w:themeColor="accent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5B97215"/>
    <w:multiLevelType w:val="hybridMultilevel"/>
    <w:tmpl w:val="AE7C6A90"/>
    <w:lvl w:ilvl="0" w:tplc="43C2B5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B9BD5" w:themeColor="accent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B906152"/>
    <w:multiLevelType w:val="hybridMultilevel"/>
    <w:tmpl w:val="96C46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F38A1"/>
    <w:multiLevelType w:val="hybridMultilevel"/>
    <w:tmpl w:val="79CAA7C2"/>
    <w:lvl w:ilvl="0" w:tplc="43C2B5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B9BD5" w:themeColor="accent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E855F30"/>
    <w:multiLevelType w:val="hybridMultilevel"/>
    <w:tmpl w:val="9C90AB8E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EA901A58">
      <w:start w:val="1"/>
      <w:numFmt w:val="decimal"/>
      <w:lvlText w:val="%2、"/>
      <w:lvlJc w:val="left"/>
      <w:pPr>
        <w:ind w:left="106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0" w15:restartNumberingAfterBreak="0">
    <w:nsid w:val="2ED303C8"/>
    <w:multiLevelType w:val="hybridMultilevel"/>
    <w:tmpl w:val="5AD27D2E"/>
    <w:lvl w:ilvl="0" w:tplc="43C2B5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B9BD5" w:themeColor="accent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49C7CDE"/>
    <w:multiLevelType w:val="hybridMultilevel"/>
    <w:tmpl w:val="E200B9CC"/>
    <w:lvl w:ilvl="0" w:tplc="0409000B">
      <w:start w:val="1"/>
      <w:numFmt w:val="bullet"/>
      <w:lvlText w:val=""/>
      <w:lvlJc w:val="left"/>
      <w:pPr>
        <w:ind w:left="7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20"/>
      </w:pPr>
      <w:rPr>
        <w:rFonts w:ascii="Wingdings" w:hAnsi="Wingdings" w:hint="default"/>
      </w:rPr>
    </w:lvl>
  </w:abstractNum>
  <w:abstractNum w:abstractNumId="22" w15:restartNumberingAfterBreak="0">
    <w:nsid w:val="36B62E10"/>
    <w:multiLevelType w:val="hybridMultilevel"/>
    <w:tmpl w:val="028CFA2A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3" w15:restartNumberingAfterBreak="0">
    <w:nsid w:val="3B7B140E"/>
    <w:multiLevelType w:val="hybridMultilevel"/>
    <w:tmpl w:val="0EA08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846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D651825"/>
    <w:multiLevelType w:val="hybridMultilevel"/>
    <w:tmpl w:val="11B6D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FAA1D2A"/>
    <w:multiLevelType w:val="hybridMultilevel"/>
    <w:tmpl w:val="00F645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35F4509"/>
    <w:multiLevelType w:val="hybridMultilevel"/>
    <w:tmpl w:val="6D20F0BE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 w15:restartNumberingAfterBreak="0">
    <w:nsid w:val="4B4B430A"/>
    <w:multiLevelType w:val="hybridMultilevel"/>
    <w:tmpl w:val="1C16F278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8" w15:restartNumberingAfterBreak="0">
    <w:nsid w:val="4B571B31"/>
    <w:multiLevelType w:val="hybridMultilevel"/>
    <w:tmpl w:val="B8460E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E474CF0"/>
    <w:multiLevelType w:val="hybridMultilevel"/>
    <w:tmpl w:val="CD70F6AA"/>
    <w:lvl w:ilvl="0" w:tplc="43C2B5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B9BD5" w:themeColor="accent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EFC55B4"/>
    <w:multiLevelType w:val="hybridMultilevel"/>
    <w:tmpl w:val="D728A638"/>
    <w:lvl w:ilvl="0" w:tplc="43C2B5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B9BD5" w:themeColor="accent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0FC1D2C"/>
    <w:multiLevelType w:val="hybridMultilevel"/>
    <w:tmpl w:val="CA5005F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2" w15:restartNumberingAfterBreak="0">
    <w:nsid w:val="54446B45"/>
    <w:multiLevelType w:val="hybridMultilevel"/>
    <w:tmpl w:val="AAAE4E46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565EE044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44B0486"/>
    <w:multiLevelType w:val="hybridMultilevel"/>
    <w:tmpl w:val="4A449F1A"/>
    <w:lvl w:ilvl="0" w:tplc="43C2B5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B9BD5" w:themeColor="accent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7C01757"/>
    <w:multiLevelType w:val="hybridMultilevel"/>
    <w:tmpl w:val="3A486074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5" w15:restartNumberingAfterBreak="0">
    <w:nsid w:val="58544D32"/>
    <w:multiLevelType w:val="hybridMultilevel"/>
    <w:tmpl w:val="65FE542C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0F">
      <w:start w:val="1"/>
      <w:numFmt w:val="decimal"/>
      <w:lvlText w:val="%2.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6" w15:restartNumberingAfterBreak="0">
    <w:nsid w:val="5960009D"/>
    <w:multiLevelType w:val="hybridMultilevel"/>
    <w:tmpl w:val="7BFE4164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7" w15:restartNumberingAfterBreak="0">
    <w:nsid w:val="59C82919"/>
    <w:multiLevelType w:val="hybridMultilevel"/>
    <w:tmpl w:val="A4FCE88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8" w15:restartNumberingAfterBreak="0">
    <w:nsid w:val="5B257047"/>
    <w:multiLevelType w:val="hybridMultilevel"/>
    <w:tmpl w:val="6262E6D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9" w15:restartNumberingAfterBreak="0">
    <w:nsid w:val="5E290A81"/>
    <w:multiLevelType w:val="hybridMultilevel"/>
    <w:tmpl w:val="2EC8204E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0" w15:restartNumberingAfterBreak="0">
    <w:nsid w:val="5F8D01F6"/>
    <w:multiLevelType w:val="hybridMultilevel"/>
    <w:tmpl w:val="ACA26C6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0CB24AD"/>
    <w:multiLevelType w:val="hybridMultilevel"/>
    <w:tmpl w:val="7A18777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2" w15:restartNumberingAfterBreak="0">
    <w:nsid w:val="62CA20F3"/>
    <w:multiLevelType w:val="hybridMultilevel"/>
    <w:tmpl w:val="864CADEA"/>
    <w:lvl w:ilvl="0" w:tplc="43C2B5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B9BD5" w:themeColor="accent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657E5D71"/>
    <w:multiLevelType w:val="hybridMultilevel"/>
    <w:tmpl w:val="02EEBF10"/>
    <w:lvl w:ilvl="0" w:tplc="DF622CE6">
      <w:start w:val="1"/>
      <w:numFmt w:val="bullet"/>
      <w:pStyle w:val="ListBullet"/>
      <w:lvlText w:val=""/>
      <w:lvlJc w:val="left"/>
      <w:pPr>
        <w:tabs>
          <w:tab w:val="num" w:pos="216"/>
        </w:tabs>
        <w:ind w:left="288" w:hanging="288"/>
      </w:pPr>
      <w:rPr>
        <w:rFonts w:ascii="Symbol" w:hAnsi="Symbol" w:hint="default"/>
        <w:color w:val="5B9BD5" w:themeColor="accent1"/>
      </w:rPr>
    </w:lvl>
    <w:lvl w:ilvl="1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644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9E2A34"/>
    <w:multiLevelType w:val="hybridMultilevel"/>
    <w:tmpl w:val="B8621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 w15:restartNumberingAfterBreak="0">
    <w:nsid w:val="68624205"/>
    <w:multiLevelType w:val="hybridMultilevel"/>
    <w:tmpl w:val="FF20065C"/>
    <w:lvl w:ilvl="0" w:tplc="0409000D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 w15:restartNumberingAfterBreak="0">
    <w:nsid w:val="690E1170"/>
    <w:multiLevelType w:val="hybridMultilevel"/>
    <w:tmpl w:val="DABC1AB2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ind w:left="3781" w:hanging="420"/>
      </w:pPr>
    </w:lvl>
  </w:abstractNum>
  <w:abstractNum w:abstractNumId="47" w15:restartNumberingAfterBreak="0">
    <w:nsid w:val="6C7E5EE3"/>
    <w:multiLevelType w:val="hybridMultilevel"/>
    <w:tmpl w:val="02A24638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8" w15:restartNumberingAfterBreak="0">
    <w:nsid w:val="6EF2011E"/>
    <w:multiLevelType w:val="hybridMultilevel"/>
    <w:tmpl w:val="351A9C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72101253"/>
    <w:multiLevelType w:val="hybridMultilevel"/>
    <w:tmpl w:val="5EF8C3E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0" w15:restartNumberingAfterBreak="0">
    <w:nsid w:val="74F945B6"/>
    <w:multiLevelType w:val="hybridMultilevel"/>
    <w:tmpl w:val="3044F31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1" w15:restartNumberingAfterBreak="0">
    <w:nsid w:val="77066780"/>
    <w:multiLevelType w:val="hybridMultilevel"/>
    <w:tmpl w:val="D48CA71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7E613580"/>
    <w:multiLevelType w:val="hybridMultilevel"/>
    <w:tmpl w:val="6B3A2EA6"/>
    <w:lvl w:ilvl="0" w:tplc="43C2B5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5B9BD5" w:themeColor="accent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3"/>
  </w:num>
  <w:num w:numId="2">
    <w:abstractNumId w:val="44"/>
  </w:num>
  <w:num w:numId="3">
    <w:abstractNumId w:val="30"/>
  </w:num>
  <w:num w:numId="4">
    <w:abstractNumId w:val="13"/>
  </w:num>
  <w:num w:numId="5">
    <w:abstractNumId w:val="18"/>
  </w:num>
  <w:num w:numId="6">
    <w:abstractNumId w:val="49"/>
  </w:num>
  <w:num w:numId="7">
    <w:abstractNumId w:val="32"/>
  </w:num>
  <w:num w:numId="8">
    <w:abstractNumId w:val="51"/>
  </w:num>
  <w:num w:numId="9">
    <w:abstractNumId w:val="52"/>
  </w:num>
  <w:num w:numId="10">
    <w:abstractNumId w:val="42"/>
  </w:num>
  <w:num w:numId="11">
    <w:abstractNumId w:val="20"/>
  </w:num>
  <w:num w:numId="12">
    <w:abstractNumId w:val="16"/>
  </w:num>
  <w:num w:numId="13">
    <w:abstractNumId w:val="4"/>
  </w:num>
  <w:num w:numId="14">
    <w:abstractNumId w:val="45"/>
  </w:num>
  <w:num w:numId="15">
    <w:abstractNumId w:val="19"/>
  </w:num>
  <w:num w:numId="16">
    <w:abstractNumId w:val="35"/>
  </w:num>
  <w:num w:numId="17">
    <w:abstractNumId w:val="27"/>
  </w:num>
  <w:num w:numId="18">
    <w:abstractNumId w:val="28"/>
  </w:num>
  <w:num w:numId="19">
    <w:abstractNumId w:val="34"/>
  </w:num>
  <w:num w:numId="20">
    <w:abstractNumId w:val="22"/>
  </w:num>
  <w:num w:numId="21">
    <w:abstractNumId w:val="40"/>
  </w:num>
  <w:num w:numId="22">
    <w:abstractNumId w:val="31"/>
  </w:num>
  <w:num w:numId="23">
    <w:abstractNumId w:val="41"/>
  </w:num>
  <w:num w:numId="24">
    <w:abstractNumId w:val="37"/>
  </w:num>
  <w:num w:numId="25">
    <w:abstractNumId w:val="3"/>
  </w:num>
  <w:num w:numId="26">
    <w:abstractNumId w:val="15"/>
  </w:num>
  <w:num w:numId="27">
    <w:abstractNumId w:val="48"/>
  </w:num>
  <w:num w:numId="28">
    <w:abstractNumId w:val="25"/>
  </w:num>
  <w:num w:numId="29">
    <w:abstractNumId w:val="38"/>
  </w:num>
  <w:num w:numId="30">
    <w:abstractNumId w:val="1"/>
  </w:num>
  <w:num w:numId="31">
    <w:abstractNumId w:val="23"/>
  </w:num>
  <w:num w:numId="32">
    <w:abstractNumId w:val="50"/>
  </w:num>
  <w:num w:numId="33">
    <w:abstractNumId w:val="36"/>
  </w:num>
  <w:num w:numId="34">
    <w:abstractNumId w:val="46"/>
  </w:num>
  <w:num w:numId="35">
    <w:abstractNumId w:val="47"/>
  </w:num>
  <w:num w:numId="36">
    <w:abstractNumId w:val="26"/>
  </w:num>
  <w:num w:numId="37">
    <w:abstractNumId w:val="39"/>
  </w:num>
  <w:num w:numId="38">
    <w:abstractNumId w:val="6"/>
  </w:num>
  <w:num w:numId="39">
    <w:abstractNumId w:val="2"/>
  </w:num>
  <w:num w:numId="40">
    <w:abstractNumId w:val="24"/>
  </w:num>
  <w:num w:numId="41">
    <w:abstractNumId w:val="8"/>
  </w:num>
  <w:num w:numId="42">
    <w:abstractNumId w:val="5"/>
  </w:num>
  <w:num w:numId="43">
    <w:abstractNumId w:val="7"/>
  </w:num>
  <w:num w:numId="44">
    <w:abstractNumId w:val="0"/>
  </w:num>
  <w:num w:numId="45">
    <w:abstractNumId w:val="11"/>
  </w:num>
  <w:num w:numId="46">
    <w:abstractNumId w:val="9"/>
  </w:num>
  <w:num w:numId="47">
    <w:abstractNumId w:val="29"/>
  </w:num>
  <w:num w:numId="48">
    <w:abstractNumId w:val="21"/>
  </w:num>
  <w:num w:numId="49">
    <w:abstractNumId w:val="33"/>
  </w:num>
  <w:num w:numId="50">
    <w:abstractNumId w:val="12"/>
  </w:num>
  <w:num w:numId="51">
    <w:abstractNumId w:val="10"/>
  </w:num>
  <w:num w:numId="52">
    <w:abstractNumId w:val="17"/>
  </w:num>
  <w:num w:numId="53">
    <w:abstractNumId w:val="1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91E"/>
    <w:rsid w:val="00000C36"/>
    <w:rsid w:val="000017CD"/>
    <w:rsid w:val="0000291B"/>
    <w:rsid w:val="00002A10"/>
    <w:rsid w:val="00004FB8"/>
    <w:rsid w:val="00006016"/>
    <w:rsid w:val="00006E8A"/>
    <w:rsid w:val="00007F58"/>
    <w:rsid w:val="000115A4"/>
    <w:rsid w:val="00011BC2"/>
    <w:rsid w:val="00011C93"/>
    <w:rsid w:val="00012B48"/>
    <w:rsid w:val="00015075"/>
    <w:rsid w:val="00015F0F"/>
    <w:rsid w:val="000168C1"/>
    <w:rsid w:val="00017907"/>
    <w:rsid w:val="00021BEB"/>
    <w:rsid w:val="0002350E"/>
    <w:rsid w:val="000243E3"/>
    <w:rsid w:val="000265D5"/>
    <w:rsid w:val="00026CC4"/>
    <w:rsid w:val="000279E7"/>
    <w:rsid w:val="00027C46"/>
    <w:rsid w:val="000317E7"/>
    <w:rsid w:val="000318D8"/>
    <w:rsid w:val="00032992"/>
    <w:rsid w:val="00032CD0"/>
    <w:rsid w:val="00033257"/>
    <w:rsid w:val="00033BB3"/>
    <w:rsid w:val="00033D07"/>
    <w:rsid w:val="000347BC"/>
    <w:rsid w:val="00036365"/>
    <w:rsid w:val="000400F8"/>
    <w:rsid w:val="000436A5"/>
    <w:rsid w:val="00043ADD"/>
    <w:rsid w:val="00045549"/>
    <w:rsid w:val="00046056"/>
    <w:rsid w:val="000467E6"/>
    <w:rsid w:val="00047030"/>
    <w:rsid w:val="00050320"/>
    <w:rsid w:val="00051B09"/>
    <w:rsid w:val="00051E5D"/>
    <w:rsid w:val="00051FB5"/>
    <w:rsid w:val="00053162"/>
    <w:rsid w:val="00054E96"/>
    <w:rsid w:val="000553F8"/>
    <w:rsid w:val="00055D21"/>
    <w:rsid w:val="00064137"/>
    <w:rsid w:val="00064C39"/>
    <w:rsid w:val="00066AB7"/>
    <w:rsid w:val="00066D61"/>
    <w:rsid w:val="00066DCA"/>
    <w:rsid w:val="00066F49"/>
    <w:rsid w:val="000718F4"/>
    <w:rsid w:val="00073D37"/>
    <w:rsid w:val="00075B8D"/>
    <w:rsid w:val="00076156"/>
    <w:rsid w:val="00076267"/>
    <w:rsid w:val="0007721F"/>
    <w:rsid w:val="00077D66"/>
    <w:rsid w:val="00082092"/>
    <w:rsid w:val="00083062"/>
    <w:rsid w:val="00085527"/>
    <w:rsid w:val="0008570C"/>
    <w:rsid w:val="0008700B"/>
    <w:rsid w:val="00087609"/>
    <w:rsid w:val="00087902"/>
    <w:rsid w:val="000913B5"/>
    <w:rsid w:val="00091630"/>
    <w:rsid w:val="00092911"/>
    <w:rsid w:val="000962E2"/>
    <w:rsid w:val="000A00EB"/>
    <w:rsid w:val="000A1A03"/>
    <w:rsid w:val="000A1EB8"/>
    <w:rsid w:val="000A5025"/>
    <w:rsid w:val="000A5AC1"/>
    <w:rsid w:val="000B13B3"/>
    <w:rsid w:val="000B241F"/>
    <w:rsid w:val="000B2A0D"/>
    <w:rsid w:val="000B3120"/>
    <w:rsid w:val="000B4201"/>
    <w:rsid w:val="000B4323"/>
    <w:rsid w:val="000B5E16"/>
    <w:rsid w:val="000B6E21"/>
    <w:rsid w:val="000B7EA8"/>
    <w:rsid w:val="000D112A"/>
    <w:rsid w:val="000D16BB"/>
    <w:rsid w:val="000D1C85"/>
    <w:rsid w:val="000D288A"/>
    <w:rsid w:val="000D61EB"/>
    <w:rsid w:val="000D74B4"/>
    <w:rsid w:val="000E270A"/>
    <w:rsid w:val="000E2D71"/>
    <w:rsid w:val="000E303E"/>
    <w:rsid w:val="000E39F5"/>
    <w:rsid w:val="000F12F5"/>
    <w:rsid w:val="000F3080"/>
    <w:rsid w:val="000F3150"/>
    <w:rsid w:val="000F3E49"/>
    <w:rsid w:val="000F5B3E"/>
    <w:rsid w:val="000F6776"/>
    <w:rsid w:val="000F6A2C"/>
    <w:rsid w:val="000F7536"/>
    <w:rsid w:val="000F7FA1"/>
    <w:rsid w:val="00101469"/>
    <w:rsid w:val="00102221"/>
    <w:rsid w:val="00105DAE"/>
    <w:rsid w:val="00106092"/>
    <w:rsid w:val="00107BD7"/>
    <w:rsid w:val="0011477D"/>
    <w:rsid w:val="00115CCE"/>
    <w:rsid w:val="00117D3E"/>
    <w:rsid w:val="00120296"/>
    <w:rsid w:val="00123B91"/>
    <w:rsid w:val="0013079C"/>
    <w:rsid w:val="001333C6"/>
    <w:rsid w:val="0013440B"/>
    <w:rsid w:val="00135615"/>
    <w:rsid w:val="001356C9"/>
    <w:rsid w:val="00135B48"/>
    <w:rsid w:val="001375E0"/>
    <w:rsid w:val="001376D4"/>
    <w:rsid w:val="00137905"/>
    <w:rsid w:val="001405D9"/>
    <w:rsid w:val="0014081B"/>
    <w:rsid w:val="00141C56"/>
    <w:rsid w:val="00142672"/>
    <w:rsid w:val="00143048"/>
    <w:rsid w:val="00143AA9"/>
    <w:rsid w:val="001444E7"/>
    <w:rsid w:val="00145332"/>
    <w:rsid w:val="0014766A"/>
    <w:rsid w:val="00147F37"/>
    <w:rsid w:val="00151911"/>
    <w:rsid w:val="001528B1"/>
    <w:rsid w:val="00152B9A"/>
    <w:rsid w:val="00152FAB"/>
    <w:rsid w:val="00153236"/>
    <w:rsid w:val="001554F9"/>
    <w:rsid w:val="001560DC"/>
    <w:rsid w:val="00156D11"/>
    <w:rsid w:val="001578BC"/>
    <w:rsid w:val="001604E8"/>
    <w:rsid w:val="001607CB"/>
    <w:rsid w:val="00161A15"/>
    <w:rsid w:val="00162C56"/>
    <w:rsid w:val="00163773"/>
    <w:rsid w:val="00167FC1"/>
    <w:rsid w:val="00172F71"/>
    <w:rsid w:val="00175BD7"/>
    <w:rsid w:val="00176001"/>
    <w:rsid w:val="00176F23"/>
    <w:rsid w:val="00182EAC"/>
    <w:rsid w:val="00184D8D"/>
    <w:rsid w:val="00185FDE"/>
    <w:rsid w:val="00186EB1"/>
    <w:rsid w:val="00192183"/>
    <w:rsid w:val="001923A1"/>
    <w:rsid w:val="00192501"/>
    <w:rsid w:val="0019295F"/>
    <w:rsid w:val="00193DE5"/>
    <w:rsid w:val="001955EF"/>
    <w:rsid w:val="00196394"/>
    <w:rsid w:val="001976B9"/>
    <w:rsid w:val="00197E0B"/>
    <w:rsid w:val="001A2D30"/>
    <w:rsid w:val="001A2E17"/>
    <w:rsid w:val="001A4838"/>
    <w:rsid w:val="001A696A"/>
    <w:rsid w:val="001B082A"/>
    <w:rsid w:val="001B1444"/>
    <w:rsid w:val="001B1C05"/>
    <w:rsid w:val="001B251A"/>
    <w:rsid w:val="001B3004"/>
    <w:rsid w:val="001B6EB4"/>
    <w:rsid w:val="001B6F60"/>
    <w:rsid w:val="001B7E58"/>
    <w:rsid w:val="001C1143"/>
    <w:rsid w:val="001C19AA"/>
    <w:rsid w:val="001C25CD"/>
    <w:rsid w:val="001C2D8C"/>
    <w:rsid w:val="001C2F92"/>
    <w:rsid w:val="001C4A13"/>
    <w:rsid w:val="001C68D2"/>
    <w:rsid w:val="001C7DDA"/>
    <w:rsid w:val="001D04E8"/>
    <w:rsid w:val="001D2A98"/>
    <w:rsid w:val="001D5F54"/>
    <w:rsid w:val="001D6709"/>
    <w:rsid w:val="001D6B8C"/>
    <w:rsid w:val="001D7362"/>
    <w:rsid w:val="001D7854"/>
    <w:rsid w:val="001E02EE"/>
    <w:rsid w:val="001E0707"/>
    <w:rsid w:val="001E0A32"/>
    <w:rsid w:val="001E29BE"/>
    <w:rsid w:val="001E308C"/>
    <w:rsid w:val="001E3C43"/>
    <w:rsid w:val="001E3CB0"/>
    <w:rsid w:val="001E6ACD"/>
    <w:rsid w:val="001E6C3E"/>
    <w:rsid w:val="001E6D9B"/>
    <w:rsid w:val="001E7714"/>
    <w:rsid w:val="001F0489"/>
    <w:rsid w:val="001F32DA"/>
    <w:rsid w:val="001F550A"/>
    <w:rsid w:val="001F7A35"/>
    <w:rsid w:val="00203C16"/>
    <w:rsid w:val="00204FB6"/>
    <w:rsid w:val="00206212"/>
    <w:rsid w:val="002102D0"/>
    <w:rsid w:val="00211990"/>
    <w:rsid w:val="00211CD4"/>
    <w:rsid w:val="00213BD9"/>
    <w:rsid w:val="00214644"/>
    <w:rsid w:val="002147E9"/>
    <w:rsid w:val="00214806"/>
    <w:rsid w:val="00214A62"/>
    <w:rsid w:val="002177C8"/>
    <w:rsid w:val="0022027C"/>
    <w:rsid w:val="00220C40"/>
    <w:rsid w:val="00221A85"/>
    <w:rsid w:val="00221FB3"/>
    <w:rsid w:val="00222737"/>
    <w:rsid w:val="00222796"/>
    <w:rsid w:val="00225643"/>
    <w:rsid w:val="002256F0"/>
    <w:rsid w:val="00225C61"/>
    <w:rsid w:val="00227126"/>
    <w:rsid w:val="00230106"/>
    <w:rsid w:val="002305A9"/>
    <w:rsid w:val="002317BB"/>
    <w:rsid w:val="002318E7"/>
    <w:rsid w:val="00234275"/>
    <w:rsid w:val="002359C0"/>
    <w:rsid w:val="00235DF4"/>
    <w:rsid w:val="002368FB"/>
    <w:rsid w:val="002403DE"/>
    <w:rsid w:val="00242D77"/>
    <w:rsid w:val="00244175"/>
    <w:rsid w:val="00245F0D"/>
    <w:rsid w:val="00251D40"/>
    <w:rsid w:val="0025243F"/>
    <w:rsid w:val="0025302D"/>
    <w:rsid w:val="0025408D"/>
    <w:rsid w:val="00254C60"/>
    <w:rsid w:val="00255BF3"/>
    <w:rsid w:val="00260D87"/>
    <w:rsid w:val="00264E92"/>
    <w:rsid w:val="00266BA9"/>
    <w:rsid w:val="00266F44"/>
    <w:rsid w:val="0026708E"/>
    <w:rsid w:val="00270B6B"/>
    <w:rsid w:val="002715A6"/>
    <w:rsid w:val="00271B49"/>
    <w:rsid w:val="002730E5"/>
    <w:rsid w:val="002735A9"/>
    <w:rsid w:val="00273A39"/>
    <w:rsid w:val="00273AF5"/>
    <w:rsid w:val="00273B76"/>
    <w:rsid w:val="00274D63"/>
    <w:rsid w:val="0028152E"/>
    <w:rsid w:val="00282F32"/>
    <w:rsid w:val="00283094"/>
    <w:rsid w:val="00284FA0"/>
    <w:rsid w:val="0029169E"/>
    <w:rsid w:val="0029312C"/>
    <w:rsid w:val="00293C35"/>
    <w:rsid w:val="0029576D"/>
    <w:rsid w:val="00295BC7"/>
    <w:rsid w:val="00296928"/>
    <w:rsid w:val="00297132"/>
    <w:rsid w:val="002A005A"/>
    <w:rsid w:val="002A0467"/>
    <w:rsid w:val="002A0CB2"/>
    <w:rsid w:val="002A1F5E"/>
    <w:rsid w:val="002A2464"/>
    <w:rsid w:val="002A2478"/>
    <w:rsid w:val="002A2810"/>
    <w:rsid w:val="002A47E7"/>
    <w:rsid w:val="002A4C73"/>
    <w:rsid w:val="002A5722"/>
    <w:rsid w:val="002A7210"/>
    <w:rsid w:val="002A77B8"/>
    <w:rsid w:val="002B0C18"/>
    <w:rsid w:val="002B1115"/>
    <w:rsid w:val="002B206D"/>
    <w:rsid w:val="002B2711"/>
    <w:rsid w:val="002B3E34"/>
    <w:rsid w:val="002B3FC4"/>
    <w:rsid w:val="002B4B5E"/>
    <w:rsid w:val="002B67EB"/>
    <w:rsid w:val="002B767B"/>
    <w:rsid w:val="002C283F"/>
    <w:rsid w:val="002C2B5E"/>
    <w:rsid w:val="002C2D1B"/>
    <w:rsid w:val="002C3F54"/>
    <w:rsid w:val="002C49AF"/>
    <w:rsid w:val="002C7373"/>
    <w:rsid w:val="002C7C4E"/>
    <w:rsid w:val="002C7D61"/>
    <w:rsid w:val="002D3F6B"/>
    <w:rsid w:val="002D4A39"/>
    <w:rsid w:val="002D7801"/>
    <w:rsid w:val="002E29F8"/>
    <w:rsid w:val="002E2CB5"/>
    <w:rsid w:val="002E4F25"/>
    <w:rsid w:val="002E6262"/>
    <w:rsid w:val="002E6CC3"/>
    <w:rsid w:val="002E7F2E"/>
    <w:rsid w:val="002F1115"/>
    <w:rsid w:val="002F137C"/>
    <w:rsid w:val="002F1AE6"/>
    <w:rsid w:val="002F2090"/>
    <w:rsid w:val="002F3092"/>
    <w:rsid w:val="002F685B"/>
    <w:rsid w:val="002F695B"/>
    <w:rsid w:val="002F7555"/>
    <w:rsid w:val="002F7963"/>
    <w:rsid w:val="00303B73"/>
    <w:rsid w:val="00304BE9"/>
    <w:rsid w:val="00305A8D"/>
    <w:rsid w:val="00305B66"/>
    <w:rsid w:val="00306514"/>
    <w:rsid w:val="00310C76"/>
    <w:rsid w:val="003127C2"/>
    <w:rsid w:val="00316956"/>
    <w:rsid w:val="00320B0C"/>
    <w:rsid w:val="00321E19"/>
    <w:rsid w:val="0032467B"/>
    <w:rsid w:val="00326758"/>
    <w:rsid w:val="00327C61"/>
    <w:rsid w:val="003336C7"/>
    <w:rsid w:val="0033695D"/>
    <w:rsid w:val="003373C6"/>
    <w:rsid w:val="00337A18"/>
    <w:rsid w:val="003424A9"/>
    <w:rsid w:val="0034499C"/>
    <w:rsid w:val="003452E2"/>
    <w:rsid w:val="00345EC0"/>
    <w:rsid w:val="0034663F"/>
    <w:rsid w:val="00346E42"/>
    <w:rsid w:val="00347B6B"/>
    <w:rsid w:val="00347EE8"/>
    <w:rsid w:val="00350D35"/>
    <w:rsid w:val="00351231"/>
    <w:rsid w:val="00351631"/>
    <w:rsid w:val="0035184B"/>
    <w:rsid w:val="00353DED"/>
    <w:rsid w:val="00356002"/>
    <w:rsid w:val="00357315"/>
    <w:rsid w:val="00360046"/>
    <w:rsid w:val="0036083C"/>
    <w:rsid w:val="00360C69"/>
    <w:rsid w:val="00360EDD"/>
    <w:rsid w:val="00362B5F"/>
    <w:rsid w:val="00363795"/>
    <w:rsid w:val="00364F7F"/>
    <w:rsid w:val="00365E46"/>
    <w:rsid w:val="003726B7"/>
    <w:rsid w:val="00372DB6"/>
    <w:rsid w:val="00374672"/>
    <w:rsid w:val="00375861"/>
    <w:rsid w:val="00376CC0"/>
    <w:rsid w:val="00377E3B"/>
    <w:rsid w:val="003808F2"/>
    <w:rsid w:val="00380F76"/>
    <w:rsid w:val="00382572"/>
    <w:rsid w:val="0038359E"/>
    <w:rsid w:val="00385066"/>
    <w:rsid w:val="003878C1"/>
    <w:rsid w:val="00390491"/>
    <w:rsid w:val="00390CA9"/>
    <w:rsid w:val="00390EA6"/>
    <w:rsid w:val="003927FC"/>
    <w:rsid w:val="00392D0E"/>
    <w:rsid w:val="003933E9"/>
    <w:rsid w:val="00395131"/>
    <w:rsid w:val="00395A34"/>
    <w:rsid w:val="00396C6E"/>
    <w:rsid w:val="0039785E"/>
    <w:rsid w:val="00397AE2"/>
    <w:rsid w:val="00397DA4"/>
    <w:rsid w:val="003A02C8"/>
    <w:rsid w:val="003A0694"/>
    <w:rsid w:val="003A08AE"/>
    <w:rsid w:val="003A1DC7"/>
    <w:rsid w:val="003A2809"/>
    <w:rsid w:val="003A2865"/>
    <w:rsid w:val="003A384E"/>
    <w:rsid w:val="003A4387"/>
    <w:rsid w:val="003A4CB7"/>
    <w:rsid w:val="003A679A"/>
    <w:rsid w:val="003A6AD2"/>
    <w:rsid w:val="003B0CF1"/>
    <w:rsid w:val="003B3110"/>
    <w:rsid w:val="003B6FBB"/>
    <w:rsid w:val="003C1A23"/>
    <w:rsid w:val="003C3B9A"/>
    <w:rsid w:val="003C5E14"/>
    <w:rsid w:val="003C6BE6"/>
    <w:rsid w:val="003C7EB9"/>
    <w:rsid w:val="003D199A"/>
    <w:rsid w:val="003D1EC4"/>
    <w:rsid w:val="003D2C56"/>
    <w:rsid w:val="003D4F00"/>
    <w:rsid w:val="003D525E"/>
    <w:rsid w:val="003D56CF"/>
    <w:rsid w:val="003D6B04"/>
    <w:rsid w:val="003D7AA3"/>
    <w:rsid w:val="003E05C0"/>
    <w:rsid w:val="003E1E21"/>
    <w:rsid w:val="003E3D0B"/>
    <w:rsid w:val="003E592E"/>
    <w:rsid w:val="003E5BED"/>
    <w:rsid w:val="003F15C9"/>
    <w:rsid w:val="003F3388"/>
    <w:rsid w:val="003F3D6A"/>
    <w:rsid w:val="003F5798"/>
    <w:rsid w:val="003F65E2"/>
    <w:rsid w:val="00400199"/>
    <w:rsid w:val="004006FD"/>
    <w:rsid w:val="00401A31"/>
    <w:rsid w:val="00402C80"/>
    <w:rsid w:val="0040312A"/>
    <w:rsid w:val="0040482C"/>
    <w:rsid w:val="004072B4"/>
    <w:rsid w:val="00411006"/>
    <w:rsid w:val="004120F6"/>
    <w:rsid w:val="00415549"/>
    <w:rsid w:val="0041627E"/>
    <w:rsid w:val="004164DE"/>
    <w:rsid w:val="004174C3"/>
    <w:rsid w:val="00417BB7"/>
    <w:rsid w:val="00417E20"/>
    <w:rsid w:val="00421B6F"/>
    <w:rsid w:val="004229F4"/>
    <w:rsid w:val="004267D4"/>
    <w:rsid w:val="004276FD"/>
    <w:rsid w:val="004304A0"/>
    <w:rsid w:val="00430BCE"/>
    <w:rsid w:val="00432816"/>
    <w:rsid w:val="00432913"/>
    <w:rsid w:val="00432F25"/>
    <w:rsid w:val="00433496"/>
    <w:rsid w:val="00434F8D"/>
    <w:rsid w:val="004356BB"/>
    <w:rsid w:val="004359D1"/>
    <w:rsid w:val="0044299F"/>
    <w:rsid w:val="004433E9"/>
    <w:rsid w:val="004434E9"/>
    <w:rsid w:val="00443B3F"/>
    <w:rsid w:val="00445441"/>
    <w:rsid w:val="00445541"/>
    <w:rsid w:val="004461A8"/>
    <w:rsid w:val="004503EC"/>
    <w:rsid w:val="00451085"/>
    <w:rsid w:val="00451224"/>
    <w:rsid w:val="004515BB"/>
    <w:rsid w:val="00451F5F"/>
    <w:rsid w:val="00452AF1"/>
    <w:rsid w:val="00453A5B"/>
    <w:rsid w:val="004540E6"/>
    <w:rsid w:val="004548C4"/>
    <w:rsid w:val="00454DBC"/>
    <w:rsid w:val="004553B4"/>
    <w:rsid w:val="00455E1B"/>
    <w:rsid w:val="00457F85"/>
    <w:rsid w:val="00462828"/>
    <w:rsid w:val="00462CA0"/>
    <w:rsid w:val="0046394C"/>
    <w:rsid w:val="00464CC4"/>
    <w:rsid w:val="00466E83"/>
    <w:rsid w:val="00467562"/>
    <w:rsid w:val="004726F4"/>
    <w:rsid w:val="00472B03"/>
    <w:rsid w:val="004750C0"/>
    <w:rsid w:val="00477526"/>
    <w:rsid w:val="00480087"/>
    <w:rsid w:val="0048131A"/>
    <w:rsid w:val="0048433A"/>
    <w:rsid w:val="00486485"/>
    <w:rsid w:val="004917A5"/>
    <w:rsid w:val="00492135"/>
    <w:rsid w:val="0049400E"/>
    <w:rsid w:val="004945BC"/>
    <w:rsid w:val="004A27C2"/>
    <w:rsid w:val="004A2835"/>
    <w:rsid w:val="004A6172"/>
    <w:rsid w:val="004A6993"/>
    <w:rsid w:val="004A715E"/>
    <w:rsid w:val="004A73E1"/>
    <w:rsid w:val="004B04D3"/>
    <w:rsid w:val="004B143B"/>
    <w:rsid w:val="004B2CBB"/>
    <w:rsid w:val="004B2ED0"/>
    <w:rsid w:val="004B37D0"/>
    <w:rsid w:val="004B38F1"/>
    <w:rsid w:val="004B461D"/>
    <w:rsid w:val="004B628B"/>
    <w:rsid w:val="004B6D88"/>
    <w:rsid w:val="004C0758"/>
    <w:rsid w:val="004C2AFC"/>
    <w:rsid w:val="004C37DB"/>
    <w:rsid w:val="004C4218"/>
    <w:rsid w:val="004C4A72"/>
    <w:rsid w:val="004C7DD6"/>
    <w:rsid w:val="004C7ECD"/>
    <w:rsid w:val="004D05BE"/>
    <w:rsid w:val="004D1C11"/>
    <w:rsid w:val="004D4F6C"/>
    <w:rsid w:val="004D5A82"/>
    <w:rsid w:val="004D5B6B"/>
    <w:rsid w:val="004D6731"/>
    <w:rsid w:val="004D6F36"/>
    <w:rsid w:val="004D7A36"/>
    <w:rsid w:val="004E1B70"/>
    <w:rsid w:val="004E1CF8"/>
    <w:rsid w:val="004E34BE"/>
    <w:rsid w:val="004E5AA7"/>
    <w:rsid w:val="004E5DE2"/>
    <w:rsid w:val="004E6668"/>
    <w:rsid w:val="004E6939"/>
    <w:rsid w:val="004E6B05"/>
    <w:rsid w:val="004E7174"/>
    <w:rsid w:val="004E7868"/>
    <w:rsid w:val="004F275E"/>
    <w:rsid w:val="004F2C54"/>
    <w:rsid w:val="004F385A"/>
    <w:rsid w:val="004F4AFE"/>
    <w:rsid w:val="004F5972"/>
    <w:rsid w:val="004F762A"/>
    <w:rsid w:val="00500919"/>
    <w:rsid w:val="005018A9"/>
    <w:rsid w:val="00502B68"/>
    <w:rsid w:val="00502D88"/>
    <w:rsid w:val="00504D7D"/>
    <w:rsid w:val="005079D4"/>
    <w:rsid w:val="005127D9"/>
    <w:rsid w:val="00512B2A"/>
    <w:rsid w:val="00514561"/>
    <w:rsid w:val="00514AFC"/>
    <w:rsid w:val="005167C5"/>
    <w:rsid w:val="005208F1"/>
    <w:rsid w:val="00520C2E"/>
    <w:rsid w:val="005225B7"/>
    <w:rsid w:val="0052282F"/>
    <w:rsid w:val="0052360C"/>
    <w:rsid w:val="00524077"/>
    <w:rsid w:val="00524710"/>
    <w:rsid w:val="00524AC5"/>
    <w:rsid w:val="00526A8D"/>
    <w:rsid w:val="00526DD3"/>
    <w:rsid w:val="00527ACB"/>
    <w:rsid w:val="00527F93"/>
    <w:rsid w:val="005302C5"/>
    <w:rsid w:val="00531660"/>
    <w:rsid w:val="005336B2"/>
    <w:rsid w:val="00533735"/>
    <w:rsid w:val="00533C78"/>
    <w:rsid w:val="00536678"/>
    <w:rsid w:val="00537805"/>
    <w:rsid w:val="0054009E"/>
    <w:rsid w:val="00540278"/>
    <w:rsid w:val="00542DD0"/>
    <w:rsid w:val="00545814"/>
    <w:rsid w:val="00545AF6"/>
    <w:rsid w:val="005463F9"/>
    <w:rsid w:val="005464BB"/>
    <w:rsid w:val="0054688A"/>
    <w:rsid w:val="00546A4D"/>
    <w:rsid w:val="0054769E"/>
    <w:rsid w:val="005479B3"/>
    <w:rsid w:val="005506F2"/>
    <w:rsid w:val="00551B98"/>
    <w:rsid w:val="00552DD9"/>
    <w:rsid w:val="00555F10"/>
    <w:rsid w:val="00556812"/>
    <w:rsid w:val="00556CD0"/>
    <w:rsid w:val="00557FA6"/>
    <w:rsid w:val="00562510"/>
    <w:rsid w:val="0056320F"/>
    <w:rsid w:val="005652FB"/>
    <w:rsid w:val="0056649B"/>
    <w:rsid w:val="00567A81"/>
    <w:rsid w:val="005708F6"/>
    <w:rsid w:val="00570EE5"/>
    <w:rsid w:val="005731E3"/>
    <w:rsid w:val="00574F40"/>
    <w:rsid w:val="00576952"/>
    <w:rsid w:val="00580961"/>
    <w:rsid w:val="0058097E"/>
    <w:rsid w:val="00581EE7"/>
    <w:rsid w:val="005833A0"/>
    <w:rsid w:val="005850B7"/>
    <w:rsid w:val="00586BDE"/>
    <w:rsid w:val="005966F8"/>
    <w:rsid w:val="005969F7"/>
    <w:rsid w:val="00596FB0"/>
    <w:rsid w:val="005A0048"/>
    <w:rsid w:val="005A061F"/>
    <w:rsid w:val="005A1DED"/>
    <w:rsid w:val="005A2B6C"/>
    <w:rsid w:val="005A36F9"/>
    <w:rsid w:val="005A3C11"/>
    <w:rsid w:val="005A4202"/>
    <w:rsid w:val="005A4572"/>
    <w:rsid w:val="005A548F"/>
    <w:rsid w:val="005B15D2"/>
    <w:rsid w:val="005B1B20"/>
    <w:rsid w:val="005B28DA"/>
    <w:rsid w:val="005B3830"/>
    <w:rsid w:val="005B425A"/>
    <w:rsid w:val="005B5334"/>
    <w:rsid w:val="005B59A5"/>
    <w:rsid w:val="005B6F81"/>
    <w:rsid w:val="005C13BB"/>
    <w:rsid w:val="005C13F9"/>
    <w:rsid w:val="005C290E"/>
    <w:rsid w:val="005C2A8F"/>
    <w:rsid w:val="005C631E"/>
    <w:rsid w:val="005C6BD0"/>
    <w:rsid w:val="005C6D2A"/>
    <w:rsid w:val="005D16E3"/>
    <w:rsid w:val="005D16E5"/>
    <w:rsid w:val="005D4897"/>
    <w:rsid w:val="005D5016"/>
    <w:rsid w:val="005D6235"/>
    <w:rsid w:val="005D67D7"/>
    <w:rsid w:val="005D6B15"/>
    <w:rsid w:val="005D7CAD"/>
    <w:rsid w:val="005E017F"/>
    <w:rsid w:val="005E1409"/>
    <w:rsid w:val="005E2513"/>
    <w:rsid w:val="005E3C47"/>
    <w:rsid w:val="005E541D"/>
    <w:rsid w:val="005F0DC0"/>
    <w:rsid w:val="005F11CD"/>
    <w:rsid w:val="005F1A2E"/>
    <w:rsid w:val="005F25B0"/>
    <w:rsid w:val="005F6F74"/>
    <w:rsid w:val="005F7658"/>
    <w:rsid w:val="00600A48"/>
    <w:rsid w:val="00604309"/>
    <w:rsid w:val="006072CA"/>
    <w:rsid w:val="00610509"/>
    <w:rsid w:val="00610534"/>
    <w:rsid w:val="00610955"/>
    <w:rsid w:val="00610F6C"/>
    <w:rsid w:val="00611AD5"/>
    <w:rsid w:val="00611EA6"/>
    <w:rsid w:val="00612BC2"/>
    <w:rsid w:val="006131C8"/>
    <w:rsid w:val="006134FD"/>
    <w:rsid w:val="00613F10"/>
    <w:rsid w:val="00616746"/>
    <w:rsid w:val="006167B2"/>
    <w:rsid w:val="006171A1"/>
    <w:rsid w:val="00621CE4"/>
    <w:rsid w:val="00622505"/>
    <w:rsid w:val="00622CBE"/>
    <w:rsid w:val="00625009"/>
    <w:rsid w:val="0062700D"/>
    <w:rsid w:val="0062716B"/>
    <w:rsid w:val="006275D6"/>
    <w:rsid w:val="0063004E"/>
    <w:rsid w:val="00630917"/>
    <w:rsid w:val="0063141A"/>
    <w:rsid w:val="00631E9A"/>
    <w:rsid w:val="006330BB"/>
    <w:rsid w:val="006339A7"/>
    <w:rsid w:val="00633E27"/>
    <w:rsid w:val="0063522F"/>
    <w:rsid w:val="00635965"/>
    <w:rsid w:val="00635E46"/>
    <w:rsid w:val="00636567"/>
    <w:rsid w:val="006373C9"/>
    <w:rsid w:val="00637538"/>
    <w:rsid w:val="00637BD8"/>
    <w:rsid w:val="00637E68"/>
    <w:rsid w:val="0064026C"/>
    <w:rsid w:val="00641AC5"/>
    <w:rsid w:val="00641CB7"/>
    <w:rsid w:val="0064219D"/>
    <w:rsid w:val="006437E7"/>
    <w:rsid w:val="0065095F"/>
    <w:rsid w:val="0065143D"/>
    <w:rsid w:val="006519AC"/>
    <w:rsid w:val="0065616C"/>
    <w:rsid w:val="00656BD6"/>
    <w:rsid w:val="00657D19"/>
    <w:rsid w:val="00660129"/>
    <w:rsid w:val="00660627"/>
    <w:rsid w:val="0066112B"/>
    <w:rsid w:val="006624E1"/>
    <w:rsid w:val="0066277C"/>
    <w:rsid w:val="00664142"/>
    <w:rsid w:val="00664AC9"/>
    <w:rsid w:val="00664C74"/>
    <w:rsid w:val="0066577F"/>
    <w:rsid w:val="00666AB2"/>
    <w:rsid w:val="0066793E"/>
    <w:rsid w:val="00670302"/>
    <w:rsid w:val="00670576"/>
    <w:rsid w:val="00671C36"/>
    <w:rsid w:val="00673500"/>
    <w:rsid w:val="006745FF"/>
    <w:rsid w:val="00675F3F"/>
    <w:rsid w:val="006764DB"/>
    <w:rsid w:val="006802A1"/>
    <w:rsid w:val="006813AC"/>
    <w:rsid w:val="00681463"/>
    <w:rsid w:val="006816D4"/>
    <w:rsid w:val="00681788"/>
    <w:rsid w:val="006822EE"/>
    <w:rsid w:val="00682B0B"/>
    <w:rsid w:val="00682F62"/>
    <w:rsid w:val="0068372E"/>
    <w:rsid w:val="00684C61"/>
    <w:rsid w:val="006850C3"/>
    <w:rsid w:val="00685EAE"/>
    <w:rsid w:val="006879E3"/>
    <w:rsid w:val="00687BAF"/>
    <w:rsid w:val="00690A5A"/>
    <w:rsid w:val="0069193B"/>
    <w:rsid w:val="006941FD"/>
    <w:rsid w:val="00694513"/>
    <w:rsid w:val="00694918"/>
    <w:rsid w:val="006960EF"/>
    <w:rsid w:val="00696170"/>
    <w:rsid w:val="00697A49"/>
    <w:rsid w:val="00697F3C"/>
    <w:rsid w:val="006A09E9"/>
    <w:rsid w:val="006A0B65"/>
    <w:rsid w:val="006A3B8A"/>
    <w:rsid w:val="006A4559"/>
    <w:rsid w:val="006A4DA9"/>
    <w:rsid w:val="006A6ED5"/>
    <w:rsid w:val="006B03D7"/>
    <w:rsid w:val="006B03D8"/>
    <w:rsid w:val="006B368C"/>
    <w:rsid w:val="006B43CF"/>
    <w:rsid w:val="006B48B9"/>
    <w:rsid w:val="006B501F"/>
    <w:rsid w:val="006B7922"/>
    <w:rsid w:val="006C0384"/>
    <w:rsid w:val="006C2020"/>
    <w:rsid w:val="006C53BF"/>
    <w:rsid w:val="006C5715"/>
    <w:rsid w:val="006C65C3"/>
    <w:rsid w:val="006D13C6"/>
    <w:rsid w:val="006D1429"/>
    <w:rsid w:val="006D1AAC"/>
    <w:rsid w:val="006D1EC1"/>
    <w:rsid w:val="006D2115"/>
    <w:rsid w:val="006D2151"/>
    <w:rsid w:val="006D29D4"/>
    <w:rsid w:val="006D3381"/>
    <w:rsid w:val="006D3D31"/>
    <w:rsid w:val="006D4598"/>
    <w:rsid w:val="006D495C"/>
    <w:rsid w:val="006D5F93"/>
    <w:rsid w:val="006D7A4E"/>
    <w:rsid w:val="006E244D"/>
    <w:rsid w:val="006E7610"/>
    <w:rsid w:val="006E7C84"/>
    <w:rsid w:val="006F0166"/>
    <w:rsid w:val="006F28AA"/>
    <w:rsid w:val="006F2CEB"/>
    <w:rsid w:val="006F4360"/>
    <w:rsid w:val="006F4D69"/>
    <w:rsid w:val="006F650E"/>
    <w:rsid w:val="00700160"/>
    <w:rsid w:val="00700486"/>
    <w:rsid w:val="0070167C"/>
    <w:rsid w:val="0070239E"/>
    <w:rsid w:val="00703CD1"/>
    <w:rsid w:val="00704F18"/>
    <w:rsid w:val="0071350B"/>
    <w:rsid w:val="00713C84"/>
    <w:rsid w:val="00715E7C"/>
    <w:rsid w:val="0071770C"/>
    <w:rsid w:val="0072304F"/>
    <w:rsid w:val="00727F82"/>
    <w:rsid w:val="007303FE"/>
    <w:rsid w:val="007329E1"/>
    <w:rsid w:val="00732B84"/>
    <w:rsid w:val="00732C64"/>
    <w:rsid w:val="007350E0"/>
    <w:rsid w:val="007359BD"/>
    <w:rsid w:val="00736203"/>
    <w:rsid w:val="00737A4D"/>
    <w:rsid w:val="00740AB7"/>
    <w:rsid w:val="00741771"/>
    <w:rsid w:val="00741B31"/>
    <w:rsid w:val="00741F67"/>
    <w:rsid w:val="00742339"/>
    <w:rsid w:val="0074498C"/>
    <w:rsid w:val="00744B90"/>
    <w:rsid w:val="00746EA2"/>
    <w:rsid w:val="00750F12"/>
    <w:rsid w:val="0075115A"/>
    <w:rsid w:val="00752DD5"/>
    <w:rsid w:val="00752FC4"/>
    <w:rsid w:val="00753081"/>
    <w:rsid w:val="00753D47"/>
    <w:rsid w:val="00754150"/>
    <w:rsid w:val="00754F26"/>
    <w:rsid w:val="00755992"/>
    <w:rsid w:val="00756B4C"/>
    <w:rsid w:val="00757C0B"/>
    <w:rsid w:val="0076037C"/>
    <w:rsid w:val="00762C01"/>
    <w:rsid w:val="0076398F"/>
    <w:rsid w:val="0076467F"/>
    <w:rsid w:val="00764880"/>
    <w:rsid w:val="00765059"/>
    <w:rsid w:val="00767468"/>
    <w:rsid w:val="00767B3B"/>
    <w:rsid w:val="00770F45"/>
    <w:rsid w:val="0077112B"/>
    <w:rsid w:val="00771978"/>
    <w:rsid w:val="00773810"/>
    <w:rsid w:val="00775F02"/>
    <w:rsid w:val="00780B83"/>
    <w:rsid w:val="00780EBE"/>
    <w:rsid w:val="00781708"/>
    <w:rsid w:val="007830E4"/>
    <w:rsid w:val="00783341"/>
    <w:rsid w:val="00784A99"/>
    <w:rsid w:val="0078552D"/>
    <w:rsid w:val="00785EDB"/>
    <w:rsid w:val="0079282D"/>
    <w:rsid w:val="00794D86"/>
    <w:rsid w:val="00796BCB"/>
    <w:rsid w:val="00797064"/>
    <w:rsid w:val="007A244B"/>
    <w:rsid w:val="007A4536"/>
    <w:rsid w:val="007A6624"/>
    <w:rsid w:val="007A6DB7"/>
    <w:rsid w:val="007A7AF5"/>
    <w:rsid w:val="007B009B"/>
    <w:rsid w:val="007B0202"/>
    <w:rsid w:val="007B0275"/>
    <w:rsid w:val="007B0548"/>
    <w:rsid w:val="007B0D44"/>
    <w:rsid w:val="007B114C"/>
    <w:rsid w:val="007B1F50"/>
    <w:rsid w:val="007B2F25"/>
    <w:rsid w:val="007B34A6"/>
    <w:rsid w:val="007B3EA3"/>
    <w:rsid w:val="007B40C6"/>
    <w:rsid w:val="007B58FF"/>
    <w:rsid w:val="007C0414"/>
    <w:rsid w:val="007C0CE3"/>
    <w:rsid w:val="007C0E8E"/>
    <w:rsid w:val="007C10DE"/>
    <w:rsid w:val="007C1575"/>
    <w:rsid w:val="007C32C5"/>
    <w:rsid w:val="007C36CA"/>
    <w:rsid w:val="007C3AD9"/>
    <w:rsid w:val="007C4514"/>
    <w:rsid w:val="007C535D"/>
    <w:rsid w:val="007C58A2"/>
    <w:rsid w:val="007C6BAE"/>
    <w:rsid w:val="007C7B7E"/>
    <w:rsid w:val="007D0475"/>
    <w:rsid w:val="007D0AD8"/>
    <w:rsid w:val="007D1EE7"/>
    <w:rsid w:val="007D1FCD"/>
    <w:rsid w:val="007D451B"/>
    <w:rsid w:val="007D469A"/>
    <w:rsid w:val="007D588F"/>
    <w:rsid w:val="007D6444"/>
    <w:rsid w:val="007D7E62"/>
    <w:rsid w:val="007E036A"/>
    <w:rsid w:val="007E036B"/>
    <w:rsid w:val="007E0F8D"/>
    <w:rsid w:val="007E2147"/>
    <w:rsid w:val="007E3558"/>
    <w:rsid w:val="007E637A"/>
    <w:rsid w:val="007E64CA"/>
    <w:rsid w:val="007E6611"/>
    <w:rsid w:val="007E7094"/>
    <w:rsid w:val="007E7ABB"/>
    <w:rsid w:val="007E7FB6"/>
    <w:rsid w:val="007F0013"/>
    <w:rsid w:val="007F0339"/>
    <w:rsid w:val="007F1456"/>
    <w:rsid w:val="007F26B6"/>
    <w:rsid w:val="007F3D09"/>
    <w:rsid w:val="007F40C0"/>
    <w:rsid w:val="007F4DC4"/>
    <w:rsid w:val="007F57C8"/>
    <w:rsid w:val="007F58D0"/>
    <w:rsid w:val="00806137"/>
    <w:rsid w:val="008100DD"/>
    <w:rsid w:val="008104B0"/>
    <w:rsid w:val="00810891"/>
    <w:rsid w:val="00811134"/>
    <w:rsid w:val="00811561"/>
    <w:rsid w:val="00811D53"/>
    <w:rsid w:val="0081283A"/>
    <w:rsid w:val="0081295F"/>
    <w:rsid w:val="0081306A"/>
    <w:rsid w:val="00814DC4"/>
    <w:rsid w:val="008203E6"/>
    <w:rsid w:val="008212E9"/>
    <w:rsid w:val="0082384D"/>
    <w:rsid w:val="008271E9"/>
    <w:rsid w:val="00827F51"/>
    <w:rsid w:val="00830D0E"/>
    <w:rsid w:val="0083117D"/>
    <w:rsid w:val="00832EBD"/>
    <w:rsid w:val="008334A7"/>
    <w:rsid w:val="00836100"/>
    <w:rsid w:val="00836A49"/>
    <w:rsid w:val="00836A6A"/>
    <w:rsid w:val="008412D4"/>
    <w:rsid w:val="00842BA8"/>
    <w:rsid w:val="00845038"/>
    <w:rsid w:val="00845DB7"/>
    <w:rsid w:val="00846D7F"/>
    <w:rsid w:val="00850C2E"/>
    <w:rsid w:val="00850C43"/>
    <w:rsid w:val="00851E7B"/>
    <w:rsid w:val="0085231B"/>
    <w:rsid w:val="00855BE6"/>
    <w:rsid w:val="008566C4"/>
    <w:rsid w:val="008570CA"/>
    <w:rsid w:val="00860EBF"/>
    <w:rsid w:val="00861065"/>
    <w:rsid w:val="0086231F"/>
    <w:rsid w:val="00866887"/>
    <w:rsid w:val="00866C9E"/>
    <w:rsid w:val="0087000D"/>
    <w:rsid w:val="00870624"/>
    <w:rsid w:val="008706C2"/>
    <w:rsid w:val="00871102"/>
    <w:rsid w:val="00872494"/>
    <w:rsid w:val="00874085"/>
    <w:rsid w:val="008745F4"/>
    <w:rsid w:val="00875195"/>
    <w:rsid w:val="008767A7"/>
    <w:rsid w:val="00880C35"/>
    <w:rsid w:val="00881BE2"/>
    <w:rsid w:val="0088388E"/>
    <w:rsid w:val="008839FE"/>
    <w:rsid w:val="008849B7"/>
    <w:rsid w:val="00884BC9"/>
    <w:rsid w:val="008863C0"/>
    <w:rsid w:val="0088726D"/>
    <w:rsid w:val="00891B17"/>
    <w:rsid w:val="00892828"/>
    <w:rsid w:val="00892BDC"/>
    <w:rsid w:val="00894295"/>
    <w:rsid w:val="00897954"/>
    <w:rsid w:val="008A08A0"/>
    <w:rsid w:val="008A0B68"/>
    <w:rsid w:val="008A13F4"/>
    <w:rsid w:val="008A3FB7"/>
    <w:rsid w:val="008A49C6"/>
    <w:rsid w:val="008B1E60"/>
    <w:rsid w:val="008B23C8"/>
    <w:rsid w:val="008B44A8"/>
    <w:rsid w:val="008B67D6"/>
    <w:rsid w:val="008B7E2D"/>
    <w:rsid w:val="008B7E7E"/>
    <w:rsid w:val="008C1543"/>
    <w:rsid w:val="008C1BE1"/>
    <w:rsid w:val="008C1EAF"/>
    <w:rsid w:val="008C213B"/>
    <w:rsid w:val="008C311B"/>
    <w:rsid w:val="008C33FA"/>
    <w:rsid w:val="008C3C24"/>
    <w:rsid w:val="008C42F6"/>
    <w:rsid w:val="008C681F"/>
    <w:rsid w:val="008D2B27"/>
    <w:rsid w:val="008D5461"/>
    <w:rsid w:val="008E03DC"/>
    <w:rsid w:val="008E0AD7"/>
    <w:rsid w:val="008E0CB1"/>
    <w:rsid w:val="008E0E17"/>
    <w:rsid w:val="008E0EED"/>
    <w:rsid w:val="008E149F"/>
    <w:rsid w:val="008E20EE"/>
    <w:rsid w:val="008E20FE"/>
    <w:rsid w:val="008E363D"/>
    <w:rsid w:val="008E3950"/>
    <w:rsid w:val="008F2886"/>
    <w:rsid w:val="008F38A0"/>
    <w:rsid w:val="008F49CF"/>
    <w:rsid w:val="008F4A1C"/>
    <w:rsid w:val="008F5187"/>
    <w:rsid w:val="008F6438"/>
    <w:rsid w:val="008F7930"/>
    <w:rsid w:val="008F7F05"/>
    <w:rsid w:val="00900AE1"/>
    <w:rsid w:val="0090153F"/>
    <w:rsid w:val="00901830"/>
    <w:rsid w:val="00901ADE"/>
    <w:rsid w:val="009029EC"/>
    <w:rsid w:val="009032C7"/>
    <w:rsid w:val="00903B54"/>
    <w:rsid w:val="00904CC7"/>
    <w:rsid w:val="0090636C"/>
    <w:rsid w:val="00907513"/>
    <w:rsid w:val="00907F94"/>
    <w:rsid w:val="00912716"/>
    <w:rsid w:val="0091325A"/>
    <w:rsid w:val="009133F3"/>
    <w:rsid w:val="00914128"/>
    <w:rsid w:val="00915DAF"/>
    <w:rsid w:val="00916349"/>
    <w:rsid w:val="00920630"/>
    <w:rsid w:val="009224AB"/>
    <w:rsid w:val="009224E3"/>
    <w:rsid w:val="00923E30"/>
    <w:rsid w:val="0092418D"/>
    <w:rsid w:val="00924198"/>
    <w:rsid w:val="00924549"/>
    <w:rsid w:val="009249CF"/>
    <w:rsid w:val="00925C91"/>
    <w:rsid w:val="00925FEE"/>
    <w:rsid w:val="00926CC5"/>
    <w:rsid w:val="00932142"/>
    <w:rsid w:val="00932B4C"/>
    <w:rsid w:val="00932D27"/>
    <w:rsid w:val="009351D6"/>
    <w:rsid w:val="00935A57"/>
    <w:rsid w:val="0094035B"/>
    <w:rsid w:val="009417D3"/>
    <w:rsid w:val="00941B7F"/>
    <w:rsid w:val="00941BCD"/>
    <w:rsid w:val="00942752"/>
    <w:rsid w:val="0094323C"/>
    <w:rsid w:val="009442C1"/>
    <w:rsid w:val="0094475B"/>
    <w:rsid w:val="009447BA"/>
    <w:rsid w:val="00945B10"/>
    <w:rsid w:val="00954601"/>
    <w:rsid w:val="00954AEE"/>
    <w:rsid w:val="0095598F"/>
    <w:rsid w:val="0096073B"/>
    <w:rsid w:val="00963931"/>
    <w:rsid w:val="00965244"/>
    <w:rsid w:val="00966746"/>
    <w:rsid w:val="0096680D"/>
    <w:rsid w:val="00966BE5"/>
    <w:rsid w:val="00966EF6"/>
    <w:rsid w:val="00967363"/>
    <w:rsid w:val="00970250"/>
    <w:rsid w:val="00974F14"/>
    <w:rsid w:val="00982A25"/>
    <w:rsid w:val="00982D35"/>
    <w:rsid w:val="00983464"/>
    <w:rsid w:val="00983555"/>
    <w:rsid w:val="00983894"/>
    <w:rsid w:val="00984077"/>
    <w:rsid w:val="009854A5"/>
    <w:rsid w:val="009879EB"/>
    <w:rsid w:val="00991152"/>
    <w:rsid w:val="009936A4"/>
    <w:rsid w:val="009954CF"/>
    <w:rsid w:val="00995C36"/>
    <w:rsid w:val="00995D21"/>
    <w:rsid w:val="009975C7"/>
    <w:rsid w:val="009A1CD1"/>
    <w:rsid w:val="009A210E"/>
    <w:rsid w:val="009A2C8C"/>
    <w:rsid w:val="009A3BD1"/>
    <w:rsid w:val="009A5044"/>
    <w:rsid w:val="009B035C"/>
    <w:rsid w:val="009B04EB"/>
    <w:rsid w:val="009B1016"/>
    <w:rsid w:val="009B16F5"/>
    <w:rsid w:val="009B185D"/>
    <w:rsid w:val="009B22FC"/>
    <w:rsid w:val="009B2956"/>
    <w:rsid w:val="009B2F33"/>
    <w:rsid w:val="009B3AAC"/>
    <w:rsid w:val="009B3D2A"/>
    <w:rsid w:val="009B4E73"/>
    <w:rsid w:val="009B6A15"/>
    <w:rsid w:val="009B759E"/>
    <w:rsid w:val="009C08C4"/>
    <w:rsid w:val="009C1321"/>
    <w:rsid w:val="009C1684"/>
    <w:rsid w:val="009C21B6"/>
    <w:rsid w:val="009C5F95"/>
    <w:rsid w:val="009C664E"/>
    <w:rsid w:val="009D5E83"/>
    <w:rsid w:val="009D667E"/>
    <w:rsid w:val="009D7AF2"/>
    <w:rsid w:val="009E3A71"/>
    <w:rsid w:val="009E6B44"/>
    <w:rsid w:val="009F07B1"/>
    <w:rsid w:val="009F7C4A"/>
    <w:rsid w:val="00A008F9"/>
    <w:rsid w:val="00A01ACB"/>
    <w:rsid w:val="00A03328"/>
    <w:rsid w:val="00A0351B"/>
    <w:rsid w:val="00A04DE1"/>
    <w:rsid w:val="00A057AE"/>
    <w:rsid w:val="00A06E86"/>
    <w:rsid w:val="00A07356"/>
    <w:rsid w:val="00A079AD"/>
    <w:rsid w:val="00A1057D"/>
    <w:rsid w:val="00A11039"/>
    <w:rsid w:val="00A11243"/>
    <w:rsid w:val="00A133CA"/>
    <w:rsid w:val="00A136DA"/>
    <w:rsid w:val="00A15562"/>
    <w:rsid w:val="00A1608E"/>
    <w:rsid w:val="00A161F7"/>
    <w:rsid w:val="00A20BAB"/>
    <w:rsid w:val="00A21256"/>
    <w:rsid w:val="00A2189A"/>
    <w:rsid w:val="00A25274"/>
    <w:rsid w:val="00A25C9E"/>
    <w:rsid w:val="00A26141"/>
    <w:rsid w:val="00A273B3"/>
    <w:rsid w:val="00A277F1"/>
    <w:rsid w:val="00A309B2"/>
    <w:rsid w:val="00A31811"/>
    <w:rsid w:val="00A33DB7"/>
    <w:rsid w:val="00A35973"/>
    <w:rsid w:val="00A37650"/>
    <w:rsid w:val="00A40FEC"/>
    <w:rsid w:val="00A411BF"/>
    <w:rsid w:val="00A424F7"/>
    <w:rsid w:val="00A449FE"/>
    <w:rsid w:val="00A450B0"/>
    <w:rsid w:val="00A532AD"/>
    <w:rsid w:val="00A551F6"/>
    <w:rsid w:val="00A554E4"/>
    <w:rsid w:val="00A5681A"/>
    <w:rsid w:val="00A56DD5"/>
    <w:rsid w:val="00A6011F"/>
    <w:rsid w:val="00A6027F"/>
    <w:rsid w:val="00A60952"/>
    <w:rsid w:val="00A61135"/>
    <w:rsid w:val="00A62CF7"/>
    <w:rsid w:val="00A65EF4"/>
    <w:rsid w:val="00A66B6C"/>
    <w:rsid w:val="00A71313"/>
    <w:rsid w:val="00A71BFA"/>
    <w:rsid w:val="00A71F48"/>
    <w:rsid w:val="00A72169"/>
    <w:rsid w:val="00A7253F"/>
    <w:rsid w:val="00A73470"/>
    <w:rsid w:val="00A7362C"/>
    <w:rsid w:val="00A73F20"/>
    <w:rsid w:val="00A75532"/>
    <w:rsid w:val="00A757B7"/>
    <w:rsid w:val="00A76C1F"/>
    <w:rsid w:val="00A77442"/>
    <w:rsid w:val="00A7790E"/>
    <w:rsid w:val="00A8165E"/>
    <w:rsid w:val="00A83F76"/>
    <w:rsid w:val="00A84FF9"/>
    <w:rsid w:val="00A863A9"/>
    <w:rsid w:val="00A90498"/>
    <w:rsid w:val="00A9060C"/>
    <w:rsid w:val="00A90BB1"/>
    <w:rsid w:val="00A919B7"/>
    <w:rsid w:val="00A92162"/>
    <w:rsid w:val="00A9233C"/>
    <w:rsid w:val="00A92419"/>
    <w:rsid w:val="00A928A1"/>
    <w:rsid w:val="00A92EC4"/>
    <w:rsid w:val="00A94744"/>
    <w:rsid w:val="00A94AE4"/>
    <w:rsid w:val="00A95215"/>
    <w:rsid w:val="00A97935"/>
    <w:rsid w:val="00A97DAC"/>
    <w:rsid w:val="00AA190F"/>
    <w:rsid w:val="00AA312C"/>
    <w:rsid w:val="00AA5382"/>
    <w:rsid w:val="00AA5CF9"/>
    <w:rsid w:val="00AB182B"/>
    <w:rsid w:val="00AB24AC"/>
    <w:rsid w:val="00AB3350"/>
    <w:rsid w:val="00AB36AA"/>
    <w:rsid w:val="00AB4D60"/>
    <w:rsid w:val="00AB518F"/>
    <w:rsid w:val="00AB5B09"/>
    <w:rsid w:val="00AB6EE6"/>
    <w:rsid w:val="00AC1CC1"/>
    <w:rsid w:val="00AC4318"/>
    <w:rsid w:val="00AC474C"/>
    <w:rsid w:val="00AC63D6"/>
    <w:rsid w:val="00AC66BF"/>
    <w:rsid w:val="00AD68D9"/>
    <w:rsid w:val="00AD7006"/>
    <w:rsid w:val="00AD74E9"/>
    <w:rsid w:val="00AD791A"/>
    <w:rsid w:val="00AE0D18"/>
    <w:rsid w:val="00AE1F40"/>
    <w:rsid w:val="00AE2169"/>
    <w:rsid w:val="00AE3CE2"/>
    <w:rsid w:val="00AE3E77"/>
    <w:rsid w:val="00AE4A2B"/>
    <w:rsid w:val="00AE6003"/>
    <w:rsid w:val="00AE60F5"/>
    <w:rsid w:val="00AF0BC0"/>
    <w:rsid w:val="00AF5656"/>
    <w:rsid w:val="00AF6553"/>
    <w:rsid w:val="00AF6FCE"/>
    <w:rsid w:val="00AF73F7"/>
    <w:rsid w:val="00B009AC"/>
    <w:rsid w:val="00B01B56"/>
    <w:rsid w:val="00B01F9D"/>
    <w:rsid w:val="00B02D2A"/>
    <w:rsid w:val="00B03DEC"/>
    <w:rsid w:val="00B04200"/>
    <w:rsid w:val="00B049A3"/>
    <w:rsid w:val="00B051D5"/>
    <w:rsid w:val="00B0681A"/>
    <w:rsid w:val="00B068C2"/>
    <w:rsid w:val="00B06B61"/>
    <w:rsid w:val="00B135E9"/>
    <w:rsid w:val="00B14D6D"/>
    <w:rsid w:val="00B154DA"/>
    <w:rsid w:val="00B15FAE"/>
    <w:rsid w:val="00B17600"/>
    <w:rsid w:val="00B2198A"/>
    <w:rsid w:val="00B2771E"/>
    <w:rsid w:val="00B333E7"/>
    <w:rsid w:val="00B34F6A"/>
    <w:rsid w:val="00B4033C"/>
    <w:rsid w:val="00B40453"/>
    <w:rsid w:val="00B42AF4"/>
    <w:rsid w:val="00B42E61"/>
    <w:rsid w:val="00B44685"/>
    <w:rsid w:val="00B4533B"/>
    <w:rsid w:val="00B477E8"/>
    <w:rsid w:val="00B52A29"/>
    <w:rsid w:val="00B52ABB"/>
    <w:rsid w:val="00B5371F"/>
    <w:rsid w:val="00B538F5"/>
    <w:rsid w:val="00B55072"/>
    <w:rsid w:val="00B57838"/>
    <w:rsid w:val="00B60511"/>
    <w:rsid w:val="00B617C3"/>
    <w:rsid w:val="00B61D8E"/>
    <w:rsid w:val="00B6453E"/>
    <w:rsid w:val="00B65932"/>
    <w:rsid w:val="00B65D0E"/>
    <w:rsid w:val="00B66FC2"/>
    <w:rsid w:val="00B67D11"/>
    <w:rsid w:val="00B703DC"/>
    <w:rsid w:val="00B70CAA"/>
    <w:rsid w:val="00B71167"/>
    <w:rsid w:val="00B7287C"/>
    <w:rsid w:val="00B739A5"/>
    <w:rsid w:val="00B7474E"/>
    <w:rsid w:val="00B802AC"/>
    <w:rsid w:val="00B81267"/>
    <w:rsid w:val="00B8165A"/>
    <w:rsid w:val="00B81EA0"/>
    <w:rsid w:val="00B84E99"/>
    <w:rsid w:val="00B8645A"/>
    <w:rsid w:val="00B87648"/>
    <w:rsid w:val="00B87C4B"/>
    <w:rsid w:val="00B87DF3"/>
    <w:rsid w:val="00B909B3"/>
    <w:rsid w:val="00B93431"/>
    <w:rsid w:val="00B96401"/>
    <w:rsid w:val="00B964AC"/>
    <w:rsid w:val="00BA0B9B"/>
    <w:rsid w:val="00BA1FA8"/>
    <w:rsid w:val="00BA291C"/>
    <w:rsid w:val="00BA2BC7"/>
    <w:rsid w:val="00BA368B"/>
    <w:rsid w:val="00BA3CF9"/>
    <w:rsid w:val="00BA475E"/>
    <w:rsid w:val="00BA5A6F"/>
    <w:rsid w:val="00BB1A54"/>
    <w:rsid w:val="00BB4B21"/>
    <w:rsid w:val="00BB6705"/>
    <w:rsid w:val="00BB722B"/>
    <w:rsid w:val="00BB7D42"/>
    <w:rsid w:val="00BC0CA9"/>
    <w:rsid w:val="00BC2173"/>
    <w:rsid w:val="00BC323D"/>
    <w:rsid w:val="00BC3ACD"/>
    <w:rsid w:val="00BC5229"/>
    <w:rsid w:val="00BC7A93"/>
    <w:rsid w:val="00BD0204"/>
    <w:rsid w:val="00BD42AB"/>
    <w:rsid w:val="00BD7A82"/>
    <w:rsid w:val="00BD7F41"/>
    <w:rsid w:val="00BE002F"/>
    <w:rsid w:val="00BE0DCD"/>
    <w:rsid w:val="00BE18BF"/>
    <w:rsid w:val="00BE20B2"/>
    <w:rsid w:val="00BE223F"/>
    <w:rsid w:val="00BE340E"/>
    <w:rsid w:val="00BE3EB4"/>
    <w:rsid w:val="00BE53BA"/>
    <w:rsid w:val="00BE59B8"/>
    <w:rsid w:val="00BE6BAF"/>
    <w:rsid w:val="00BE7FAB"/>
    <w:rsid w:val="00BF06D7"/>
    <w:rsid w:val="00BF40A2"/>
    <w:rsid w:val="00BF4708"/>
    <w:rsid w:val="00BF5E5D"/>
    <w:rsid w:val="00BF6FE1"/>
    <w:rsid w:val="00BF7888"/>
    <w:rsid w:val="00C00A8A"/>
    <w:rsid w:val="00C00D5B"/>
    <w:rsid w:val="00C027F9"/>
    <w:rsid w:val="00C0400A"/>
    <w:rsid w:val="00C04DD4"/>
    <w:rsid w:val="00C116DC"/>
    <w:rsid w:val="00C141C6"/>
    <w:rsid w:val="00C14BC3"/>
    <w:rsid w:val="00C150A1"/>
    <w:rsid w:val="00C155FF"/>
    <w:rsid w:val="00C17440"/>
    <w:rsid w:val="00C20611"/>
    <w:rsid w:val="00C20654"/>
    <w:rsid w:val="00C20C01"/>
    <w:rsid w:val="00C248F7"/>
    <w:rsid w:val="00C24C47"/>
    <w:rsid w:val="00C25317"/>
    <w:rsid w:val="00C25676"/>
    <w:rsid w:val="00C263C5"/>
    <w:rsid w:val="00C264B6"/>
    <w:rsid w:val="00C27899"/>
    <w:rsid w:val="00C3480E"/>
    <w:rsid w:val="00C36EFB"/>
    <w:rsid w:val="00C41DA5"/>
    <w:rsid w:val="00C4274F"/>
    <w:rsid w:val="00C44549"/>
    <w:rsid w:val="00C503B2"/>
    <w:rsid w:val="00C5091E"/>
    <w:rsid w:val="00C50DC5"/>
    <w:rsid w:val="00C525B8"/>
    <w:rsid w:val="00C527F5"/>
    <w:rsid w:val="00C53868"/>
    <w:rsid w:val="00C53AB6"/>
    <w:rsid w:val="00C53EF7"/>
    <w:rsid w:val="00C54A0A"/>
    <w:rsid w:val="00C54EA2"/>
    <w:rsid w:val="00C63228"/>
    <w:rsid w:val="00C6371D"/>
    <w:rsid w:val="00C7003F"/>
    <w:rsid w:val="00C70DE4"/>
    <w:rsid w:val="00C716F9"/>
    <w:rsid w:val="00C732A9"/>
    <w:rsid w:val="00C74BA8"/>
    <w:rsid w:val="00C74D97"/>
    <w:rsid w:val="00C75A16"/>
    <w:rsid w:val="00C75EC9"/>
    <w:rsid w:val="00C80267"/>
    <w:rsid w:val="00C808A3"/>
    <w:rsid w:val="00C80C63"/>
    <w:rsid w:val="00C82A85"/>
    <w:rsid w:val="00C82B82"/>
    <w:rsid w:val="00C82C3A"/>
    <w:rsid w:val="00C8569E"/>
    <w:rsid w:val="00C871A6"/>
    <w:rsid w:val="00C87E82"/>
    <w:rsid w:val="00C90137"/>
    <w:rsid w:val="00C921A8"/>
    <w:rsid w:val="00C926F6"/>
    <w:rsid w:val="00C9277E"/>
    <w:rsid w:val="00C92A2A"/>
    <w:rsid w:val="00C95714"/>
    <w:rsid w:val="00CA14B3"/>
    <w:rsid w:val="00CA733A"/>
    <w:rsid w:val="00CA7C02"/>
    <w:rsid w:val="00CB01A5"/>
    <w:rsid w:val="00CB1F33"/>
    <w:rsid w:val="00CB2C10"/>
    <w:rsid w:val="00CB4437"/>
    <w:rsid w:val="00CB4788"/>
    <w:rsid w:val="00CB5D9C"/>
    <w:rsid w:val="00CB6EAA"/>
    <w:rsid w:val="00CB7247"/>
    <w:rsid w:val="00CB7C42"/>
    <w:rsid w:val="00CC2808"/>
    <w:rsid w:val="00CC7354"/>
    <w:rsid w:val="00CD08DB"/>
    <w:rsid w:val="00CD0FA8"/>
    <w:rsid w:val="00CD196F"/>
    <w:rsid w:val="00CD221F"/>
    <w:rsid w:val="00CD26DB"/>
    <w:rsid w:val="00CD33BA"/>
    <w:rsid w:val="00CD3824"/>
    <w:rsid w:val="00CD46CC"/>
    <w:rsid w:val="00CD5C5C"/>
    <w:rsid w:val="00CD68BC"/>
    <w:rsid w:val="00CD6FBD"/>
    <w:rsid w:val="00CE064B"/>
    <w:rsid w:val="00CE08C1"/>
    <w:rsid w:val="00CE21CE"/>
    <w:rsid w:val="00CE277A"/>
    <w:rsid w:val="00CE374E"/>
    <w:rsid w:val="00CE39E8"/>
    <w:rsid w:val="00CE4FCD"/>
    <w:rsid w:val="00CE5153"/>
    <w:rsid w:val="00CE729D"/>
    <w:rsid w:val="00CE75E9"/>
    <w:rsid w:val="00CF2A11"/>
    <w:rsid w:val="00CF4459"/>
    <w:rsid w:val="00CF5A33"/>
    <w:rsid w:val="00CF6187"/>
    <w:rsid w:val="00CF703A"/>
    <w:rsid w:val="00D01017"/>
    <w:rsid w:val="00D039C9"/>
    <w:rsid w:val="00D061E8"/>
    <w:rsid w:val="00D07569"/>
    <w:rsid w:val="00D1092E"/>
    <w:rsid w:val="00D130C1"/>
    <w:rsid w:val="00D141FB"/>
    <w:rsid w:val="00D15479"/>
    <w:rsid w:val="00D16999"/>
    <w:rsid w:val="00D1732A"/>
    <w:rsid w:val="00D17A2B"/>
    <w:rsid w:val="00D2020E"/>
    <w:rsid w:val="00D20D31"/>
    <w:rsid w:val="00D21351"/>
    <w:rsid w:val="00D22464"/>
    <w:rsid w:val="00D2273D"/>
    <w:rsid w:val="00D24ACD"/>
    <w:rsid w:val="00D30158"/>
    <w:rsid w:val="00D320E4"/>
    <w:rsid w:val="00D3487B"/>
    <w:rsid w:val="00D35AC0"/>
    <w:rsid w:val="00D364B9"/>
    <w:rsid w:val="00D36CCE"/>
    <w:rsid w:val="00D40580"/>
    <w:rsid w:val="00D41961"/>
    <w:rsid w:val="00D41BE9"/>
    <w:rsid w:val="00D42999"/>
    <w:rsid w:val="00D439FC"/>
    <w:rsid w:val="00D44973"/>
    <w:rsid w:val="00D459F1"/>
    <w:rsid w:val="00D46247"/>
    <w:rsid w:val="00D47736"/>
    <w:rsid w:val="00D50190"/>
    <w:rsid w:val="00D51DC6"/>
    <w:rsid w:val="00D52C89"/>
    <w:rsid w:val="00D53F37"/>
    <w:rsid w:val="00D55786"/>
    <w:rsid w:val="00D55868"/>
    <w:rsid w:val="00D55E13"/>
    <w:rsid w:val="00D65A12"/>
    <w:rsid w:val="00D669B1"/>
    <w:rsid w:val="00D67C2E"/>
    <w:rsid w:val="00D67E75"/>
    <w:rsid w:val="00D71823"/>
    <w:rsid w:val="00D73B49"/>
    <w:rsid w:val="00D74261"/>
    <w:rsid w:val="00D74550"/>
    <w:rsid w:val="00D75D4C"/>
    <w:rsid w:val="00D76B6A"/>
    <w:rsid w:val="00D80B1E"/>
    <w:rsid w:val="00D80DC0"/>
    <w:rsid w:val="00D8150A"/>
    <w:rsid w:val="00D81BF8"/>
    <w:rsid w:val="00D8207B"/>
    <w:rsid w:val="00D82C6C"/>
    <w:rsid w:val="00D82F34"/>
    <w:rsid w:val="00D833B2"/>
    <w:rsid w:val="00D850B7"/>
    <w:rsid w:val="00D86A52"/>
    <w:rsid w:val="00D90B32"/>
    <w:rsid w:val="00D9380E"/>
    <w:rsid w:val="00D94575"/>
    <w:rsid w:val="00D94B20"/>
    <w:rsid w:val="00D94E94"/>
    <w:rsid w:val="00D94FAE"/>
    <w:rsid w:val="00D95451"/>
    <w:rsid w:val="00D95905"/>
    <w:rsid w:val="00D9632B"/>
    <w:rsid w:val="00D9756E"/>
    <w:rsid w:val="00DA15FD"/>
    <w:rsid w:val="00DA486D"/>
    <w:rsid w:val="00DA5F38"/>
    <w:rsid w:val="00DA7761"/>
    <w:rsid w:val="00DB073E"/>
    <w:rsid w:val="00DB21F4"/>
    <w:rsid w:val="00DB2AB9"/>
    <w:rsid w:val="00DB2E04"/>
    <w:rsid w:val="00DB33D6"/>
    <w:rsid w:val="00DB46F7"/>
    <w:rsid w:val="00DB49A5"/>
    <w:rsid w:val="00DB5459"/>
    <w:rsid w:val="00DB6308"/>
    <w:rsid w:val="00DB6BFE"/>
    <w:rsid w:val="00DB7160"/>
    <w:rsid w:val="00DB7285"/>
    <w:rsid w:val="00DC04CF"/>
    <w:rsid w:val="00DC0C56"/>
    <w:rsid w:val="00DC1B61"/>
    <w:rsid w:val="00DC1BBD"/>
    <w:rsid w:val="00DC28EC"/>
    <w:rsid w:val="00DC2ED2"/>
    <w:rsid w:val="00DC38C9"/>
    <w:rsid w:val="00DC4680"/>
    <w:rsid w:val="00DC49AB"/>
    <w:rsid w:val="00DC4A02"/>
    <w:rsid w:val="00DC4F58"/>
    <w:rsid w:val="00DC6EF3"/>
    <w:rsid w:val="00DD0B9B"/>
    <w:rsid w:val="00DD6AF7"/>
    <w:rsid w:val="00DE09BB"/>
    <w:rsid w:val="00DE1E8F"/>
    <w:rsid w:val="00DE32BC"/>
    <w:rsid w:val="00DE3DBF"/>
    <w:rsid w:val="00DE52BC"/>
    <w:rsid w:val="00DE5E0F"/>
    <w:rsid w:val="00DE6352"/>
    <w:rsid w:val="00DF09CD"/>
    <w:rsid w:val="00DF2A40"/>
    <w:rsid w:val="00DF4C3E"/>
    <w:rsid w:val="00DF5CB5"/>
    <w:rsid w:val="00E00991"/>
    <w:rsid w:val="00E02991"/>
    <w:rsid w:val="00E03697"/>
    <w:rsid w:val="00E03F99"/>
    <w:rsid w:val="00E05908"/>
    <w:rsid w:val="00E061DB"/>
    <w:rsid w:val="00E10170"/>
    <w:rsid w:val="00E11643"/>
    <w:rsid w:val="00E13370"/>
    <w:rsid w:val="00E167CB"/>
    <w:rsid w:val="00E167EA"/>
    <w:rsid w:val="00E16DC6"/>
    <w:rsid w:val="00E17663"/>
    <w:rsid w:val="00E17869"/>
    <w:rsid w:val="00E21C1A"/>
    <w:rsid w:val="00E30066"/>
    <w:rsid w:val="00E32DF5"/>
    <w:rsid w:val="00E337B8"/>
    <w:rsid w:val="00E3505D"/>
    <w:rsid w:val="00E36110"/>
    <w:rsid w:val="00E36C25"/>
    <w:rsid w:val="00E3726A"/>
    <w:rsid w:val="00E40EF1"/>
    <w:rsid w:val="00E427B1"/>
    <w:rsid w:val="00E436AF"/>
    <w:rsid w:val="00E4414D"/>
    <w:rsid w:val="00E44801"/>
    <w:rsid w:val="00E4642F"/>
    <w:rsid w:val="00E466B6"/>
    <w:rsid w:val="00E46B68"/>
    <w:rsid w:val="00E47264"/>
    <w:rsid w:val="00E47315"/>
    <w:rsid w:val="00E544DD"/>
    <w:rsid w:val="00E560A1"/>
    <w:rsid w:val="00E570F2"/>
    <w:rsid w:val="00E57990"/>
    <w:rsid w:val="00E57A0A"/>
    <w:rsid w:val="00E60A3C"/>
    <w:rsid w:val="00E611EB"/>
    <w:rsid w:val="00E617E8"/>
    <w:rsid w:val="00E641B1"/>
    <w:rsid w:val="00E646FF"/>
    <w:rsid w:val="00E665A3"/>
    <w:rsid w:val="00E66797"/>
    <w:rsid w:val="00E66902"/>
    <w:rsid w:val="00E70092"/>
    <w:rsid w:val="00E70367"/>
    <w:rsid w:val="00E71D10"/>
    <w:rsid w:val="00E7297B"/>
    <w:rsid w:val="00E72AAB"/>
    <w:rsid w:val="00E730A3"/>
    <w:rsid w:val="00E73BC3"/>
    <w:rsid w:val="00E73C24"/>
    <w:rsid w:val="00E7441A"/>
    <w:rsid w:val="00E76816"/>
    <w:rsid w:val="00E82D16"/>
    <w:rsid w:val="00E847A5"/>
    <w:rsid w:val="00E85830"/>
    <w:rsid w:val="00E85DB4"/>
    <w:rsid w:val="00E866FF"/>
    <w:rsid w:val="00E878F0"/>
    <w:rsid w:val="00E87AC1"/>
    <w:rsid w:val="00E87EEA"/>
    <w:rsid w:val="00E92339"/>
    <w:rsid w:val="00E9501B"/>
    <w:rsid w:val="00E97818"/>
    <w:rsid w:val="00EA1B5E"/>
    <w:rsid w:val="00EA1DE1"/>
    <w:rsid w:val="00EA693D"/>
    <w:rsid w:val="00EB0648"/>
    <w:rsid w:val="00EB0AEC"/>
    <w:rsid w:val="00EB0BA9"/>
    <w:rsid w:val="00EB158D"/>
    <w:rsid w:val="00EB4001"/>
    <w:rsid w:val="00EB475D"/>
    <w:rsid w:val="00EB50E5"/>
    <w:rsid w:val="00EB530B"/>
    <w:rsid w:val="00EB55A1"/>
    <w:rsid w:val="00EB639B"/>
    <w:rsid w:val="00EB6ED5"/>
    <w:rsid w:val="00EC0A55"/>
    <w:rsid w:val="00EC2F83"/>
    <w:rsid w:val="00EC4B0F"/>
    <w:rsid w:val="00EC4C89"/>
    <w:rsid w:val="00ED51CD"/>
    <w:rsid w:val="00ED5C03"/>
    <w:rsid w:val="00ED6734"/>
    <w:rsid w:val="00ED6810"/>
    <w:rsid w:val="00EE0748"/>
    <w:rsid w:val="00EE1DD6"/>
    <w:rsid w:val="00EE35F7"/>
    <w:rsid w:val="00EE3B66"/>
    <w:rsid w:val="00EE3D56"/>
    <w:rsid w:val="00EE3DEB"/>
    <w:rsid w:val="00EE4C4D"/>
    <w:rsid w:val="00EE4CEB"/>
    <w:rsid w:val="00EF000F"/>
    <w:rsid w:val="00EF21B2"/>
    <w:rsid w:val="00EF2F6E"/>
    <w:rsid w:val="00EF3187"/>
    <w:rsid w:val="00EF3AFC"/>
    <w:rsid w:val="00EF3F53"/>
    <w:rsid w:val="00EF5BBC"/>
    <w:rsid w:val="00EF5F26"/>
    <w:rsid w:val="00F00BFA"/>
    <w:rsid w:val="00F019A9"/>
    <w:rsid w:val="00F02265"/>
    <w:rsid w:val="00F02898"/>
    <w:rsid w:val="00F04ABA"/>
    <w:rsid w:val="00F07331"/>
    <w:rsid w:val="00F10546"/>
    <w:rsid w:val="00F10DB6"/>
    <w:rsid w:val="00F1401F"/>
    <w:rsid w:val="00F1429D"/>
    <w:rsid w:val="00F1493D"/>
    <w:rsid w:val="00F15897"/>
    <w:rsid w:val="00F159C3"/>
    <w:rsid w:val="00F162D9"/>
    <w:rsid w:val="00F16F95"/>
    <w:rsid w:val="00F17000"/>
    <w:rsid w:val="00F1716E"/>
    <w:rsid w:val="00F1772B"/>
    <w:rsid w:val="00F219AE"/>
    <w:rsid w:val="00F21DD1"/>
    <w:rsid w:val="00F225ED"/>
    <w:rsid w:val="00F22AF7"/>
    <w:rsid w:val="00F24CD3"/>
    <w:rsid w:val="00F26D39"/>
    <w:rsid w:val="00F3120F"/>
    <w:rsid w:val="00F31B77"/>
    <w:rsid w:val="00F31FD4"/>
    <w:rsid w:val="00F320B4"/>
    <w:rsid w:val="00F32333"/>
    <w:rsid w:val="00F32919"/>
    <w:rsid w:val="00F3468C"/>
    <w:rsid w:val="00F3525F"/>
    <w:rsid w:val="00F35C96"/>
    <w:rsid w:val="00F35D4D"/>
    <w:rsid w:val="00F37443"/>
    <w:rsid w:val="00F4094C"/>
    <w:rsid w:val="00F41DCB"/>
    <w:rsid w:val="00F444BC"/>
    <w:rsid w:val="00F44E61"/>
    <w:rsid w:val="00F462BB"/>
    <w:rsid w:val="00F50037"/>
    <w:rsid w:val="00F502AF"/>
    <w:rsid w:val="00F506B1"/>
    <w:rsid w:val="00F516EA"/>
    <w:rsid w:val="00F51898"/>
    <w:rsid w:val="00F52E95"/>
    <w:rsid w:val="00F53454"/>
    <w:rsid w:val="00F53602"/>
    <w:rsid w:val="00F54871"/>
    <w:rsid w:val="00F54C12"/>
    <w:rsid w:val="00F5534F"/>
    <w:rsid w:val="00F55729"/>
    <w:rsid w:val="00F5653F"/>
    <w:rsid w:val="00F60B6B"/>
    <w:rsid w:val="00F61AD2"/>
    <w:rsid w:val="00F634AA"/>
    <w:rsid w:val="00F64279"/>
    <w:rsid w:val="00F64588"/>
    <w:rsid w:val="00F6479E"/>
    <w:rsid w:val="00F64A5F"/>
    <w:rsid w:val="00F65199"/>
    <w:rsid w:val="00F65698"/>
    <w:rsid w:val="00F70284"/>
    <w:rsid w:val="00F70990"/>
    <w:rsid w:val="00F71B3A"/>
    <w:rsid w:val="00F77373"/>
    <w:rsid w:val="00F7745B"/>
    <w:rsid w:val="00F80612"/>
    <w:rsid w:val="00F80FED"/>
    <w:rsid w:val="00F814B8"/>
    <w:rsid w:val="00F82645"/>
    <w:rsid w:val="00F82A67"/>
    <w:rsid w:val="00F84501"/>
    <w:rsid w:val="00F8461E"/>
    <w:rsid w:val="00F86EE9"/>
    <w:rsid w:val="00F9047F"/>
    <w:rsid w:val="00F91049"/>
    <w:rsid w:val="00F9160F"/>
    <w:rsid w:val="00F929B5"/>
    <w:rsid w:val="00F95200"/>
    <w:rsid w:val="00F957F1"/>
    <w:rsid w:val="00F95F3B"/>
    <w:rsid w:val="00F95FD7"/>
    <w:rsid w:val="00F97095"/>
    <w:rsid w:val="00F97C70"/>
    <w:rsid w:val="00FA206A"/>
    <w:rsid w:val="00FA21F7"/>
    <w:rsid w:val="00FA451E"/>
    <w:rsid w:val="00FA4756"/>
    <w:rsid w:val="00FA4B81"/>
    <w:rsid w:val="00FB28D3"/>
    <w:rsid w:val="00FB4230"/>
    <w:rsid w:val="00FB514E"/>
    <w:rsid w:val="00FB5C7C"/>
    <w:rsid w:val="00FB6D7F"/>
    <w:rsid w:val="00FB75B6"/>
    <w:rsid w:val="00FC0467"/>
    <w:rsid w:val="00FC0B43"/>
    <w:rsid w:val="00FC1B9A"/>
    <w:rsid w:val="00FC43CA"/>
    <w:rsid w:val="00FD010E"/>
    <w:rsid w:val="00FD1460"/>
    <w:rsid w:val="00FD1761"/>
    <w:rsid w:val="00FD179E"/>
    <w:rsid w:val="00FD2A85"/>
    <w:rsid w:val="00FD575A"/>
    <w:rsid w:val="00FD6002"/>
    <w:rsid w:val="00FD68FF"/>
    <w:rsid w:val="00FD6940"/>
    <w:rsid w:val="00FD6971"/>
    <w:rsid w:val="00FE0896"/>
    <w:rsid w:val="00FE253E"/>
    <w:rsid w:val="00FE5148"/>
    <w:rsid w:val="00FE55B8"/>
    <w:rsid w:val="00FE64EE"/>
    <w:rsid w:val="00FE6712"/>
    <w:rsid w:val="00FE75C8"/>
    <w:rsid w:val="00FF0FEA"/>
    <w:rsid w:val="00FF1263"/>
    <w:rsid w:val="00FF321C"/>
    <w:rsid w:val="00FF342B"/>
    <w:rsid w:val="00FF46C0"/>
    <w:rsid w:val="00FF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63C5D85"/>
  <w15:chartTrackingRefBased/>
  <w15:docId w15:val="{62826372-E773-4F3C-AEBE-C36FE989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6C"/>
    <w:rPr>
      <w:rFonts w:eastAsia="微软雅黑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0EB"/>
    <w:pPr>
      <w:keepNext/>
      <w:keepLines/>
      <w:spacing w:before="36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D86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C16"/>
    <w:pPr>
      <w:keepNext/>
      <w:keepLines/>
      <w:spacing w:before="260" w:after="260" w:line="360" w:lineRule="auto"/>
      <w:outlineLvl w:val="2"/>
    </w:pPr>
    <w:rPr>
      <w:b/>
      <w:bCs/>
      <w:color w:val="A22A0D" w:themeColor="accent4" w:themeShade="80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4C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A00EB"/>
    <w:rPr>
      <w:rFonts w:eastAsia="微软雅黑"/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94D86"/>
    <w:rPr>
      <w:rFonts w:eastAsia="微软雅黑"/>
      <w:b/>
      <w:bCs/>
      <w:color w:val="5B9BD5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rsid w:val="00A928A1"/>
    <w:pPr>
      <w:spacing w:before="140" w:after="0" w:line="240" w:lineRule="auto"/>
    </w:pPr>
    <w:rPr>
      <w:i/>
      <w:iCs/>
      <w:sz w:val="20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A928A1"/>
    <w:rPr>
      <w:rFonts w:eastAsia="微软雅黑"/>
      <w:i/>
      <w:iCs/>
      <w:sz w:val="20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customStyle="1" w:styleId="Heading3Char">
    <w:name w:val="Heading 3 Char"/>
    <w:basedOn w:val="DefaultParagraphFont"/>
    <w:link w:val="Heading3"/>
    <w:uiPriority w:val="9"/>
    <w:rsid w:val="00203C16"/>
    <w:rPr>
      <w:rFonts w:eastAsia="微软雅黑"/>
      <w:b/>
      <w:bCs/>
      <w:color w:val="A22A0D" w:themeColor="accent4" w:themeShade="80"/>
      <w:sz w:val="21"/>
      <w:szCs w:val="32"/>
    </w:rPr>
  </w:style>
  <w:style w:type="paragraph" w:styleId="ListParagraph">
    <w:name w:val="List Paragraph"/>
    <w:basedOn w:val="Normal"/>
    <w:uiPriority w:val="34"/>
    <w:unhideWhenUsed/>
    <w:qFormat/>
    <w:rsid w:val="00767B3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64CC4"/>
    <w:rPr>
      <w:rFonts w:asciiTheme="majorHAnsi" w:eastAsiaTheme="majorEastAsia" w:hAnsiTheme="majorHAnsi" w:cstheme="majorBidi"/>
      <w:i/>
      <w:iCs/>
      <w:color w:val="2E74B5" w:themeColor="accent1" w:themeShade="BF"/>
      <w:sz w:val="21"/>
    </w:rPr>
  </w:style>
  <w:style w:type="character" w:styleId="Hyperlink">
    <w:name w:val="Hyperlink"/>
    <w:basedOn w:val="DefaultParagraphFont"/>
    <w:uiPriority w:val="99"/>
    <w:unhideWhenUsed/>
    <w:rsid w:val="00117D3E"/>
    <w:rPr>
      <w:color w:val="40ACD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648"/>
    <w:pPr>
      <w:spacing w:after="0" w:line="240" w:lineRule="auto"/>
    </w:pPr>
    <w:rPr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648"/>
    <w:rPr>
      <w:rFonts w:eastAsia="微软雅黑"/>
    </w:rPr>
  </w:style>
  <w:style w:type="table" w:customStyle="1" w:styleId="GridTable4-Accent11">
    <w:name w:val="Grid Table 4 - Accent 11"/>
    <w:basedOn w:val="TableNormal"/>
    <w:uiPriority w:val="49"/>
    <w:rsid w:val="007E7ABB"/>
    <w:pPr>
      <w:spacing w:after="0" w:line="240" w:lineRule="auto"/>
    </w:pPr>
    <w:rPr>
      <w:color w:val="auto"/>
      <w:kern w:val="22"/>
      <w:sz w:val="22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D010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D01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010E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FD010E"/>
    <w:pPr>
      <w:spacing w:after="100"/>
      <w:ind w:left="420"/>
    </w:pPr>
  </w:style>
  <w:style w:type="paragraph" w:customStyle="1" w:styleId="ListParagraph1">
    <w:name w:val="List Paragraph1"/>
    <w:basedOn w:val="Normal"/>
    <w:uiPriority w:val="34"/>
    <w:unhideWhenUsed/>
    <w:qFormat/>
    <w:rsid w:val="001444E7"/>
    <w:pPr>
      <w:spacing w:before="120" w:after="120" w:line="360" w:lineRule="auto"/>
      <w:ind w:left="720" w:firstLine="431"/>
      <w:contextualSpacing/>
    </w:pPr>
    <w:rPr>
      <w:rFonts w:asciiTheme="minorEastAsia" w:eastAsiaTheme="minorEastAsia" w:hAnsiTheme="minorEastAsia"/>
      <w:color w:val="auto"/>
      <w:kern w:val="22"/>
      <w:sz w:val="24"/>
      <w:szCs w:val="22"/>
      <w14:ligatures w14:val="standard"/>
    </w:rPr>
  </w:style>
  <w:style w:type="table" w:styleId="GridTable4-Accent5">
    <w:name w:val="Grid Table 4 Accent 5"/>
    <w:basedOn w:val="TableNormal"/>
    <w:uiPriority w:val="49"/>
    <w:rsid w:val="004F2C54"/>
    <w:pPr>
      <w:spacing w:after="0" w:line="240" w:lineRule="auto"/>
    </w:pPr>
    <w:tblPr>
      <w:tblStyleRowBandSize w:val="1"/>
      <w:tblStyleColBandSize w:val="1"/>
      <w:tblBorders>
        <w:top w:val="single" w:sz="4" w:space="0" w:color="C097BD" w:themeColor="accent5" w:themeTint="99"/>
        <w:left w:val="single" w:sz="4" w:space="0" w:color="C097BD" w:themeColor="accent5" w:themeTint="99"/>
        <w:bottom w:val="single" w:sz="4" w:space="0" w:color="C097BD" w:themeColor="accent5" w:themeTint="99"/>
        <w:right w:val="single" w:sz="4" w:space="0" w:color="C097BD" w:themeColor="accent5" w:themeTint="99"/>
        <w:insideH w:val="single" w:sz="4" w:space="0" w:color="C097BD" w:themeColor="accent5" w:themeTint="99"/>
        <w:insideV w:val="single" w:sz="4" w:space="0" w:color="C097B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588D" w:themeColor="accent5"/>
          <w:left w:val="single" w:sz="4" w:space="0" w:color="92588D" w:themeColor="accent5"/>
          <w:bottom w:val="single" w:sz="4" w:space="0" w:color="92588D" w:themeColor="accent5"/>
          <w:right w:val="single" w:sz="4" w:space="0" w:color="92588D" w:themeColor="accent5"/>
          <w:insideH w:val="nil"/>
          <w:insideV w:val="nil"/>
        </w:tcBorders>
        <w:shd w:val="clear" w:color="auto" w:fill="92588D" w:themeFill="accent5"/>
      </w:tcPr>
    </w:tblStylePr>
    <w:tblStylePr w:type="lastRow">
      <w:rPr>
        <w:b/>
        <w:bCs/>
      </w:rPr>
      <w:tblPr/>
      <w:tcPr>
        <w:tcBorders>
          <w:top w:val="double" w:sz="4" w:space="0" w:color="9258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CE9" w:themeFill="accent5" w:themeFillTint="33"/>
      </w:tcPr>
    </w:tblStylePr>
    <w:tblStylePr w:type="band1Horz">
      <w:tblPr/>
      <w:tcPr>
        <w:shd w:val="clear" w:color="auto" w:fill="EADCE9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17000"/>
    <w:rPr>
      <w:color w:val="605E5C"/>
      <w:shd w:val="clear" w:color="auto" w:fill="E1DFDD"/>
    </w:rPr>
  </w:style>
  <w:style w:type="character" w:customStyle="1" w:styleId="tran">
    <w:name w:val="tran"/>
    <w:basedOn w:val="DefaultParagraphFont"/>
    <w:rsid w:val="00D061E8"/>
  </w:style>
  <w:style w:type="character" w:customStyle="1" w:styleId="apple-converted-space">
    <w:name w:val="apple-converted-space"/>
    <w:basedOn w:val="DefaultParagraphFont"/>
    <w:rsid w:val="00D06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so\AppData\Roaming\Microsoft\Templates\Services%20proposal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0E510-BD16-4B02-823E-57408283B4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9B726C-291C-4C13-93E6-CE66DCDC9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design).dotx</Template>
  <TotalTime>4272</TotalTime>
  <Pages>26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Chen</dc:creator>
  <cp:keywords/>
  <dc:description/>
  <cp:lastModifiedBy>一鸣 陈</cp:lastModifiedBy>
  <cp:revision>506</cp:revision>
  <cp:lastPrinted>2017-07-28T06:05:00Z</cp:lastPrinted>
  <dcterms:created xsi:type="dcterms:W3CDTF">2017-07-27T09:37:00Z</dcterms:created>
  <dcterms:modified xsi:type="dcterms:W3CDTF">2019-07-08T03:47:00Z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